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7CB7" w:rsidRPr="00CD4DAC" w:rsidRDefault="00CD4DAC">
      <w:pPr>
        <w:rPr>
          <w:rFonts w:ascii="Arial" w:hAnsi="Arial" w:cs="Arial"/>
        </w:rPr>
      </w:pPr>
      <w:r w:rsidRPr="00CD4DAC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>
                <wp:simplePos x="0" y="0"/>
                <wp:positionH relativeFrom="margin">
                  <wp:posOffset>1047750</wp:posOffset>
                </wp:positionH>
                <wp:positionV relativeFrom="paragraph">
                  <wp:posOffset>5162550</wp:posOffset>
                </wp:positionV>
                <wp:extent cx="3819525" cy="1648460"/>
                <wp:effectExtent l="0" t="0" r="28575" b="2794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9525" cy="1648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2AA3" w:rsidRPr="00CD4DAC" w:rsidRDefault="00EC2AA3" w:rsidP="00EC2AA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9D3511" w:themeColor="accent1" w:themeShade="BF"/>
                                <w:sz w:val="28"/>
                              </w:rPr>
                            </w:pPr>
                            <w:r w:rsidRPr="00CD4DAC">
                              <w:rPr>
                                <w:rFonts w:ascii="Arial" w:hAnsi="Arial" w:cs="Arial"/>
                                <w:b/>
                                <w:color w:val="9D3511" w:themeColor="accent1" w:themeShade="BF"/>
                                <w:sz w:val="28"/>
                              </w:rPr>
                              <w:t xml:space="preserve">GIẢNG </w:t>
                            </w:r>
                            <w:proofErr w:type="gramStart"/>
                            <w:r w:rsidRPr="00CD4DAC">
                              <w:rPr>
                                <w:rFonts w:ascii="Arial" w:hAnsi="Arial" w:cs="Arial"/>
                                <w:b/>
                                <w:color w:val="9D3511" w:themeColor="accent1" w:themeShade="BF"/>
                                <w:sz w:val="28"/>
                              </w:rPr>
                              <w:t>VIÊN :</w:t>
                            </w:r>
                            <w:proofErr w:type="gramEnd"/>
                            <w:r w:rsidRPr="00CD4DAC">
                              <w:rPr>
                                <w:rFonts w:ascii="Arial" w:hAnsi="Arial" w:cs="Arial"/>
                                <w:b/>
                                <w:color w:val="9D3511" w:themeColor="accent1" w:themeShade="BF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CD4DAC">
                              <w:rPr>
                                <w:rFonts w:ascii="Arial" w:hAnsi="Arial" w:cs="Arial"/>
                                <w:b/>
                                <w:color w:val="9D3511" w:themeColor="accent1" w:themeShade="BF"/>
                                <w:sz w:val="28"/>
                              </w:rPr>
                              <w:t>Nguyễn</w:t>
                            </w:r>
                            <w:proofErr w:type="spellEnd"/>
                            <w:r w:rsidRPr="00CD4DAC">
                              <w:rPr>
                                <w:rFonts w:ascii="Arial" w:hAnsi="Arial" w:cs="Arial"/>
                                <w:b/>
                                <w:color w:val="9D3511" w:themeColor="accent1" w:themeShade="BF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CD4DAC">
                              <w:rPr>
                                <w:rFonts w:ascii="Arial" w:hAnsi="Arial" w:cs="Arial"/>
                                <w:b/>
                                <w:color w:val="9D3511" w:themeColor="accent1" w:themeShade="BF"/>
                                <w:sz w:val="28"/>
                              </w:rPr>
                              <w:t>Nghiệm</w:t>
                            </w:r>
                            <w:proofErr w:type="spellEnd"/>
                          </w:p>
                          <w:p w:rsidR="00CD6AE8" w:rsidRPr="00CD4DAC" w:rsidRDefault="00EC2AA3">
                            <w:pPr>
                              <w:rPr>
                                <w:rFonts w:ascii="Arial" w:hAnsi="Arial" w:cs="Arial"/>
                                <w:sz w:val="36"/>
                              </w:rPr>
                            </w:pPr>
                            <w:proofErr w:type="spellStart"/>
                            <w:r w:rsidRPr="00CD4DAC">
                              <w:rPr>
                                <w:rFonts w:ascii="Arial" w:hAnsi="Arial" w:cs="Arial"/>
                                <w:sz w:val="36"/>
                              </w:rPr>
                              <w:t>Thành</w:t>
                            </w:r>
                            <w:proofErr w:type="spellEnd"/>
                            <w:r w:rsidRPr="00CD4DAC">
                              <w:rPr>
                                <w:rFonts w:ascii="Arial" w:hAnsi="Arial" w:cs="Arial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CD4DAC">
                              <w:rPr>
                                <w:rFonts w:ascii="Arial" w:hAnsi="Arial" w:cs="Arial"/>
                                <w:sz w:val="36"/>
                              </w:rPr>
                              <w:t>viên</w:t>
                            </w:r>
                            <w:proofErr w:type="spellEnd"/>
                            <w:r w:rsidRPr="00CD4DAC">
                              <w:rPr>
                                <w:rFonts w:ascii="Arial" w:hAnsi="Arial" w:cs="Arial"/>
                                <w:sz w:val="36"/>
                              </w:rPr>
                              <w:t xml:space="preserve"> :</w:t>
                            </w:r>
                            <w:proofErr w:type="gramEnd"/>
                            <w:r w:rsidRPr="00CD4DAC">
                              <w:rPr>
                                <w:rFonts w:ascii="Arial" w:hAnsi="Arial" w:cs="Arial"/>
                                <w:sz w:val="36"/>
                              </w:rPr>
                              <w:t xml:space="preserve"> </w:t>
                            </w:r>
                          </w:p>
                          <w:p w:rsidR="00EC2AA3" w:rsidRPr="00CD4DAC" w:rsidRDefault="00EC2AA3">
                            <w:pPr>
                              <w:rPr>
                                <w:rFonts w:ascii="Arial" w:hAnsi="Arial" w:cs="Arial"/>
                                <w:sz w:val="36"/>
                              </w:rPr>
                            </w:pPr>
                            <w:r w:rsidRPr="00CD4DAC">
                              <w:rPr>
                                <w:rFonts w:ascii="Arial" w:hAnsi="Arial" w:cs="Arial"/>
                                <w:sz w:val="36"/>
                              </w:rPr>
                              <w:tab/>
                            </w:r>
                            <w:r w:rsidR="00CD4DAC">
                              <w:rPr>
                                <w:rFonts w:ascii="Arial" w:hAnsi="Arial" w:cs="Arial"/>
                                <w:sz w:val="36"/>
                              </w:rPr>
                              <w:tab/>
                            </w:r>
                            <w:proofErr w:type="spellStart"/>
                            <w:r w:rsidRPr="00CD4DAC">
                              <w:rPr>
                                <w:rFonts w:ascii="Arial" w:hAnsi="Arial" w:cs="Arial"/>
                                <w:sz w:val="36"/>
                              </w:rPr>
                              <w:t>Nguyễn</w:t>
                            </w:r>
                            <w:proofErr w:type="spellEnd"/>
                            <w:r w:rsidRPr="00CD4DAC">
                              <w:rPr>
                                <w:rFonts w:ascii="Arial" w:hAnsi="Arial" w:cs="Arial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 w:rsidRPr="00CD4DAC">
                              <w:rPr>
                                <w:rFonts w:ascii="Arial" w:hAnsi="Arial" w:cs="Arial"/>
                                <w:sz w:val="36"/>
                              </w:rPr>
                              <w:t>Hữu</w:t>
                            </w:r>
                            <w:proofErr w:type="spellEnd"/>
                            <w:r w:rsidRPr="00CD4DAC">
                              <w:rPr>
                                <w:rFonts w:ascii="Arial" w:hAnsi="Arial" w:cs="Arial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 w:rsidRPr="00CD4DAC">
                              <w:rPr>
                                <w:rFonts w:ascii="Arial" w:hAnsi="Arial" w:cs="Arial"/>
                                <w:sz w:val="36"/>
                              </w:rPr>
                              <w:t>Thiện</w:t>
                            </w:r>
                            <w:proofErr w:type="spellEnd"/>
                          </w:p>
                          <w:p w:rsidR="00EC2AA3" w:rsidRPr="00CD4DAC" w:rsidRDefault="00EC2AA3">
                            <w:pPr>
                              <w:rPr>
                                <w:rFonts w:ascii="Arial" w:hAnsi="Arial" w:cs="Arial"/>
                                <w:sz w:val="36"/>
                              </w:rPr>
                            </w:pPr>
                            <w:r w:rsidRPr="00CD4DAC">
                              <w:rPr>
                                <w:rFonts w:ascii="Arial" w:hAnsi="Arial" w:cs="Arial"/>
                                <w:sz w:val="36"/>
                              </w:rPr>
                              <w:tab/>
                            </w:r>
                            <w:r w:rsidR="00584ACF">
                              <w:rPr>
                                <w:rFonts w:ascii="Arial" w:hAnsi="Arial" w:cs="Arial"/>
                                <w:sz w:val="36"/>
                              </w:rPr>
                              <w:tab/>
                            </w:r>
                            <w:proofErr w:type="spellStart"/>
                            <w:r w:rsidRPr="00CD4DAC">
                              <w:rPr>
                                <w:rFonts w:ascii="Arial" w:hAnsi="Arial" w:cs="Arial"/>
                                <w:sz w:val="36"/>
                              </w:rPr>
                              <w:t>Mạc</w:t>
                            </w:r>
                            <w:proofErr w:type="spellEnd"/>
                            <w:r w:rsidRPr="00CD4DAC">
                              <w:rPr>
                                <w:rFonts w:ascii="Arial" w:hAnsi="Arial" w:cs="Arial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 w:rsidRPr="00CD4DAC">
                              <w:rPr>
                                <w:rFonts w:ascii="Arial" w:hAnsi="Arial" w:cs="Arial"/>
                                <w:sz w:val="36"/>
                              </w:rPr>
                              <w:t>Khải</w:t>
                            </w:r>
                            <w:proofErr w:type="spellEnd"/>
                            <w:r w:rsidRPr="00CD4DAC">
                              <w:rPr>
                                <w:rFonts w:ascii="Arial" w:hAnsi="Arial" w:cs="Arial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 w:rsidRPr="00CD4DAC">
                              <w:rPr>
                                <w:rFonts w:ascii="Arial" w:hAnsi="Arial" w:cs="Arial"/>
                                <w:sz w:val="36"/>
                              </w:rPr>
                              <w:t>Quân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82.5pt;margin-top:406.5pt;width:300.75pt;height:129.8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">
                <v:textbox style="mso-fit-shape-to-text:t">
                  <w:txbxContent>
                    <w:p w:rsidR="00EC2AA3" w:rsidRPr="00CD4DAC" w:rsidRDefault="00EC2AA3" w:rsidP="00EC2AA3">
                      <w:pPr>
                        <w:jc w:val="center"/>
                        <w:rPr>
                          <w:rFonts w:ascii="Arial" w:hAnsi="Arial" w:cs="Arial"/>
                          <w:b/>
                          <w:color w:val="9D3511" w:themeColor="accent1" w:themeShade="BF"/>
                          <w:sz w:val="28"/>
                        </w:rPr>
                      </w:pPr>
                      <w:r w:rsidRPr="00CD4DAC">
                        <w:rPr>
                          <w:rFonts w:ascii="Arial" w:hAnsi="Arial" w:cs="Arial"/>
                          <w:b/>
                          <w:color w:val="9D3511" w:themeColor="accent1" w:themeShade="BF"/>
                          <w:sz w:val="28"/>
                        </w:rPr>
                        <w:t xml:space="preserve">GIẢNG </w:t>
                      </w:r>
                      <w:proofErr w:type="gramStart"/>
                      <w:r w:rsidRPr="00CD4DAC">
                        <w:rPr>
                          <w:rFonts w:ascii="Arial" w:hAnsi="Arial" w:cs="Arial"/>
                          <w:b/>
                          <w:color w:val="9D3511" w:themeColor="accent1" w:themeShade="BF"/>
                          <w:sz w:val="28"/>
                        </w:rPr>
                        <w:t>VIÊN :</w:t>
                      </w:r>
                      <w:proofErr w:type="gramEnd"/>
                      <w:r w:rsidRPr="00CD4DAC">
                        <w:rPr>
                          <w:rFonts w:ascii="Arial" w:hAnsi="Arial" w:cs="Arial"/>
                          <w:b/>
                          <w:color w:val="9D3511" w:themeColor="accent1" w:themeShade="BF"/>
                          <w:sz w:val="28"/>
                        </w:rPr>
                        <w:t xml:space="preserve"> </w:t>
                      </w:r>
                      <w:proofErr w:type="spellStart"/>
                      <w:r w:rsidRPr="00CD4DAC">
                        <w:rPr>
                          <w:rFonts w:ascii="Arial" w:hAnsi="Arial" w:cs="Arial"/>
                          <w:b/>
                          <w:color w:val="9D3511" w:themeColor="accent1" w:themeShade="BF"/>
                          <w:sz w:val="28"/>
                        </w:rPr>
                        <w:t>Nguyễn</w:t>
                      </w:r>
                      <w:proofErr w:type="spellEnd"/>
                      <w:r w:rsidRPr="00CD4DAC">
                        <w:rPr>
                          <w:rFonts w:ascii="Arial" w:hAnsi="Arial" w:cs="Arial"/>
                          <w:b/>
                          <w:color w:val="9D3511" w:themeColor="accent1" w:themeShade="BF"/>
                          <w:sz w:val="28"/>
                        </w:rPr>
                        <w:t xml:space="preserve"> </w:t>
                      </w:r>
                      <w:proofErr w:type="spellStart"/>
                      <w:r w:rsidRPr="00CD4DAC">
                        <w:rPr>
                          <w:rFonts w:ascii="Arial" w:hAnsi="Arial" w:cs="Arial"/>
                          <w:b/>
                          <w:color w:val="9D3511" w:themeColor="accent1" w:themeShade="BF"/>
                          <w:sz w:val="28"/>
                        </w:rPr>
                        <w:t>Nghiệm</w:t>
                      </w:r>
                      <w:proofErr w:type="spellEnd"/>
                    </w:p>
                    <w:p w:rsidR="00CD6AE8" w:rsidRPr="00CD4DAC" w:rsidRDefault="00EC2AA3">
                      <w:pPr>
                        <w:rPr>
                          <w:rFonts w:ascii="Arial" w:hAnsi="Arial" w:cs="Arial"/>
                          <w:sz w:val="36"/>
                        </w:rPr>
                      </w:pPr>
                      <w:proofErr w:type="spellStart"/>
                      <w:r w:rsidRPr="00CD4DAC">
                        <w:rPr>
                          <w:rFonts w:ascii="Arial" w:hAnsi="Arial" w:cs="Arial"/>
                          <w:sz w:val="36"/>
                        </w:rPr>
                        <w:t>Thành</w:t>
                      </w:r>
                      <w:proofErr w:type="spellEnd"/>
                      <w:r w:rsidRPr="00CD4DAC">
                        <w:rPr>
                          <w:rFonts w:ascii="Arial" w:hAnsi="Arial" w:cs="Arial"/>
                          <w:sz w:val="36"/>
                        </w:rPr>
                        <w:t xml:space="preserve"> </w:t>
                      </w:r>
                      <w:proofErr w:type="spellStart"/>
                      <w:proofErr w:type="gramStart"/>
                      <w:r w:rsidRPr="00CD4DAC">
                        <w:rPr>
                          <w:rFonts w:ascii="Arial" w:hAnsi="Arial" w:cs="Arial"/>
                          <w:sz w:val="36"/>
                        </w:rPr>
                        <w:t>viên</w:t>
                      </w:r>
                      <w:proofErr w:type="spellEnd"/>
                      <w:r w:rsidRPr="00CD4DAC">
                        <w:rPr>
                          <w:rFonts w:ascii="Arial" w:hAnsi="Arial" w:cs="Arial"/>
                          <w:sz w:val="36"/>
                        </w:rPr>
                        <w:t xml:space="preserve"> :</w:t>
                      </w:r>
                      <w:proofErr w:type="gramEnd"/>
                      <w:r w:rsidRPr="00CD4DAC">
                        <w:rPr>
                          <w:rFonts w:ascii="Arial" w:hAnsi="Arial" w:cs="Arial"/>
                          <w:sz w:val="36"/>
                        </w:rPr>
                        <w:t xml:space="preserve"> </w:t>
                      </w:r>
                    </w:p>
                    <w:p w:rsidR="00EC2AA3" w:rsidRPr="00CD4DAC" w:rsidRDefault="00EC2AA3">
                      <w:pPr>
                        <w:rPr>
                          <w:rFonts w:ascii="Arial" w:hAnsi="Arial" w:cs="Arial"/>
                          <w:sz w:val="36"/>
                        </w:rPr>
                      </w:pPr>
                      <w:r w:rsidRPr="00CD4DAC">
                        <w:rPr>
                          <w:rFonts w:ascii="Arial" w:hAnsi="Arial" w:cs="Arial"/>
                          <w:sz w:val="36"/>
                        </w:rPr>
                        <w:tab/>
                      </w:r>
                      <w:r w:rsidR="00CD4DAC">
                        <w:rPr>
                          <w:rFonts w:ascii="Arial" w:hAnsi="Arial" w:cs="Arial"/>
                          <w:sz w:val="36"/>
                        </w:rPr>
                        <w:tab/>
                      </w:r>
                      <w:proofErr w:type="spellStart"/>
                      <w:r w:rsidRPr="00CD4DAC">
                        <w:rPr>
                          <w:rFonts w:ascii="Arial" w:hAnsi="Arial" w:cs="Arial"/>
                          <w:sz w:val="36"/>
                        </w:rPr>
                        <w:t>Nguyễn</w:t>
                      </w:r>
                      <w:proofErr w:type="spellEnd"/>
                      <w:r w:rsidRPr="00CD4DAC">
                        <w:rPr>
                          <w:rFonts w:ascii="Arial" w:hAnsi="Arial" w:cs="Arial"/>
                          <w:sz w:val="36"/>
                        </w:rPr>
                        <w:t xml:space="preserve"> </w:t>
                      </w:r>
                      <w:proofErr w:type="spellStart"/>
                      <w:r w:rsidRPr="00CD4DAC">
                        <w:rPr>
                          <w:rFonts w:ascii="Arial" w:hAnsi="Arial" w:cs="Arial"/>
                          <w:sz w:val="36"/>
                        </w:rPr>
                        <w:t>Hữu</w:t>
                      </w:r>
                      <w:proofErr w:type="spellEnd"/>
                      <w:r w:rsidRPr="00CD4DAC">
                        <w:rPr>
                          <w:rFonts w:ascii="Arial" w:hAnsi="Arial" w:cs="Arial"/>
                          <w:sz w:val="36"/>
                        </w:rPr>
                        <w:t xml:space="preserve"> </w:t>
                      </w:r>
                      <w:proofErr w:type="spellStart"/>
                      <w:r w:rsidRPr="00CD4DAC">
                        <w:rPr>
                          <w:rFonts w:ascii="Arial" w:hAnsi="Arial" w:cs="Arial"/>
                          <w:sz w:val="36"/>
                        </w:rPr>
                        <w:t>Thiện</w:t>
                      </w:r>
                      <w:proofErr w:type="spellEnd"/>
                    </w:p>
                    <w:p w:rsidR="00EC2AA3" w:rsidRPr="00CD4DAC" w:rsidRDefault="00EC2AA3">
                      <w:pPr>
                        <w:rPr>
                          <w:rFonts w:ascii="Arial" w:hAnsi="Arial" w:cs="Arial"/>
                          <w:sz w:val="36"/>
                        </w:rPr>
                      </w:pPr>
                      <w:r w:rsidRPr="00CD4DAC">
                        <w:rPr>
                          <w:rFonts w:ascii="Arial" w:hAnsi="Arial" w:cs="Arial"/>
                          <w:sz w:val="36"/>
                        </w:rPr>
                        <w:tab/>
                      </w:r>
                      <w:r w:rsidR="00584ACF">
                        <w:rPr>
                          <w:rFonts w:ascii="Arial" w:hAnsi="Arial" w:cs="Arial"/>
                          <w:sz w:val="36"/>
                        </w:rPr>
                        <w:tab/>
                      </w:r>
                      <w:proofErr w:type="spellStart"/>
                      <w:r w:rsidRPr="00CD4DAC">
                        <w:rPr>
                          <w:rFonts w:ascii="Arial" w:hAnsi="Arial" w:cs="Arial"/>
                          <w:sz w:val="36"/>
                        </w:rPr>
                        <w:t>Mạc</w:t>
                      </w:r>
                      <w:proofErr w:type="spellEnd"/>
                      <w:r w:rsidRPr="00CD4DAC">
                        <w:rPr>
                          <w:rFonts w:ascii="Arial" w:hAnsi="Arial" w:cs="Arial"/>
                          <w:sz w:val="36"/>
                        </w:rPr>
                        <w:t xml:space="preserve"> </w:t>
                      </w:r>
                      <w:proofErr w:type="spellStart"/>
                      <w:r w:rsidRPr="00CD4DAC">
                        <w:rPr>
                          <w:rFonts w:ascii="Arial" w:hAnsi="Arial" w:cs="Arial"/>
                          <w:sz w:val="36"/>
                        </w:rPr>
                        <w:t>Khải</w:t>
                      </w:r>
                      <w:proofErr w:type="spellEnd"/>
                      <w:r w:rsidRPr="00CD4DAC">
                        <w:rPr>
                          <w:rFonts w:ascii="Arial" w:hAnsi="Arial" w:cs="Arial"/>
                          <w:sz w:val="36"/>
                        </w:rPr>
                        <w:t xml:space="preserve"> </w:t>
                      </w:r>
                      <w:proofErr w:type="spellStart"/>
                      <w:r w:rsidRPr="00CD4DAC">
                        <w:rPr>
                          <w:rFonts w:ascii="Arial" w:hAnsi="Arial" w:cs="Arial"/>
                          <w:sz w:val="36"/>
                        </w:rPr>
                        <w:t>Quân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D4DAC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margin">
                  <wp:posOffset>1781175</wp:posOffset>
                </wp:positionH>
                <wp:positionV relativeFrom="paragraph">
                  <wp:posOffset>3476625</wp:posOffset>
                </wp:positionV>
                <wp:extent cx="2476500" cy="1404620"/>
                <wp:effectExtent l="0" t="0" r="19050" b="2476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70BE" w:rsidRPr="00CD4DAC" w:rsidRDefault="006570BE" w:rsidP="006570BE">
                            <w:pPr>
                              <w:jc w:val="center"/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r w:rsidRPr="00CD4DAC">
                              <w:rPr>
                                <w:rFonts w:ascii="Arial" w:hAnsi="Arial" w:cs="Arial"/>
                                <w:sz w:val="32"/>
                              </w:rPr>
                              <w:t>Hibernate &amp; Spring MVC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140.25pt;margin-top:273.75pt;width:195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" strokecolor="white [3212]">
                <v:textbox style="mso-fit-shape-to-text:t">
                  <w:txbxContent>
                    <w:p w:rsidR="006570BE" w:rsidRPr="00CD4DAC" w:rsidRDefault="006570BE" w:rsidP="006570BE">
                      <w:pPr>
                        <w:jc w:val="center"/>
                        <w:rPr>
                          <w:rFonts w:ascii="Arial" w:hAnsi="Arial" w:cs="Arial"/>
                          <w:sz w:val="32"/>
                        </w:rPr>
                      </w:pPr>
                      <w:r w:rsidRPr="00CD4DAC">
                        <w:rPr>
                          <w:rFonts w:ascii="Arial" w:hAnsi="Arial" w:cs="Arial"/>
                          <w:sz w:val="32"/>
                        </w:rPr>
                        <w:t>Hibernate &amp; Spring MVC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D4DAC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56191" behindDoc="0" locked="0" layoutInCell="1" allowOverlap="1">
                <wp:simplePos x="0" y="0"/>
                <wp:positionH relativeFrom="margin">
                  <wp:posOffset>1780540</wp:posOffset>
                </wp:positionH>
                <wp:positionV relativeFrom="paragraph">
                  <wp:posOffset>1228725</wp:posOffset>
                </wp:positionV>
                <wp:extent cx="2524125" cy="1404620"/>
                <wp:effectExtent l="0" t="0" r="28575" b="17145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D6AE8" w:rsidRPr="00CD4DAC" w:rsidRDefault="00CD6AE8" w:rsidP="00CD6AE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42"/>
                              </w:rPr>
                            </w:pPr>
                            <w:r w:rsidRPr="00CD4DAC">
                              <w:rPr>
                                <w:rFonts w:ascii="Arial" w:hAnsi="Arial" w:cs="Arial"/>
                                <w:b/>
                                <w:sz w:val="42"/>
                              </w:rPr>
                              <w:t>BÁO CÁO ĐỒ ÁN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margin-left:140.2pt;margin-top:96.75pt;width:198.75pt;height:110.6pt;z-index:251656191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" strokecolor="white [3212]">
                <v:textbox style="mso-fit-shape-to-text:t">
                  <w:txbxContent>
                    <w:p w:rsidR="00CD6AE8" w:rsidRPr="00CD4DAC" w:rsidRDefault="00CD6AE8" w:rsidP="00CD6AE8">
                      <w:pPr>
                        <w:jc w:val="center"/>
                        <w:rPr>
                          <w:rFonts w:ascii="Arial" w:hAnsi="Arial" w:cs="Arial"/>
                          <w:b/>
                          <w:sz w:val="42"/>
                        </w:rPr>
                      </w:pPr>
                      <w:r w:rsidRPr="00CD4DAC">
                        <w:rPr>
                          <w:rFonts w:ascii="Arial" w:hAnsi="Arial" w:cs="Arial"/>
                          <w:b/>
                          <w:sz w:val="42"/>
                        </w:rPr>
                        <w:t>BÁO CÁO ĐỒ ÁN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C2AA3" w:rsidRPr="00CD4DAC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5114925</wp:posOffset>
                </wp:positionV>
                <wp:extent cx="2554605" cy="1404620"/>
                <wp:effectExtent l="0" t="0" r="17145" b="1778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46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D6AE8" w:rsidRPr="00EC2AA3" w:rsidRDefault="00CD6AE8" w:rsidP="00CD6AE8">
                            <w:pPr>
                              <w:jc w:val="center"/>
                              <w:rPr>
                                <w:rFonts w:ascii="Times New Roman" w:hAnsi="Times New Roman"/>
                                <w:color w:val="9D3511" w:themeColor="accent1" w:themeShade="BF"/>
                                <w:sz w:val="2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margin-left:0;margin-top:402.75pt;width:201.15pt;height:110.6pt;z-index:25166643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" strokecolor="white [3212]">
                <v:textbox style="mso-fit-shape-to-text:t">
                  <w:txbxContent>
                    <w:p w:rsidR="00CD6AE8" w:rsidRPr="00EC2AA3" w:rsidRDefault="00CD6AE8" w:rsidP="00CD6AE8">
                      <w:pPr>
                        <w:jc w:val="center"/>
                        <w:rPr>
                          <w:rFonts w:ascii="Times New Roman" w:hAnsi="Times New Roman"/>
                          <w:color w:val="9D3511" w:themeColor="accent1" w:themeShade="BF"/>
                          <w:sz w:val="2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sdt>
        <w:sdtPr>
          <w:rPr>
            <w:rFonts w:ascii="Arial" w:hAnsi="Arial" w:cs="Arial"/>
          </w:rPr>
          <w:id w:val="-831605760"/>
          <w:docPartObj>
            <w:docPartGallery w:val="Cover Pages"/>
            <w:docPartUnique/>
          </w:docPartObj>
        </w:sdtPr>
        <w:sdtEndPr/>
        <w:sdtContent>
          <w:r w:rsidR="00AE2D7B" w:rsidRPr="00CD4DAC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0" allowOverlap="1" wp14:editId="12DFCFD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14" name="AutoShape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651E4D42" id="AutoShape 622" o:spid="_x0000_s1026" style="position:absolute;margin-left:0;margin-top:0;width:561.35pt;height:742.95pt;z-index:251662336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" o:allowincell="f" filled="f" fillcolor="black">
                    <w10:wrap anchorx="page" anchory="page"/>
                  </v:roundrect>
                </w:pict>
              </mc:Fallback>
            </mc:AlternateContent>
          </w:r>
          <w:r w:rsidR="00AE2D7B" w:rsidRPr="00CD4DAC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editId="1CAC23A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2514600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15" name="Rectangle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224"/>
                                </w:tblGrid>
                                <w:tr w:rsidR="002D7CB7" w:rsidRPr="00C64C70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2D7CB7" w:rsidRPr="00C64C70" w:rsidRDefault="002D7CB7">
                                      <w:pPr>
                                        <w:pStyle w:val="NoSpacing"/>
                                        <w:rPr>
                                          <w:rFonts w:ascii="Times New Roman" w:hAnsi="Times New Roman"/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2D7CB7" w:rsidRPr="00C64C70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2D7CB7" w:rsidRPr="00CD4DAC" w:rsidRDefault="00E10047" w:rsidP="00CD6AE8">
                                      <w:pPr>
                                        <w:pStyle w:val="NoSpacing"/>
                                        <w:suppressOverlap/>
                                        <w:jc w:val="center"/>
                                        <w:rPr>
                                          <w:rFonts w:ascii="Arial" w:eastAsiaTheme="majorEastAsia" w:hAnsi="Arial" w:cs="Arial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="Arial" w:eastAsiaTheme="majorEastAsia" w:hAnsi="Arial" w:cs="Arial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3232653"/>
                                          <w:placeholder>
                                            <w:docPart w:val="874C03CD6D674B97A7236BA295F25F34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192401">
                                            <w:rPr>
                                              <w:rFonts w:ascii="Arial" w:eastAsiaTheme="majorEastAsia" w:hAnsi="Arial" w:cs="Arial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CỬA HÀNG GIÀY THỜI TRANG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2D7CB7" w:rsidRPr="00C64C70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2D7CB7" w:rsidRPr="00C64C70" w:rsidRDefault="002D7CB7">
                                      <w:pPr>
                                        <w:pStyle w:val="NoSpacing"/>
                                        <w:rPr>
                                          <w:rFonts w:ascii="Times New Roman" w:hAnsi="Times New Roman"/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2D7CB7" w:rsidRPr="00C64C70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2D7CB7" w:rsidRPr="00CD4DAC" w:rsidRDefault="00E10047" w:rsidP="006570BE">
                                      <w:pPr>
                                        <w:pStyle w:val="NoSpacing"/>
                                        <w:suppressOverlap/>
                                        <w:jc w:val="center"/>
                                        <w:rPr>
                                          <w:rFonts w:ascii="Arial" w:eastAsiaTheme="majorEastAsia" w:hAnsi="Arial" w:cs="Arial"/>
                                          <w:i/>
                                          <w:iCs/>
                                          <w:sz w:val="5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="Arial" w:hAnsi="Arial" w:cs="Arial"/>
                                            <w:sz w:val="56"/>
                                            <w:szCs w:val="36"/>
                                          </w:rPr>
                                          <w:id w:val="-503670836"/>
                                          <w:placeholder>
                                            <w:docPart w:val="532EE214340145728B26208658FA5A25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proofErr w:type="spellStart"/>
                                          <w:r w:rsidR="006570BE" w:rsidRPr="00CD4DAC">
                                            <w:rPr>
                                              <w:rFonts w:ascii="Arial" w:hAnsi="Arial" w:cs="Arial"/>
                                              <w:sz w:val="56"/>
                                              <w:szCs w:val="36"/>
                                            </w:rPr>
                                            <w:t>Lập</w:t>
                                          </w:r>
                                          <w:proofErr w:type="spellEnd"/>
                                          <w:r w:rsidR="006570BE" w:rsidRPr="00CD4DAC">
                                            <w:rPr>
                                              <w:rFonts w:ascii="Arial" w:hAnsi="Arial" w:cs="Arial"/>
                                              <w:sz w:val="5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proofErr w:type="spellStart"/>
                                          <w:r w:rsidR="006570BE" w:rsidRPr="00CD4DAC">
                                            <w:rPr>
                                              <w:rFonts w:ascii="Arial" w:hAnsi="Arial" w:cs="Arial"/>
                                              <w:sz w:val="56"/>
                                              <w:szCs w:val="36"/>
                                            </w:rPr>
                                            <w:t>trình</w:t>
                                          </w:r>
                                          <w:proofErr w:type="spellEnd"/>
                                          <w:r w:rsidR="006570BE" w:rsidRPr="00CD4DAC">
                                            <w:rPr>
                                              <w:rFonts w:ascii="Arial" w:hAnsi="Arial" w:cs="Arial"/>
                                              <w:sz w:val="56"/>
                                              <w:szCs w:val="36"/>
                                            </w:rPr>
                                            <w:t xml:space="preserve"> web </w:t>
                                          </w:r>
                                          <w:proofErr w:type="spellStart"/>
                                          <w:r w:rsidR="006570BE" w:rsidRPr="00CD4DAC">
                                            <w:rPr>
                                              <w:rFonts w:ascii="Arial" w:hAnsi="Arial" w:cs="Arial"/>
                                              <w:sz w:val="56"/>
                                              <w:szCs w:val="36"/>
                                            </w:rPr>
                                            <w:t>với</w:t>
                                          </w:r>
                                          <w:proofErr w:type="spellEnd"/>
                                          <w:r w:rsidR="006570BE" w:rsidRPr="00CD4DAC">
                                            <w:rPr>
                                              <w:rFonts w:ascii="Arial" w:hAnsi="Arial" w:cs="Arial"/>
                                              <w:sz w:val="56"/>
                                              <w:szCs w:val="36"/>
                                            </w:rPr>
                                            <w:t xml:space="preserve"> Java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2D7CB7" w:rsidRPr="00C64C70" w:rsidRDefault="002D7CB7">
                                <w:pPr>
                                  <w:rPr>
                                    <w:rFonts w:ascii="Times New Roman" w:hAnsi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Rectangle 619" o:spid="_x0000_s1030" style="position:absolute;margin-left:0;margin-top:0;width:561.1pt;height:173.7pt;z-index:251661312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1224"/>
                          </w:tblGrid>
                          <w:tr w:rsidR="002D7CB7" w:rsidRPr="00C64C70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2D7CB7" w:rsidRPr="00C64C70" w:rsidRDefault="002D7CB7">
                                <w:pPr>
                                  <w:pStyle w:val="NoSpacing"/>
                                  <w:rPr>
                                    <w:rFonts w:ascii="Times New Roman" w:hAnsi="Times New Roman"/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2D7CB7" w:rsidRPr="00C64C70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2D7CB7" w:rsidRPr="00CD4DAC" w:rsidRDefault="00E10047" w:rsidP="00CD6AE8">
                                <w:pPr>
                                  <w:pStyle w:val="NoSpacing"/>
                                  <w:suppressOverlap/>
                                  <w:jc w:val="center"/>
                                  <w:rPr>
                                    <w:rFonts w:ascii="Arial" w:eastAsiaTheme="majorEastAsia" w:hAnsi="Arial" w:cs="Arial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="Arial" w:eastAsiaTheme="majorEastAsia" w:hAnsi="Arial" w:cs="Arial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3232653"/>
                                    <w:placeholder>
                                      <w:docPart w:val="874C03CD6D674B97A7236BA295F25F34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92401">
                                      <w:rPr>
                                        <w:rFonts w:ascii="Arial" w:eastAsiaTheme="majorEastAsia" w:hAnsi="Arial" w:cs="Arial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CỬA HÀNG GIÀY THỜI TRANG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2D7CB7" w:rsidRPr="00C64C70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2D7CB7" w:rsidRPr="00C64C70" w:rsidRDefault="002D7CB7">
                                <w:pPr>
                                  <w:pStyle w:val="NoSpacing"/>
                                  <w:rPr>
                                    <w:rFonts w:ascii="Times New Roman" w:hAnsi="Times New Roman"/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2D7CB7" w:rsidRPr="00C64C70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2D7CB7" w:rsidRPr="00CD4DAC" w:rsidRDefault="00E10047" w:rsidP="006570BE">
                                <w:pPr>
                                  <w:pStyle w:val="NoSpacing"/>
                                  <w:suppressOverlap/>
                                  <w:jc w:val="center"/>
                                  <w:rPr>
                                    <w:rFonts w:ascii="Arial" w:eastAsiaTheme="majorEastAsia" w:hAnsi="Arial" w:cs="Arial"/>
                                    <w:i/>
                                    <w:iCs/>
                                    <w:sz w:val="5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ascii="Arial" w:hAnsi="Arial" w:cs="Arial"/>
                                      <w:sz w:val="56"/>
                                      <w:szCs w:val="36"/>
                                    </w:rPr>
                                    <w:id w:val="-503670836"/>
                                    <w:placeholder>
                                      <w:docPart w:val="532EE214340145728B26208658FA5A25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6570BE" w:rsidRPr="00CD4DAC">
                                      <w:rPr>
                                        <w:rFonts w:ascii="Arial" w:hAnsi="Arial" w:cs="Arial"/>
                                        <w:sz w:val="56"/>
                                        <w:szCs w:val="36"/>
                                      </w:rPr>
                                      <w:t>Lập</w:t>
                                    </w:r>
                                    <w:proofErr w:type="spellEnd"/>
                                    <w:r w:rsidR="006570BE" w:rsidRPr="00CD4DAC">
                                      <w:rPr>
                                        <w:rFonts w:ascii="Arial" w:hAnsi="Arial" w:cs="Arial"/>
                                        <w:sz w:val="56"/>
                                        <w:szCs w:val="3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6570BE" w:rsidRPr="00CD4DAC">
                                      <w:rPr>
                                        <w:rFonts w:ascii="Arial" w:hAnsi="Arial" w:cs="Arial"/>
                                        <w:sz w:val="56"/>
                                        <w:szCs w:val="36"/>
                                      </w:rPr>
                                      <w:t>trình</w:t>
                                    </w:r>
                                    <w:proofErr w:type="spellEnd"/>
                                    <w:r w:rsidR="006570BE" w:rsidRPr="00CD4DAC">
                                      <w:rPr>
                                        <w:rFonts w:ascii="Arial" w:hAnsi="Arial" w:cs="Arial"/>
                                        <w:sz w:val="56"/>
                                        <w:szCs w:val="36"/>
                                      </w:rPr>
                                      <w:t xml:space="preserve"> web </w:t>
                                    </w:r>
                                    <w:proofErr w:type="spellStart"/>
                                    <w:r w:rsidR="006570BE" w:rsidRPr="00CD4DAC">
                                      <w:rPr>
                                        <w:rFonts w:ascii="Arial" w:hAnsi="Arial" w:cs="Arial"/>
                                        <w:sz w:val="56"/>
                                        <w:szCs w:val="36"/>
                                      </w:rPr>
                                      <w:t>với</w:t>
                                    </w:r>
                                    <w:proofErr w:type="spellEnd"/>
                                    <w:r w:rsidR="006570BE" w:rsidRPr="00CD4DAC">
                                      <w:rPr>
                                        <w:rFonts w:ascii="Arial" w:hAnsi="Arial" w:cs="Arial"/>
                                        <w:sz w:val="56"/>
                                        <w:szCs w:val="36"/>
                                      </w:rPr>
                                      <w:t xml:space="preserve"> Java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2D7CB7" w:rsidRPr="00C64C70" w:rsidRDefault="002D7CB7">
                          <w:pPr>
                            <w:rPr>
                              <w:rFonts w:ascii="Times New Roman" w:hAnsi="Times New Roman"/>
                            </w:rPr>
                          </w:pP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AE2D7B" w:rsidRPr="00CD4DAC">
            <w:rPr>
              <w:rFonts w:ascii="Arial" w:hAnsi="Arial" w:cs="Arial"/>
            </w:rPr>
            <w:br w:type="page"/>
          </w:r>
        </w:sdtContent>
      </w:sdt>
    </w:p>
    <w:bookmarkStart w:id="0" w:name="_GoBack"/>
    <w:bookmarkEnd w:id="0"/>
    <w:p w:rsidR="002D7CB7" w:rsidRPr="00CD4DAC" w:rsidRDefault="00E10047">
      <w:pPr>
        <w:pStyle w:val="Title"/>
        <w:rPr>
          <w:rFonts w:ascii="Arial" w:hAnsi="Arial" w:cs="Arial"/>
          <w:smallCaps w:val="0"/>
        </w:rPr>
      </w:pPr>
      <w:sdt>
        <w:sdtPr>
          <w:rPr>
            <w:rFonts w:ascii="Arial" w:hAnsi="Arial" w:cs="Arial"/>
            <w:smallCaps w:val="0"/>
          </w:rPr>
          <w:alias w:val="Title"/>
          <w:tag w:val="Title"/>
          <w:id w:val="11808329"/>
          <w:placeholder>
            <w:docPart w:val="6F38C9DA87B34682956B3B6AFF2BCCE2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r w:rsidR="00192401">
            <w:rPr>
              <w:rFonts w:ascii="Arial" w:hAnsi="Arial" w:cs="Arial"/>
              <w:smallCaps w:val="0"/>
            </w:rPr>
            <w:t>CỬA HÀNG GIÀY THỜI TRANG</w:t>
          </w:r>
        </w:sdtContent>
      </w:sdt>
    </w:p>
    <w:p w:rsidR="002D7CB7" w:rsidRPr="00CD4DAC" w:rsidRDefault="00E10047">
      <w:pPr>
        <w:pStyle w:val="Subtitle"/>
        <w:rPr>
          <w:rFonts w:ascii="Arial" w:hAnsi="Arial" w:cs="Arial"/>
        </w:rPr>
      </w:pPr>
      <w:sdt>
        <w:sdtPr>
          <w:rPr>
            <w:rFonts w:ascii="Arial" w:hAnsi="Arial" w:cs="Arial"/>
          </w:rPr>
          <w:alias w:val="Subtitle"/>
          <w:tag w:val="Subtitle"/>
          <w:id w:val="11808339"/>
          <w:placeholder>
            <w:docPart w:val="52EE714E4F2440479BB7352270FB4A07"/>
          </w:placeholder>
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<w:text/>
        </w:sdtPr>
        <w:sdtEndPr/>
        <w:sdtContent>
          <w:proofErr w:type="spellStart"/>
          <w:r w:rsidR="006570BE" w:rsidRPr="00CD4DAC">
            <w:rPr>
              <w:rFonts w:ascii="Arial" w:hAnsi="Arial" w:cs="Arial"/>
            </w:rPr>
            <w:t>Lập</w:t>
          </w:r>
          <w:proofErr w:type="spellEnd"/>
          <w:r w:rsidR="006570BE" w:rsidRPr="00CD4DAC">
            <w:rPr>
              <w:rFonts w:ascii="Arial" w:hAnsi="Arial" w:cs="Arial"/>
            </w:rPr>
            <w:t xml:space="preserve"> </w:t>
          </w:r>
          <w:proofErr w:type="spellStart"/>
          <w:r w:rsidR="006570BE" w:rsidRPr="00CD4DAC">
            <w:rPr>
              <w:rFonts w:ascii="Arial" w:hAnsi="Arial" w:cs="Arial"/>
            </w:rPr>
            <w:t>trình</w:t>
          </w:r>
          <w:proofErr w:type="spellEnd"/>
          <w:r w:rsidR="006570BE" w:rsidRPr="00CD4DAC">
            <w:rPr>
              <w:rFonts w:ascii="Arial" w:hAnsi="Arial" w:cs="Arial"/>
            </w:rPr>
            <w:t xml:space="preserve"> web </w:t>
          </w:r>
          <w:proofErr w:type="spellStart"/>
          <w:r w:rsidR="006570BE" w:rsidRPr="00CD4DAC">
            <w:rPr>
              <w:rFonts w:ascii="Arial" w:hAnsi="Arial" w:cs="Arial"/>
            </w:rPr>
            <w:t>với</w:t>
          </w:r>
          <w:proofErr w:type="spellEnd"/>
          <w:r w:rsidR="006570BE" w:rsidRPr="00CD4DAC">
            <w:rPr>
              <w:rFonts w:ascii="Arial" w:hAnsi="Arial" w:cs="Arial"/>
            </w:rPr>
            <w:t xml:space="preserve"> Java</w:t>
          </w:r>
        </w:sdtContent>
      </w:sdt>
    </w:p>
    <w:p w:rsidR="00A90092" w:rsidRPr="00094C11" w:rsidRDefault="00CD4DAC" w:rsidP="00CD4DAC">
      <w:pPr>
        <w:pStyle w:val="Title"/>
        <w:jc w:val="left"/>
        <w:rPr>
          <w:rFonts w:ascii="Arial" w:hAnsi="Arial" w:cs="Arial"/>
          <w:sz w:val="40"/>
        </w:rPr>
      </w:pPr>
      <w:r w:rsidRPr="00094C11">
        <w:rPr>
          <w:rFonts w:ascii="Arial" w:hAnsi="Arial" w:cs="Arial"/>
          <w:noProof/>
          <w:sz w:val="40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449580</wp:posOffset>
                </wp:positionV>
                <wp:extent cx="5924550" cy="5486400"/>
                <wp:effectExtent l="0" t="0" r="19050" b="1905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548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D4DAC" w:rsidRPr="002B7CA5" w:rsidRDefault="00CD4DAC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 xml:space="preserve">1. </w:t>
                            </w: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>Danh</w:t>
                            </w:r>
                            <w:proofErr w:type="spellEnd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>sách</w:t>
                            </w:r>
                            <w:proofErr w:type="spellEnd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>thành</w:t>
                            </w:r>
                            <w:proofErr w:type="spellEnd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>viên</w:t>
                            </w:r>
                            <w:proofErr w:type="spellEnd"/>
                          </w:p>
                          <w:p w:rsidR="00FC434C" w:rsidRPr="002B7CA5" w:rsidRDefault="00FC434C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 xml:space="preserve">2. </w:t>
                            </w: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>Phân</w:t>
                            </w:r>
                            <w:proofErr w:type="spellEnd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>công</w:t>
                            </w:r>
                            <w:proofErr w:type="spellEnd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>công</w:t>
                            </w:r>
                            <w:proofErr w:type="spellEnd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>việc</w:t>
                            </w:r>
                            <w:proofErr w:type="spellEnd"/>
                          </w:p>
                          <w:p w:rsidR="00CD4DAC" w:rsidRPr="002B7CA5" w:rsidRDefault="007D24AA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>3</w:t>
                            </w:r>
                            <w:r w:rsidR="00CD4DAC" w:rsidRPr="002B7CA5">
                              <w:rPr>
                                <w:rFonts w:ascii="Arial" w:hAnsi="Arial" w:cs="Arial"/>
                                <w:sz w:val="28"/>
                              </w:rPr>
                              <w:t>.</w:t>
                            </w:r>
                            <w:r w:rsidR="00E333AD" w:rsidRPr="002B7CA5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E333AD" w:rsidRPr="002B7CA5">
                              <w:rPr>
                                <w:rFonts w:ascii="Arial" w:hAnsi="Arial" w:cs="Arial"/>
                                <w:sz w:val="28"/>
                              </w:rPr>
                              <w:t>Nội</w:t>
                            </w:r>
                            <w:proofErr w:type="spellEnd"/>
                            <w:r w:rsidR="00E333AD" w:rsidRPr="002B7CA5">
                              <w:rPr>
                                <w:rFonts w:ascii="Arial" w:hAnsi="Arial" w:cs="Arial"/>
                                <w:sz w:val="28"/>
                              </w:rPr>
                              <w:t xml:space="preserve"> dung </w:t>
                            </w:r>
                            <w:proofErr w:type="spellStart"/>
                            <w:r w:rsidR="00E333AD" w:rsidRPr="002B7CA5">
                              <w:rPr>
                                <w:rFonts w:ascii="Arial" w:hAnsi="Arial" w:cs="Arial"/>
                                <w:sz w:val="28"/>
                              </w:rPr>
                              <w:t>báo</w:t>
                            </w:r>
                            <w:proofErr w:type="spellEnd"/>
                            <w:r w:rsidR="00E333AD" w:rsidRPr="002B7CA5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E333AD" w:rsidRPr="002B7CA5">
                              <w:rPr>
                                <w:rFonts w:ascii="Arial" w:hAnsi="Arial" w:cs="Arial"/>
                                <w:sz w:val="28"/>
                              </w:rPr>
                              <w:t>cáo</w:t>
                            </w:r>
                            <w:proofErr w:type="spellEnd"/>
                          </w:p>
                          <w:p w:rsidR="00E333AD" w:rsidRPr="002B7CA5" w:rsidRDefault="00E333AD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 w:rsidR="007D24AA" w:rsidRPr="002B7CA5">
                              <w:rPr>
                                <w:rFonts w:ascii="Arial" w:hAnsi="Arial" w:cs="Arial"/>
                                <w:sz w:val="28"/>
                              </w:rPr>
                              <w:t>3</w:t>
                            </w:r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 xml:space="preserve">.1 </w:t>
                            </w: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>Tổng</w:t>
                            </w:r>
                            <w:proofErr w:type="spellEnd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>quát</w:t>
                            </w:r>
                            <w:proofErr w:type="spellEnd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>đề</w:t>
                            </w:r>
                            <w:proofErr w:type="spellEnd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>tài</w:t>
                            </w:r>
                            <w:proofErr w:type="spellEnd"/>
                          </w:p>
                          <w:p w:rsidR="00E333AD" w:rsidRDefault="00E333AD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 w:rsidR="007D24AA" w:rsidRPr="002B7CA5">
                              <w:rPr>
                                <w:rFonts w:ascii="Arial" w:hAnsi="Arial" w:cs="Arial"/>
                                <w:sz w:val="28"/>
                              </w:rPr>
                              <w:t>3</w:t>
                            </w:r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 xml:space="preserve">.2 </w:t>
                            </w: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>Tài</w:t>
                            </w:r>
                            <w:proofErr w:type="spellEnd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>khoản</w:t>
                            </w:r>
                            <w:proofErr w:type="spellEnd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>đăng</w:t>
                            </w:r>
                            <w:proofErr w:type="spellEnd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>nhập</w:t>
                            </w:r>
                            <w:proofErr w:type="spellEnd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</w:p>
                          <w:p w:rsidR="009B1B63" w:rsidRDefault="009B1B63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  <w:t xml:space="preserve">3.3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Tổ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chức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Website</w:t>
                            </w:r>
                          </w:p>
                          <w:p w:rsidR="009B1B63" w:rsidRDefault="009B1B63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  <w:t xml:space="preserve">3.4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Trưng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bày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hóa</w:t>
                            </w:r>
                            <w:proofErr w:type="spellEnd"/>
                          </w:p>
                          <w:p w:rsidR="009B1B63" w:rsidRDefault="009B1B63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  <w:t xml:space="preserve">3.5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Giỏ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điện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tử</w:t>
                            </w:r>
                            <w:proofErr w:type="spellEnd"/>
                          </w:p>
                          <w:p w:rsidR="009B1B63" w:rsidRDefault="009B1B63" w:rsidP="003B4358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  <w:t xml:space="preserve">3.6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Quản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lý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thành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viên</w:t>
                            </w:r>
                            <w:proofErr w:type="spellEnd"/>
                          </w:p>
                          <w:p w:rsidR="009B1B63" w:rsidRDefault="009B1B63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 w:rsidR="003B4358">
                              <w:rPr>
                                <w:rFonts w:ascii="Arial" w:hAnsi="Arial" w:cs="Arial"/>
                                <w:sz w:val="28"/>
                              </w:rPr>
                              <w:t>3.7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Quản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lý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dữ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liệu</w:t>
                            </w:r>
                            <w:proofErr w:type="spellEnd"/>
                          </w:p>
                          <w:p w:rsidR="009B1B63" w:rsidRDefault="003B4358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  <w:t>3.8</w:t>
                            </w:r>
                            <w:r w:rsidR="009B1B63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B1B63">
                              <w:rPr>
                                <w:rFonts w:ascii="Arial" w:hAnsi="Arial" w:cs="Arial"/>
                                <w:sz w:val="28"/>
                              </w:rPr>
                              <w:t>Tổng</w:t>
                            </w:r>
                            <w:proofErr w:type="spellEnd"/>
                            <w:r w:rsidR="009B1B63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B1B63">
                              <w:rPr>
                                <w:rFonts w:ascii="Arial" w:hAnsi="Arial" w:cs="Arial"/>
                                <w:sz w:val="28"/>
                              </w:rPr>
                              <w:t>hợp</w:t>
                            </w:r>
                            <w:proofErr w:type="spellEnd"/>
                            <w:r w:rsidR="009B1B63">
                              <w:rPr>
                                <w:rFonts w:ascii="Arial" w:hAnsi="Arial" w:cs="Arial"/>
                                <w:sz w:val="28"/>
                              </w:rPr>
                              <w:t xml:space="preserve"> &amp; </w:t>
                            </w:r>
                            <w:proofErr w:type="spellStart"/>
                            <w:r w:rsidR="009B1B63">
                              <w:rPr>
                                <w:rFonts w:ascii="Arial" w:hAnsi="Arial" w:cs="Arial"/>
                                <w:sz w:val="28"/>
                              </w:rPr>
                              <w:t>Thống</w:t>
                            </w:r>
                            <w:proofErr w:type="spellEnd"/>
                            <w:r w:rsidR="009B1B63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B1B63">
                              <w:rPr>
                                <w:rFonts w:ascii="Arial" w:hAnsi="Arial" w:cs="Arial"/>
                                <w:sz w:val="28"/>
                              </w:rPr>
                              <w:t>kê</w:t>
                            </w:r>
                            <w:proofErr w:type="spellEnd"/>
                          </w:p>
                          <w:p w:rsidR="009B1B63" w:rsidRDefault="009B1B63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</w:p>
                          <w:p w:rsidR="009B1B63" w:rsidRPr="002B7CA5" w:rsidRDefault="009B1B63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</w:p>
                          <w:p w:rsidR="00E333AD" w:rsidRPr="002B7CA5" w:rsidRDefault="00E333AD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415.3pt;margin-top:35.4pt;width:466.5pt;height:6in;z-index:2516705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">
                <v:textbox>
                  <w:txbxContent>
                    <w:p w:rsidR="00CD4DAC" w:rsidRPr="002B7CA5" w:rsidRDefault="00CD4DAC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 w:rsidRPr="002B7CA5">
                        <w:rPr>
                          <w:rFonts w:ascii="Arial" w:hAnsi="Arial" w:cs="Arial"/>
                          <w:sz w:val="28"/>
                        </w:rPr>
                        <w:t xml:space="preserve">1. </w:t>
                      </w:r>
                      <w:proofErr w:type="spellStart"/>
                      <w:r w:rsidRPr="002B7CA5">
                        <w:rPr>
                          <w:rFonts w:ascii="Arial" w:hAnsi="Arial" w:cs="Arial"/>
                          <w:sz w:val="28"/>
                        </w:rPr>
                        <w:t>Danh</w:t>
                      </w:r>
                      <w:proofErr w:type="spellEnd"/>
                      <w:r w:rsidRPr="002B7CA5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2B7CA5">
                        <w:rPr>
                          <w:rFonts w:ascii="Arial" w:hAnsi="Arial" w:cs="Arial"/>
                          <w:sz w:val="28"/>
                        </w:rPr>
                        <w:t>sách</w:t>
                      </w:r>
                      <w:proofErr w:type="spellEnd"/>
                      <w:r w:rsidRPr="002B7CA5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2B7CA5">
                        <w:rPr>
                          <w:rFonts w:ascii="Arial" w:hAnsi="Arial" w:cs="Arial"/>
                          <w:sz w:val="28"/>
                        </w:rPr>
                        <w:t>thành</w:t>
                      </w:r>
                      <w:proofErr w:type="spellEnd"/>
                      <w:r w:rsidRPr="002B7CA5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2B7CA5">
                        <w:rPr>
                          <w:rFonts w:ascii="Arial" w:hAnsi="Arial" w:cs="Arial"/>
                          <w:sz w:val="28"/>
                        </w:rPr>
                        <w:t>viên</w:t>
                      </w:r>
                      <w:proofErr w:type="spellEnd"/>
                    </w:p>
                    <w:p w:rsidR="00FC434C" w:rsidRPr="002B7CA5" w:rsidRDefault="00FC434C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 w:rsidRPr="002B7CA5">
                        <w:rPr>
                          <w:rFonts w:ascii="Arial" w:hAnsi="Arial" w:cs="Arial"/>
                          <w:sz w:val="28"/>
                        </w:rPr>
                        <w:t xml:space="preserve">2. </w:t>
                      </w:r>
                      <w:proofErr w:type="spellStart"/>
                      <w:r w:rsidRPr="002B7CA5">
                        <w:rPr>
                          <w:rFonts w:ascii="Arial" w:hAnsi="Arial" w:cs="Arial"/>
                          <w:sz w:val="28"/>
                        </w:rPr>
                        <w:t>Phân</w:t>
                      </w:r>
                      <w:proofErr w:type="spellEnd"/>
                      <w:r w:rsidRPr="002B7CA5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2B7CA5">
                        <w:rPr>
                          <w:rFonts w:ascii="Arial" w:hAnsi="Arial" w:cs="Arial"/>
                          <w:sz w:val="28"/>
                        </w:rPr>
                        <w:t>công</w:t>
                      </w:r>
                      <w:proofErr w:type="spellEnd"/>
                      <w:r w:rsidRPr="002B7CA5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2B7CA5">
                        <w:rPr>
                          <w:rFonts w:ascii="Arial" w:hAnsi="Arial" w:cs="Arial"/>
                          <w:sz w:val="28"/>
                        </w:rPr>
                        <w:t>công</w:t>
                      </w:r>
                      <w:proofErr w:type="spellEnd"/>
                      <w:r w:rsidRPr="002B7CA5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2B7CA5">
                        <w:rPr>
                          <w:rFonts w:ascii="Arial" w:hAnsi="Arial" w:cs="Arial"/>
                          <w:sz w:val="28"/>
                        </w:rPr>
                        <w:t>việc</w:t>
                      </w:r>
                      <w:proofErr w:type="spellEnd"/>
                    </w:p>
                    <w:p w:rsidR="00CD4DAC" w:rsidRPr="002B7CA5" w:rsidRDefault="007D24AA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 w:rsidRPr="002B7CA5">
                        <w:rPr>
                          <w:rFonts w:ascii="Arial" w:hAnsi="Arial" w:cs="Arial"/>
                          <w:sz w:val="28"/>
                        </w:rPr>
                        <w:t>3</w:t>
                      </w:r>
                      <w:r w:rsidR="00CD4DAC" w:rsidRPr="002B7CA5">
                        <w:rPr>
                          <w:rFonts w:ascii="Arial" w:hAnsi="Arial" w:cs="Arial"/>
                          <w:sz w:val="28"/>
                        </w:rPr>
                        <w:t>.</w:t>
                      </w:r>
                      <w:r w:rsidR="00E333AD" w:rsidRPr="002B7CA5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E333AD" w:rsidRPr="002B7CA5">
                        <w:rPr>
                          <w:rFonts w:ascii="Arial" w:hAnsi="Arial" w:cs="Arial"/>
                          <w:sz w:val="28"/>
                        </w:rPr>
                        <w:t>Nội</w:t>
                      </w:r>
                      <w:proofErr w:type="spellEnd"/>
                      <w:r w:rsidR="00E333AD" w:rsidRPr="002B7CA5">
                        <w:rPr>
                          <w:rFonts w:ascii="Arial" w:hAnsi="Arial" w:cs="Arial"/>
                          <w:sz w:val="28"/>
                        </w:rPr>
                        <w:t xml:space="preserve"> dung </w:t>
                      </w:r>
                      <w:proofErr w:type="spellStart"/>
                      <w:r w:rsidR="00E333AD" w:rsidRPr="002B7CA5">
                        <w:rPr>
                          <w:rFonts w:ascii="Arial" w:hAnsi="Arial" w:cs="Arial"/>
                          <w:sz w:val="28"/>
                        </w:rPr>
                        <w:t>báo</w:t>
                      </w:r>
                      <w:proofErr w:type="spellEnd"/>
                      <w:r w:rsidR="00E333AD" w:rsidRPr="002B7CA5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E333AD" w:rsidRPr="002B7CA5">
                        <w:rPr>
                          <w:rFonts w:ascii="Arial" w:hAnsi="Arial" w:cs="Arial"/>
                          <w:sz w:val="28"/>
                        </w:rPr>
                        <w:t>cáo</w:t>
                      </w:r>
                      <w:proofErr w:type="spellEnd"/>
                    </w:p>
                    <w:p w:rsidR="00E333AD" w:rsidRPr="002B7CA5" w:rsidRDefault="00E333AD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 w:rsidRPr="002B7CA5"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 w:rsidR="007D24AA" w:rsidRPr="002B7CA5">
                        <w:rPr>
                          <w:rFonts w:ascii="Arial" w:hAnsi="Arial" w:cs="Arial"/>
                          <w:sz w:val="28"/>
                        </w:rPr>
                        <w:t>3</w:t>
                      </w:r>
                      <w:r w:rsidRPr="002B7CA5">
                        <w:rPr>
                          <w:rFonts w:ascii="Arial" w:hAnsi="Arial" w:cs="Arial"/>
                          <w:sz w:val="28"/>
                        </w:rPr>
                        <w:t xml:space="preserve">.1 </w:t>
                      </w:r>
                      <w:proofErr w:type="spellStart"/>
                      <w:r w:rsidRPr="002B7CA5">
                        <w:rPr>
                          <w:rFonts w:ascii="Arial" w:hAnsi="Arial" w:cs="Arial"/>
                          <w:sz w:val="28"/>
                        </w:rPr>
                        <w:t>Tổng</w:t>
                      </w:r>
                      <w:proofErr w:type="spellEnd"/>
                      <w:r w:rsidRPr="002B7CA5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2B7CA5">
                        <w:rPr>
                          <w:rFonts w:ascii="Arial" w:hAnsi="Arial" w:cs="Arial"/>
                          <w:sz w:val="28"/>
                        </w:rPr>
                        <w:t>quát</w:t>
                      </w:r>
                      <w:proofErr w:type="spellEnd"/>
                      <w:r w:rsidRPr="002B7CA5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2B7CA5">
                        <w:rPr>
                          <w:rFonts w:ascii="Arial" w:hAnsi="Arial" w:cs="Arial"/>
                          <w:sz w:val="28"/>
                        </w:rPr>
                        <w:t>đề</w:t>
                      </w:r>
                      <w:proofErr w:type="spellEnd"/>
                      <w:r w:rsidRPr="002B7CA5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2B7CA5">
                        <w:rPr>
                          <w:rFonts w:ascii="Arial" w:hAnsi="Arial" w:cs="Arial"/>
                          <w:sz w:val="28"/>
                        </w:rPr>
                        <w:t>tài</w:t>
                      </w:r>
                      <w:proofErr w:type="spellEnd"/>
                    </w:p>
                    <w:p w:rsidR="00E333AD" w:rsidRDefault="00E333AD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 w:rsidRPr="002B7CA5"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 w:rsidR="007D24AA" w:rsidRPr="002B7CA5">
                        <w:rPr>
                          <w:rFonts w:ascii="Arial" w:hAnsi="Arial" w:cs="Arial"/>
                          <w:sz w:val="28"/>
                        </w:rPr>
                        <w:t>3</w:t>
                      </w:r>
                      <w:r w:rsidRPr="002B7CA5">
                        <w:rPr>
                          <w:rFonts w:ascii="Arial" w:hAnsi="Arial" w:cs="Arial"/>
                          <w:sz w:val="28"/>
                        </w:rPr>
                        <w:t xml:space="preserve">.2 </w:t>
                      </w:r>
                      <w:proofErr w:type="spellStart"/>
                      <w:r w:rsidRPr="002B7CA5">
                        <w:rPr>
                          <w:rFonts w:ascii="Arial" w:hAnsi="Arial" w:cs="Arial"/>
                          <w:sz w:val="28"/>
                        </w:rPr>
                        <w:t>Tài</w:t>
                      </w:r>
                      <w:proofErr w:type="spellEnd"/>
                      <w:r w:rsidRPr="002B7CA5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2B7CA5">
                        <w:rPr>
                          <w:rFonts w:ascii="Arial" w:hAnsi="Arial" w:cs="Arial"/>
                          <w:sz w:val="28"/>
                        </w:rPr>
                        <w:t>khoản</w:t>
                      </w:r>
                      <w:proofErr w:type="spellEnd"/>
                      <w:r w:rsidRPr="002B7CA5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2B7CA5">
                        <w:rPr>
                          <w:rFonts w:ascii="Arial" w:hAnsi="Arial" w:cs="Arial"/>
                          <w:sz w:val="28"/>
                        </w:rPr>
                        <w:t>đăng</w:t>
                      </w:r>
                      <w:proofErr w:type="spellEnd"/>
                      <w:r w:rsidRPr="002B7CA5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2B7CA5">
                        <w:rPr>
                          <w:rFonts w:ascii="Arial" w:hAnsi="Arial" w:cs="Arial"/>
                          <w:sz w:val="28"/>
                        </w:rPr>
                        <w:t>nhập</w:t>
                      </w:r>
                      <w:proofErr w:type="spellEnd"/>
                      <w:r w:rsidRPr="002B7CA5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</w:p>
                    <w:p w:rsidR="009B1B63" w:rsidRDefault="009B1B63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  <w:t xml:space="preserve">3.3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Tổ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chức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Website</w:t>
                      </w:r>
                    </w:p>
                    <w:p w:rsidR="009B1B63" w:rsidRDefault="009B1B63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  <w:t xml:space="preserve">3.4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Trưng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bày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hóa</w:t>
                      </w:r>
                      <w:proofErr w:type="spellEnd"/>
                    </w:p>
                    <w:p w:rsidR="009B1B63" w:rsidRDefault="009B1B63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  <w:t xml:space="preserve">3.5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Giỏ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điện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tử</w:t>
                      </w:r>
                      <w:proofErr w:type="spellEnd"/>
                    </w:p>
                    <w:p w:rsidR="009B1B63" w:rsidRDefault="009B1B63" w:rsidP="003B4358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  <w:t xml:space="preserve">3.6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Quản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lý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thành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viên</w:t>
                      </w:r>
                      <w:proofErr w:type="spellEnd"/>
                    </w:p>
                    <w:p w:rsidR="009B1B63" w:rsidRDefault="009B1B63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 w:rsidR="003B4358">
                        <w:rPr>
                          <w:rFonts w:ascii="Arial" w:hAnsi="Arial" w:cs="Arial"/>
                          <w:sz w:val="28"/>
                        </w:rPr>
                        <w:t>3.7</w:t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Quản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lý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dữ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liệu</w:t>
                      </w:r>
                      <w:proofErr w:type="spellEnd"/>
                    </w:p>
                    <w:p w:rsidR="009B1B63" w:rsidRDefault="003B4358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  <w:t>3.8</w:t>
                      </w:r>
                      <w:r w:rsidR="009B1B63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B1B63">
                        <w:rPr>
                          <w:rFonts w:ascii="Arial" w:hAnsi="Arial" w:cs="Arial"/>
                          <w:sz w:val="28"/>
                        </w:rPr>
                        <w:t>Tổng</w:t>
                      </w:r>
                      <w:proofErr w:type="spellEnd"/>
                      <w:r w:rsidR="009B1B63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B1B63">
                        <w:rPr>
                          <w:rFonts w:ascii="Arial" w:hAnsi="Arial" w:cs="Arial"/>
                          <w:sz w:val="28"/>
                        </w:rPr>
                        <w:t>hợp</w:t>
                      </w:r>
                      <w:proofErr w:type="spellEnd"/>
                      <w:r w:rsidR="009B1B63">
                        <w:rPr>
                          <w:rFonts w:ascii="Arial" w:hAnsi="Arial" w:cs="Arial"/>
                          <w:sz w:val="28"/>
                        </w:rPr>
                        <w:t xml:space="preserve"> &amp; </w:t>
                      </w:r>
                      <w:proofErr w:type="spellStart"/>
                      <w:r w:rsidR="009B1B63">
                        <w:rPr>
                          <w:rFonts w:ascii="Arial" w:hAnsi="Arial" w:cs="Arial"/>
                          <w:sz w:val="28"/>
                        </w:rPr>
                        <w:t>Thống</w:t>
                      </w:r>
                      <w:proofErr w:type="spellEnd"/>
                      <w:r w:rsidR="009B1B63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B1B63">
                        <w:rPr>
                          <w:rFonts w:ascii="Arial" w:hAnsi="Arial" w:cs="Arial"/>
                          <w:sz w:val="28"/>
                        </w:rPr>
                        <w:t>kê</w:t>
                      </w:r>
                      <w:proofErr w:type="spellEnd"/>
                    </w:p>
                    <w:p w:rsidR="009B1B63" w:rsidRDefault="009B1B63">
                      <w:pPr>
                        <w:rPr>
                          <w:rFonts w:ascii="Arial" w:hAnsi="Arial" w:cs="Arial"/>
                          <w:sz w:val="28"/>
                        </w:rPr>
                      </w:pPr>
                    </w:p>
                    <w:p w:rsidR="009B1B63" w:rsidRPr="002B7CA5" w:rsidRDefault="009B1B63">
                      <w:pPr>
                        <w:rPr>
                          <w:rFonts w:ascii="Arial" w:hAnsi="Arial" w:cs="Arial"/>
                          <w:sz w:val="28"/>
                        </w:rPr>
                      </w:pPr>
                    </w:p>
                    <w:p w:rsidR="00E333AD" w:rsidRPr="002B7CA5" w:rsidRDefault="00E333AD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 w:rsidRPr="002B7CA5">
                        <w:rPr>
                          <w:rFonts w:ascii="Arial" w:hAnsi="Arial" w:cs="Arial"/>
                          <w:sz w:val="28"/>
                        </w:rP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94C11">
        <w:rPr>
          <w:rFonts w:ascii="Arial" w:hAnsi="Arial" w:cs="Arial"/>
          <w:sz w:val="40"/>
        </w:rPr>
        <w:t>MỤC LỤC</w:t>
      </w:r>
    </w:p>
    <w:p w:rsidR="00A90092" w:rsidRDefault="00A90092">
      <w:pPr>
        <w:spacing w:after="200"/>
        <w:rPr>
          <w:rFonts w:asciiTheme="majorHAnsi" w:hAnsiTheme="majorHAnsi"/>
          <w:b/>
          <w:smallCaps/>
          <w:color w:val="D34817" w:themeColor="accent1"/>
          <w:sz w:val="40"/>
          <w:szCs w:val="48"/>
        </w:rPr>
      </w:pPr>
      <w:r>
        <w:rPr>
          <w:sz w:val="40"/>
        </w:rPr>
        <w:br w:type="page"/>
      </w:r>
    </w:p>
    <w:p w:rsidR="00DF6DFE" w:rsidRDefault="009B1B63" w:rsidP="00A90092">
      <w:pPr>
        <w:pStyle w:val="Title"/>
        <w:rPr>
          <w:rFonts w:ascii="Arial" w:hAnsi="Arial" w:cs="Arial"/>
          <w:smallCaps w:val="0"/>
        </w:rPr>
      </w:pPr>
      <w:r w:rsidRPr="00A90092">
        <w:rPr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350F454A" wp14:editId="25E1F390">
                <wp:simplePos x="0" y="0"/>
                <wp:positionH relativeFrom="margin">
                  <wp:align>right</wp:align>
                </wp:positionH>
                <wp:positionV relativeFrom="paragraph">
                  <wp:posOffset>1609090</wp:posOffset>
                </wp:positionV>
                <wp:extent cx="5915025" cy="6581775"/>
                <wp:effectExtent l="0" t="0" r="28575" b="28575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5025" cy="6581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4C11" w:rsidRPr="009B1B63" w:rsidRDefault="00A25628" w:rsidP="00094C11">
                            <w:pPr>
                              <w:pStyle w:val="Heading1"/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proofErr w:type="gramStart"/>
                            <w:r w:rsidRPr="009B1B63">
                              <w:rPr>
                                <w:rFonts w:ascii="Arial" w:hAnsi="Arial" w:cs="Arial"/>
                                <w:sz w:val="32"/>
                              </w:rPr>
                              <w:t>2</w:t>
                            </w:r>
                            <w:r w:rsidR="00094C11" w:rsidRPr="009B1B63">
                              <w:rPr>
                                <w:rFonts w:ascii="Arial" w:hAnsi="Arial" w:cs="Arial"/>
                                <w:sz w:val="32"/>
                              </w:rPr>
                              <w:t>.</w:t>
                            </w:r>
                            <w:r w:rsidR="002B7CA5" w:rsidRPr="009B1B63">
                              <w:rPr>
                                <w:rFonts w:ascii="Arial" w:hAnsi="Arial" w:cs="Arial"/>
                                <w:sz w:val="32"/>
                              </w:rPr>
                              <w:t>Phân</w:t>
                            </w:r>
                            <w:proofErr w:type="gramEnd"/>
                            <w:r w:rsidR="002B7CA5" w:rsidRPr="009B1B63">
                              <w:rPr>
                                <w:rFonts w:ascii="Arial" w:hAnsi="Arial" w:cs="Arial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 w:rsidR="002B7CA5" w:rsidRPr="009B1B63">
                              <w:rPr>
                                <w:rFonts w:ascii="Arial" w:hAnsi="Arial" w:cs="Arial"/>
                                <w:sz w:val="32"/>
                              </w:rPr>
                              <w:t>công</w:t>
                            </w:r>
                            <w:proofErr w:type="spellEnd"/>
                            <w:r w:rsidR="002B7CA5" w:rsidRPr="009B1B63">
                              <w:rPr>
                                <w:rFonts w:ascii="Arial" w:hAnsi="Arial" w:cs="Arial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 w:rsidR="002B7CA5" w:rsidRPr="009B1B63">
                              <w:rPr>
                                <w:rFonts w:ascii="Arial" w:hAnsi="Arial" w:cs="Arial"/>
                                <w:sz w:val="32"/>
                              </w:rPr>
                              <w:t>công</w:t>
                            </w:r>
                            <w:proofErr w:type="spellEnd"/>
                            <w:r w:rsidR="002B7CA5" w:rsidRPr="009B1B63">
                              <w:rPr>
                                <w:rFonts w:ascii="Arial" w:hAnsi="Arial" w:cs="Arial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 w:rsidR="002B7CA5" w:rsidRPr="009B1B63">
                              <w:rPr>
                                <w:rFonts w:ascii="Arial" w:hAnsi="Arial" w:cs="Arial"/>
                                <w:sz w:val="32"/>
                              </w:rPr>
                              <w:t>việc</w:t>
                            </w:r>
                            <w:proofErr w:type="spellEnd"/>
                            <w:r w:rsidR="002B7CA5" w:rsidRPr="009B1B63">
                              <w:rPr>
                                <w:rFonts w:ascii="Arial" w:hAnsi="Arial" w:cs="Arial"/>
                                <w:sz w:val="32"/>
                              </w:rPr>
                              <w:t xml:space="preserve"> </w:t>
                            </w:r>
                          </w:p>
                          <w:p w:rsidR="002B7CA5" w:rsidRPr="002B7CA5" w:rsidRDefault="002B7CA5" w:rsidP="002B7CA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502"/>
                              <w:gridCol w:w="4501"/>
                            </w:tblGrid>
                            <w:tr w:rsidR="002B7CA5" w:rsidRPr="002B7CA5" w:rsidTr="002B7CA5">
                              <w:tc>
                                <w:tcPr>
                                  <w:tcW w:w="4509" w:type="dxa"/>
                                </w:tcPr>
                                <w:p w:rsidR="002B7CA5" w:rsidRPr="002B7CA5" w:rsidRDefault="002B7CA5" w:rsidP="002B7CA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sz w:val="28"/>
                                    </w:rPr>
                                  </w:pPr>
                                  <w:proofErr w:type="spellStart"/>
                                  <w:r w:rsidRPr="002B7CA5">
                                    <w:rPr>
                                      <w:rFonts w:ascii="Arial" w:hAnsi="Arial" w:cs="Arial"/>
                                      <w:b/>
                                      <w:sz w:val="28"/>
                                    </w:rPr>
                                    <w:t>Nguyễn</w:t>
                                  </w:r>
                                  <w:proofErr w:type="spellEnd"/>
                                  <w:r w:rsidRPr="002B7CA5">
                                    <w:rPr>
                                      <w:rFonts w:ascii="Arial" w:hAnsi="Arial" w:cs="Arial"/>
                                      <w:b/>
                                      <w:sz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B7CA5">
                                    <w:rPr>
                                      <w:rFonts w:ascii="Arial" w:hAnsi="Arial" w:cs="Arial"/>
                                      <w:b/>
                                      <w:sz w:val="28"/>
                                    </w:rPr>
                                    <w:t>Hữu</w:t>
                                  </w:r>
                                  <w:proofErr w:type="spellEnd"/>
                                  <w:r w:rsidRPr="002B7CA5">
                                    <w:rPr>
                                      <w:rFonts w:ascii="Arial" w:hAnsi="Arial" w:cs="Arial"/>
                                      <w:b/>
                                      <w:sz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B7CA5">
                                    <w:rPr>
                                      <w:rFonts w:ascii="Arial" w:hAnsi="Arial" w:cs="Arial"/>
                                      <w:b/>
                                      <w:sz w:val="28"/>
                                    </w:rPr>
                                    <w:t>Thiện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4509" w:type="dxa"/>
                                </w:tcPr>
                                <w:p w:rsidR="002B7CA5" w:rsidRPr="002B7CA5" w:rsidRDefault="002B7CA5" w:rsidP="002B7CA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sz w:val="28"/>
                                    </w:rPr>
                                  </w:pPr>
                                  <w:proofErr w:type="spellStart"/>
                                  <w:r w:rsidRPr="002B7CA5">
                                    <w:rPr>
                                      <w:rFonts w:ascii="Arial" w:hAnsi="Arial" w:cs="Arial"/>
                                      <w:b/>
                                      <w:sz w:val="28"/>
                                    </w:rPr>
                                    <w:t>Mạc</w:t>
                                  </w:r>
                                  <w:proofErr w:type="spellEnd"/>
                                  <w:r w:rsidRPr="002B7CA5">
                                    <w:rPr>
                                      <w:rFonts w:ascii="Arial" w:hAnsi="Arial" w:cs="Arial"/>
                                      <w:b/>
                                      <w:sz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B7CA5">
                                    <w:rPr>
                                      <w:rFonts w:ascii="Arial" w:hAnsi="Arial" w:cs="Arial"/>
                                      <w:b/>
                                      <w:sz w:val="28"/>
                                    </w:rPr>
                                    <w:t>Khải</w:t>
                                  </w:r>
                                  <w:proofErr w:type="spellEnd"/>
                                  <w:r w:rsidRPr="002B7CA5">
                                    <w:rPr>
                                      <w:rFonts w:ascii="Arial" w:hAnsi="Arial" w:cs="Arial"/>
                                      <w:b/>
                                      <w:sz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B7CA5">
                                    <w:rPr>
                                      <w:rFonts w:ascii="Arial" w:hAnsi="Arial" w:cs="Arial"/>
                                      <w:b/>
                                      <w:sz w:val="28"/>
                                    </w:rPr>
                                    <w:t>Quân</w:t>
                                  </w:r>
                                  <w:proofErr w:type="spellEnd"/>
                                </w:p>
                              </w:tc>
                            </w:tr>
                            <w:tr w:rsidR="002B7CA5" w:rsidTr="002B7CA5">
                              <w:tc>
                                <w:tcPr>
                                  <w:tcW w:w="4509" w:type="dxa"/>
                                </w:tcPr>
                                <w:p w:rsidR="002B7CA5" w:rsidRDefault="00501213" w:rsidP="002B7CA5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Report.doc</w:t>
                                  </w:r>
                                </w:p>
                                <w:p w:rsidR="00501213" w:rsidRDefault="00501213" w:rsidP="002B7CA5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>Database</w:t>
                                  </w:r>
                                </w:p>
                                <w:p w:rsidR="00623DA5" w:rsidRDefault="00623DA5" w:rsidP="002B7CA5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Tạo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và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mapping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các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lớp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entities</w:t>
                                  </w:r>
                                </w:p>
                                <w:p w:rsidR="00623DA5" w:rsidRDefault="00623DA5" w:rsidP="002B7CA5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Load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dữ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liệu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cho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các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tab menu</w:t>
                                  </w:r>
                                </w:p>
                                <w:p w:rsidR="00623DA5" w:rsidRDefault="00623DA5" w:rsidP="002B7CA5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Tạo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giao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diện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view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cho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các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trang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cụ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thể</w:t>
                                  </w:r>
                                  <w:proofErr w:type="spellEnd"/>
                                </w:p>
                                <w:p w:rsidR="001A51FF" w:rsidRDefault="00623DA5" w:rsidP="002B7CA5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Xây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dựng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chức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năng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đăng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nhập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,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đăng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xuất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cho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khách</w:t>
                                  </w:r>
                                  <w:proofErr w:type="spellEnd"/>
                                  <w:r w:rsidR="001A51FF"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 w:rsidR="001A51FF">
                                    <w:rPr>
                                      <w:rFonts w:ascii="Arial" w:hAnsi="Arial" w:cs="Arial"/>
                                    </w:rPr>
                                    <w:t>hàng</w:t>
                                  </w:r>
                                  <w:proofErr w:type="spellEnd"/>
                                </w:p>
                                <w:p w:rsidR="00501213" w:rsidRDefault="00D47E5D" w:rsidP="002B7CA5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Tạo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các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file properties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để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tạo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trang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web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đa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ngôn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ngữ</w:t>
                                  </w:r>
                                  <w:proofErr w:type="spellEnd"/>
                                </w:p>
                                <w:p w:rsidR="00501213" w:rsidRDefault="00501213" w:rsidP="002B7CA5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509" w:type="dxa"/>
                                </w:tcPr>
                                <w:p w:rsidR="002B7CA5" w:rsidRDefault="00501213" w:rsidP="002B7CA5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Thống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kê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và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tổng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hợp</w:t>
                                  </w:r>
                                  <w:proofErr w:type="spellEnd"/>
                                </w:p>
                                <w:p w:rsidR="00501213" w:rsidRDefault="00501213" w:rsidP="002B7CA5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Xây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dựng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khung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layout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trang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web</w:t>
                                  </w:r>
                                </w:p>
                                <w:p w:rsidR="00501213" w:rsidRDefault="00501213" w:rsidP="002B7CA5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Xây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dựng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các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lớp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service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của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đồ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án</w:t>
                                  </w:r>
                                  <w:proofErr w:type="spellEnd"/>
                                </w:p>
                                <w:p w:rsidR="00D47E5D" w:rsidRDefault="00D47E5D" w:rsidP="00D47E5D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Xây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dựng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chức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năng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tran</w:t>
                                  </w:r>
                                  <w:r>
                                    <w:rPr>
                                      <w:rFonts w:ascii="Arial" w:hAnsi="Arial" w:cs="Arial"/>
                                    </w:rPr>
                                    <w:t>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chi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tiết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sản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phẩm</w:t>
                                  </w:r>
                                  <w:proofErr w:type="spellEnd"/>
                                </w:p>
                                <w:p w:rsidR="00D47E5D" w:rsidRDefault="00D47E5D" w:rsidP="00D47E5D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Xây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dựng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giỏ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hàng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</w:p>
                                <w:p w:rsidR="00D47E5D" w:rsidRDefault="00D47E5D" w:rsidP="00D47E5D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Tạo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chức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năng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mua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hàng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,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thêm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vào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giỏ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hàng</w:t>
                                  </w:r>
                                  <w:proofErr w:type="spellEnd"/>
                                </w:p>
                                <w:p w:rsidR="00D47E5D" w:rsidRDefault="00D47E5D" w:rsidP="00D47E5D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Chức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năng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cập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nhật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số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lượng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,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thanh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toán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cho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khách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hàng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>.</w:t>
                                  </w:r>
                                </w:p>
                                <w:p w:rsidR="005F5B5D" w:rsidRDefault="005F5B5D" w:rsidP="00D47E5D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Đăng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nhập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và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layout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</w:rPr>
                                    <w:t>cho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</w:rPr>
                                    <w:t xml:space="preserve"> admin</w:t>
                                  </w:r>
                                </w:p>
                                <w:p w:rsidR="00501213" w:rsidRDefault="00501213" w:rsidP="002B7CA5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2B7CA5" w:rsidRPr="00094C11" w:rsidRDefault="002B7CA5" w:rsidP="002B7CA5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094C11" w:rsidRPr="00094C11" w:rsidRDefault="00094C11" w:rsidP="00094C11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F454A" id="_x0000_s1032" type="#_x0000_t202" style="position:absolute;left:0;text-align:left;margin-left:414.55pt;margin-top:126.7pt;width:465.75pt;height:518.25pt;z-index:25167462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" strokecolor="white [3212]">
                <v:textbox>
                  <w:txbxContent>
                    <w:p w:rsidR="00094C11" w:rsidRPr="009B1B63" w:rsidRDefault="00A25628" w:rsidP="00094C11">
                      <w:pPr>
                        <w:pStyle w:val="Heading1"/>
                        <w:rPr>
                          <w:rFonts w:ascii="Arial" w:hAnsi="Arial" w:cs="Arial"/>
                          <w:sz w:val="32"/>
                        </w:rPr>
                      </w:pPr>
                      <w:proofErr w:type="gramStart"/>
                      <w:r w:rsidRPr="009B1B63">
                        <w:rPr>
                          <w:rFonts w:ascii="Arial" w:hAnsi="Arial" w:cs="Arial"/>
                          <w:sz w:val="32"/>
                        </w:rPr>
                        <w:t>2</w:t>
                      </w:r>
                      <w:r w:rsidR="00094C11" w:rsidRPr="009B1B63">
                        <w:rPr>
                          <w:rFonts w:ascii="Arial" w:hAnsi="Arial" w:cs="Arial"/>
                          <w:sz w:val="32"/>
                        </w:rPr>
                        <w:t>.</w:t>
                      </w:r>
                      <w:r w:rsidR="002B7CA5" w:rsidRPr="009B1B63">
                        <w:rPr>
                          <w:rFonts w:ascii="Arial" w:hAnsi="Arial" w:cs="Arial"/>
                          <w:sz w:val="32"/>
                        </w:rPr>
                        <w:t>Phân</w:t>
                      </w:r>
                      <w:proofErr w:type="gramEnd"/>
                      <w:r w:rsidR="002B7CA5" w:rsidRPr="009B1B63">
                        <w:rPr>
                          <w:rFonts w:ascii="Arial" w:hAnsi="Arial" w:cs="Arial"/>
                          <w:sz w:val="32"/>
                        </w:rPr>
                        <w:t xml:space="preserve"> </w:t>
                      </w:r>
                      <w:proofErr w:type="spellStart"/>
                      <w:r w:rsidR="002B7CA5" w:rsidRPr="009B1B63">
                        <w:rPr>
                          <w:rFonts w:ascii="Arial" w:hAnsi="Arial" w:cs="Arial"/>
                          <w:sz w:val="32"/>
                        </w:rPr>
                        <w:t>công</w:t>
                      </w:r>
                      <w:proofErr w:type="spellEnd"/>
                      <w:r w:rsidR="002B7CA5" w:rsidRPr="009B1B63">
                        <w:rPr>
                          <w:rFonts w:ascii="Arial" w:hAnsi="Arial" w:cs="Arial"/>
                          <w:sz w:val="32"/>
                        </w:rPr>
                        <w:t xml:space="preserve"> </w:t>
                      </w:r>
                      <w:proofErr w:type="spellStart"/>
                      <w:r w:rsidR="002B7CA5" w:rsidRPr="009B1B63">
                        <w:rPr>
                          <w:rFonts w:ascii="Arial" w:hAnsi="Arial" w:cs="Arial"/>
                          <w:sz w:val="32"/>
                        </w:rPr>
                        <w:t>công</w:t>
                      </w:r>
                      <w:proofErr w:type="spellEnd"/>
                      <w:r w:rsidR="002B7CA5" w:rsidRPr="009B1B63">
                        <w:rPr>
                          <w:rFonts w:ascii="Arial" w:hAnsi="Arial" w:cs="Arial"/>
                          <w:sz w:val="32"/>
                        </w:rPr>
                        <w:t xml:space="preserve"> </w:t>
                      </w:r>
                      <w:proofErr w:type="spellStart"/>
                      <w:r w:rsidR="002B7CA5" w:rsidRPr="009B1B63">
                        <w:rPr>
                          <w:rFonts w:ascii="Arial" w:hAnsi="Arial" w:cs="Arial"/>
                          <w:sz w:val="32"/>
                        </w:rPr>
                        <w:t>việc</w:t>
                      </w:r>
                      <w:proofErr w:type="spellEnd"/>
                      <w:r w:rsidR="002B7CA5" w:rsidRPr="009B1B63">
                        <w:rPr>
                          <w:rFonts w:ascii="Arial" w:hAnsi="Arial" w:cs="Arial"/>
                          <w:sz w:val="32"/>
                        </w:rPr>
                        <w:t xml:space="preserve"> </w:t>
                      </w:r>
                    </w:p>
                    <w:p w:rsidR="002B7CA5" w:rsidRPr="002B7CA5" w:rsidRDefault="002B7CA5" w:rsidP="002B7CA5">
                      <w:pPr>
                        <w:jc w:val="center"/>
                        <w:rPr>
                          <w:rFonts w:ascii="Arial" w:hAnsi="Arial" w:cs="Arial"/>
                          <w:b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502"/>
                        <w:gridCol w:w="4501"/>
                      </w:tblGrid>
                      <w:tr w:rsidR="002B7CA5" w:rsidRPr="002B7CA5" w:rsidTr="002B7CA5">
                        <w:tc>
                          <w:tcPr>
                            <w:tcW w:w="4509" w:type="dxa"/>
                          </w:tcPr>
                          <w:p w:rsidR="002B7CA5" w:rsidRPr="002B7CA5" w:rsidRDefault="002B7CA5" w:rsidP="002B7CA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Nguyễn</w:t>
                            </w:r>
                            <w:proofErr w:type="spellEnd"/>
                            <w:r w:rsidRPr="002B7CA5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Hữu</w:t>
                            </w:r>
                            <w:proofErr w:type="spellEnd"/>
                            <w:r w:rsidRPr="002B7CA5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Thiện</w:t>
                            </w:r>
                            <w:proofErr w:type="spellEnd"/>
                          </w:p>
                        </w:tc>
                        <w:tc>
                          <w:tcPr>
                            <w:tcW w:w="4509" w:type="dxa"/>
                          </w:tcPr>
                          <w:p w:rsidR="002B7CA5" w:rsidRPr="002B7CA5" w:rsidRDefault="002B7CA5" w:rsidP="002B7CA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Mạc</w:t>
                            </w:r>
                            <w:proofErr w:type="spellEnd"/>
                            <w:r w:rsidRPr="002B7CA5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Khải</w:t>
                            </w:r>
                            <w:proofErr w:type="spellEnd"/>
                            <w:r w:rsidRPr="002B7CA5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Quân</w:t>
                            </w:r>
                            <w:proofErr w:type="spellEnd"/>
                          </w:p>
                        </w:tc>
                      </w:tr>
                      <w:tr w:rsidR="002B7CA5" w:rsidTr="002B7CA5">
                        <w:tc>
                          <w:tcPr>
                            <w:tcW w:w="4509" w:type="dxa"/>
                          </w:tcPr>
                          <w:p w:rsidR="002B7CA5" w:rsidRDefault="00501213" w:rsidP="002B7CA5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Report.doc</w:t>
                            </w:r>
                          </w:p>
                          <w:p w:rsidR="00501213" w:rsidRDefault="00501213" w:rsidP="002B7CA5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Database</w:t>
                            </w:r>
                          </w:p>
                          <w:p w:rsidR="00623DA5" w:rsidRDefault="00623DA5" w:rsidP="002B7CA5">
                            <w:pPr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Tạo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mapping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các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lớp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entities</w:t>
                            </w:r>
                          </w:p>
                          <w:p w:rsidR="00623DA5" w:rsidRDefault="00623DA5" w:rsidP="002B7CA5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 xml:space="preserve">Load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dữ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liệu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cho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các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tab menu</w:t>
                            </w:r>
                          </w:p>
                          <w:p w:rsidR="00623DA5" w:rsidRDefault="00623DA5" w:rsidP="002B7CA5">
                            <w:pPr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Tạo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giao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diện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view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cho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các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trang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cụ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thể</w:t>
                            </w:r>
                            <w:proofErr w:type="spellEnd"/>
                          </w:p>
                          <w:p w:rsidR="001A51FF" w:rsidRDefault="00623DA5" w:rsidP="002B7CA5">
                            <w:pPr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Xây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dựng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chức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năng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đăng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nhập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đăng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xuất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cho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khách</w:t>
                            </w:r>
                            <w:proofErr w:type="spellEnd"/>
                            <w:r w:rsidR="001A51FF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="001A51FF">
                              <w:rPr>
                                <w:rFonts w:ascii="Arial" w:hAnsi="Arial" w:cs="Arial"/>
                              </w:rPr>
                              <w:t>hàng</w:t>
                            </w:r>
                            <w:proofErr w:type="spellEnd"/>
                          </w:p>
                          <w:p w:rsidR="00501213" w:rsidRDefault="00D47E5D" w:rsidP="002B7CA5">
                            <w:pPr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Tạo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các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file properties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để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tạo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trang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web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đa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ngôn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ngữ</w:t>
                            </w:r>
                            <w:proofErr w:type="spellEnd"/>
                          </w:p>
                          <w:p w:rsidR="00501213" w:rsidRDefault="00501213" w:rsidP="002B7CA5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</w:tc>
                        <w:tc>
                          <w:tcPr>
                            <w:tcW w:w="4509" w:type="dxa"/>
                          </w:tcPr>
                          <w:p w:rsidR="002B7CA5" w:rsidRDefault="00501213" w:rsidP="002B7CA5">
                            <w:pPr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Thống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kê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tổng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hợp</w:t>
                            </w:r>
                            <w:proofErr w:type="spellEnd"/>
                          </w:p>
                          <w:p w:rsidR="00501213" w:rsidRDefault="00501213" w:rsidP="002B7CA5">
                            <w:pPr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Xây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dựng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khung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layout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trang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web</w:t>
                            </w:r>
                          </w:p>
                          <w:p w:rsidR="00501213" w:rsidRDefault="00501213" w:rsidP="002B7CA5">
                            <w:pPr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Xây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dựng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các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lớp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service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của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đồ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án</w:t>
                            </w:r>
                            <w:proofErr w:type="spellEnd"/>
                          </w:p>
                          <w:p w:rsidR="00D47E5D" w:rsidRDefault="00D47E5D" w:rsidP="00D47E5D">
                            <w:pPr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Xây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dựng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chức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năng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tran</w:t>
                            </w:r>
                            <w:r>
                              <w:rPr>
                                <w:rFonts w:ascii="Arial" w:hAnsi="Arial" w:cs="Arial"/>
                              </w:rPr>
                              <w:t>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chi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tiết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sản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phẩm</w:t>
                            </w:r>
                            <w:proofErr w:type="spellEnd"/>
                          </w:p>
                          <w:p w:rsidR="00D47E5D" w:rsidRDefault="00D47E5D" w:rsidP="00D47E5D">
                            <w:pPr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Xây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dựng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giỏ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</w:p>
                          <w:p w:rsidR="00D47E5D" w:rsidRDefault="00D47E5D" w:rsidP="00D47E5D">
                            <w:pPr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Tạo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chức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năng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mua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thêm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vào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giỏ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hàng</w:t>
                            </w:r>
                            <w:proofErr w:type="spellEnd"/>
                          </w:p>
                          <w:p w:rsidR="00D47E5D" w:rsidRDefault="00D47E5D" w:rsidP="00D47E5D">
                            <w:pPr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Chức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năng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cập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nhật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số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lượng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thanh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toán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cho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khách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  <w:p w:rsidR="005F5B5D" w:rsidRDefault="005F5B5D" w:rsidP="00D47E5D">
                            <w:pPr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Đăng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nhập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layout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cho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admin</w:t>
                            </w:r>
                          </w:p>
                          <w:p w:rsidR="00501213" w:rsidRDefault="00501213" w:rsidP="002B7CA5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</w:tc>
                      </w:tr>
                    </w:tbl>
                    <w:p w:rsidR="002B7CA5" w:rsidRPr="00094C11" w:rsidRDefault="002B7CA5" w:rsidP="002B7CA5">
                      <w:pPr>
                        <w:rPr>
                          <w:rFonts w:ascii="Arial" w:hAnsi="Arial" w:cs="Arial"/>
                        </w:rPr>
                      </w:pPr>
                    </w:p>
                    <w:p w:rsidR="00094C11" w:rsidRPr="00094C11" w:rsidRDefault="00094C11" w:rsidP="00094C11">
                      <w:pPr>
                        <w:rPr>
                          <w:rFonts w:ascii="Arial" w:hAnsi="Arial" w:cs="Arial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90092">
        <w:rPr>
          <w:noProof/>
          <w:sz w:val="40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542925</wp:posOffset>
                </wp:positionV>
                <wp:extent cx="5915025" cy="1104900"/>
                <wp:effectExtent l="0" t="0" r="28575" b="1905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5025" cy="1104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4C11" w:rsidRPr="009B1B63" w:rsidRDefault="00094C11" w:rsidP="00094C11">
                            <w:pPr>
                              <w:pStyle w:val="Heading1"/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proofErr w:type="gramStart"/>
                            <w:r w:rsidRPr="009B1B63">
                              <w:rPr>
                                <w:rFonts w:ascii="Arial" w:hAnsi="Arial" w:cs="Arial"/>
                                <w:sz w:val="32"/>
                              </w:rPr>
                              <w:t>1.Danh</w:t>
                            </w:r>
                            <w:proofErr w:type="gramEnd"/>
                            <w:r w:rsidRPr="009B1B63">
                              <w:rPr>
                                <w:rFonts w:ascii="Arial" w:hAnsi="Arial" w:cs="Arial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 w:rsidRPr="009B1B63">
                              <w:rPr>
                                <w:rFonts w:ascii="Arial" w:hAnsi="Arial" w:cs="Arial"/>
                                <w:sz w:val="32"/>
                              </w:rPr>
                              <w:t>sách</w:t>
                            </w:r>
                            <w:proofErr w:type="spellEnd"/>
                            <w:r w:rsidRPr="009B1B63">
                              <w:rPr>
                                <w:rFonts w:ascii="Arial" w:hAnsi="Arial" w:cs="Arial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 w:rsidRPr="009B1B63">
                              <w:rPr>
                                <w:rFonts w:ascii="Arial" w:hAnsi="Arial" w:cs="Arial"/>
                                <w:sz w:val="32"/>
                              </w:rPr>
                              <w:t>thành</w:t>
                            </w:r>
                            <w:proofErr w:type="spellEnd"/>
                            <w:r w:rsidRPr="009B1B63">
                              <w:rPr>
                                <w:rFonts w:ascii="Arial" w:hAnsi="Arial" w:cs="Arial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 w:rsidRPr="009B1B63">
                              <w:rPr>
                                <w:rFonts w:ascii="Arial" w:hAnsi="Arial" w:cs="Arial"/>
                                <w:sz w:val="32"/>
                              </w:rPr>
                              <w:t>viên</w:t>
                            </w:r>
                            <w:proofErr w:type="spellEnd"/>
                          </w:p>
                          <w:p w:rsidR="00094C11" w:rsidRPr="002B7CA5" w:rsidRDefault="00094C11" w:rsidP="00094C11">
                            <w:pPr>
                              <w:ind w:left="1440" w:firstLine="720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>Nguyễn</w:t>
                            </w:r>
                            <w:proofErr w:type="spellEnd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>Hữu</w:t>
                            </w:r>
                            <w:proofErr w:type="spellEnd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>Thiện</w:t>
                            </w:r>
                            <w:proofErr w:type="spellEnd"/>
                          </w:p>
                          <w:p w:rsidR="00094C11" w:rsidRPr="002B7CA5" w:rsidRDefault="00094C11" w:rsidP="00094C11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>Mạc</w:t>
                            </w:r>
                            <w:proofErr w:type="spellEnd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>Khải</w:t>
                            </w:r>
                            <w:proofErr w:type="spellEnd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2B7CA5">
                              <w:rPr>
                                <w:rFonts w:ascii="Arial" w:hAnsi="Arial" w:cs="Arial"/>
                                <w:sz w:val="28"/>
                              </w:rPr>
                              <w:t>Quân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414.55pt;margin-top:42.75pt;width:465.75pt;height:87pt;z-index:25167257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" strokecolor="white [3212]">
                <v:textbox>
                  <w:txbxContent>
                    <w:p w:rsidR="00094C11" w:rsidRPr="009B1B63" w:rsidRDefault="00094C11" w:rsidP="00094C11">
                      <w:pPr>
                        <w:pStyle w:val="Heading1"/>
                        <w:rPr>
                          <w:rFonts w:ascii="Arial" w:hAnsi="Arial" w:cs="Arial"/>
                          <w:sz w:val="32"/>
                        </w:rPr>
                      </w:pPr>
                      <w:proofErr w:type="gramStart"/>
                      <w:r w:rsidRPr="009B1B63">
                        <w:rPr>
                          <w:rFonts w:ascii="Arial" w:hAnsi="Arial" w:cs="Arial"/>
                          <w:sz w:val="32"/>
                        </w:rPr>
                        <w:t>1.Danh</w:t>
                      </w:r>
                      <w:proofErr w:type="gramEnd"/>
                      <w:r w:rsidRPr="009B1B63">
                        <w:rPr>
                          <w:rFonts w:ascii="Arial" w:hAnsi="Arial" w:cs="Arial"/>
                          <w:sz w:val="32"/>
                        </w:rPr>
                        <w:t xml:space="preserve"> </w:t>
                      </w:r>
                      <w:proofErr w:type="spellStart"/>
                      <w:r w:rsidRPr="009B1B63">
                        <w:rPr>
                          <w:rFonts w:ascii="Arial" w:hAnsi="Arial" w:cs="Arial"/>
                          <w:sz w:val="32"/>
                        </w:rPr>
                        <w:t>sách</w:t>
                      </w:r>
                      <w:proofErr w:type="spellEnd"/>
                      <w:r w:rsidRPr="009B1B63">
                        <w:rPr>
                          <w:rFonts w:ascii="Arial" w:hAnsi="Arial" w:cs="Arial"/>
                          <w:sz w:val="32"/>
                        </w:rPr>
                        <w:t xml:space="preserve"> </w:t>
                      </w:r>
                      <w:proofErr w:type="spellStart"/>
                      <w:r w:rsidRPr="009B1B63">
                        <w:rPr>
                          <w:rFonts w:ascii="Arial" w:hAnsi="Arial" w:cs="Arial"/>
                          <w:sz w:val="32"/>
                        </w:rPr>
                        <w:t>thành</w:t>
                      </w:r>
                      <w:proofErr w:type="spellEnd"/>
                      <w:r w:rsidRPr="009B1B63">
                        <w:rPr>
                          <w:rFonts w:ascii="Arial" w:hAnsi="Arial" w:cs="Arial"/>
                          <w:sz w:val="32"/>
                        </w:rPr>
                        <w:t xml:space="preserve"> </w:t>
                      </w:r>
                      <w:proofErr w:type="spellStart"/>
                      <w:r w:rsidRPr="009B1B63">
                        <w:rPr>
                          <w:rFonts w:ascii="Arial" w:hAnsi="Arial" w:cs="Arial"/>
                          <w:sz w:val="32"/>
                        </w:rPr>
                        <w:t>viên</w:t>
                      </w:r>
                      <w:proofErr w:type="spellEnd"/>
                    </w:p>
                    <w:p w:rsidR="00094C11" w:rsidRPr="002B7CA5" w:rsidRDefault="00094C11" w:rsidP="00094C11">
                      <w:pPr>
                        <w:ind w:left="1440" w:firstLine="720"/>
                        <w:rPr>
                          <w:rFonts w:ascii="Arial" w:hAnsi="Arial" w:cs="Arial"/>
                          <w:sz w:val="28"/>
                        </w:rPr>
                      </w:pPr>
                      <w:proofErr w:type="spellStart"/>
                      <w:r w:rsidRPr="002B7CA5">
                        <w:rPr>
                          <w:rFonts w:ascii="Arial" w:hAnsi="Arial" w:cs="Arial"/>
                          <w:sz w:val="28"/>
                        </w:rPr>
                        <w:t>Nguyễn</w:t>
                      </w:r>
                      <w:proofErr w:type="spellEnd"/>
                      <w:r w:rsidRPr="002B7CA5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2B7CA5">
                        <w:rPr>
                          <w:rFonts w:ascii="Arial" w:hAnsi="Arial" w:cs="Arial"/>
                          <w:sz w:val="28"/>
                        </w:rPr>
                        <w:t>Hữu</w:t>
                      </w:r>
                      <w:proofErr w:type="spellEnd"/>
                      <w:r w:rsidRPr="002B7CA5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2B7CA5">
                        <w:rPr>
                          <w:rFonts w:ascii="Arial" w:hAnsi="Arial" w:cs="Arial"/>
                          <w:sz w:val="28"/>
                        </w:rPr>
                        <w:t>Thiện</w:t>
                      </w:r>
                      <w:proofErr w:type="spellEnd"/>
                    </w:p>
                    <w:p w:rsidR="00094C11" w:rsidRPr="002B7CA5" w:rsidRDefault="00094C11" w:rsidP="00094C11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 w:rsidRPr="002B7CA5"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 w:rsidRPr="002B7CA5"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 w:rsidRPr="002B7CA5"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proofErr w:type="spellStart"/>
                      <w:r w:rsidRPr="002B7CA5">
                        <w:rPr>
                          <w:rFonts w:ascii="Arial" w:hAnsi="Arial" w:cs="Arial"/>
                          <w:sz w:val="28"/>
                        </w:rPr>
                        <w:t>Mạc</w:t>
                      </w:r>
                      <w:proofErr w:type="spellEnd"/>
                      <w:r w:rsidRPr="002B7CA5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2B7CA5">
                        <w:rPr>
                          <w:rFonts w:ascii="Arial" w:hAnsi="Arial" w:cs="Arial"/>
                          <w:sz w:val="28"/>
                        </w:rPr>
                        <w:t>Khải</w:t>
                      </w:r>
                      <w:proofErr w:type="spellEnd"/>
                      <w:r w:rsidRPr="002B7CA5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2B7CA5">
                        <w:rPr>
                          <w:rFonts w:ascii="Arial" w:hAnsi="Arial" w:cs="Arial"/>
                          <w:sz w:val="28"/>
                        </w:rPr>
                        <w:t>Quân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sdt>
        <w:sdtPr>
          <w:rPr>
            <w:rFonts w:ascii="Arial" w:hAnsi="Arial" w:cs="Arial"/>
            <w:smallCaps w:val="0"/>
          </w:rPr>
          <w:alias w:val="Title"/>
          <w:tag w:val="Title"/>
          <w:id w:val="-763766918"/>
          <w:placeholder>
            <w:docPart w:val="B5B976E93B0148538F0147C8F4D418D6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r w:rsidR="00192401">
            <w:rPr>
              <w:rFonts w:ascii="Arial" w:hAnsi="Arial" w:cs="Arial"/>
              <w:smallCaps w:val="0"/>
            </w:rPr>
            <w:t>CỬA HÀNG GIÀY THỜI TRANG</w:t>
          </w:r>
        </w:sdtContent>
      </w:sdt>
    </w:p>
    <w:p w:rsidR="00192401" w:rsidRDefault="009652CE" w:rsidP="00AC6090">
      <w:pPr>
        <w:pStyle w:val="Title"/>
        <w:rPr>
          <w:rFonts w:ascii="Arial" w:hAnsi="Arial" w:cs="Arial"/>
          <w:sz w:val="28"/>
        </w:rPr>
      </w:pPr>
      <w:r w:rsidRPr="009652CE">
        <w:rPr>
          <w:rFonts w:ascii="Arial" w:hAnsi="Arial" w:cs="Arial"/>
          <w:smallCaps w:val="0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0" allowOverlap="1" wp14:editId="26472A07">
                <wp:simplePos x="0" y="0"/>
                <wp:positionH relativeFrom="margin">
                  <wp:align>right</wp:align>
                </wp:positionH>
                <wp:positionV relativeFrom="margin">
                  <wp:align>bottom</wp:align>
                </wp:positionV>
                <wp:extent cx="2305050" cy="2298065"/>
                <wp:effectExtent l="19050" t="19050" r="19050" b="26035"/>
                <wp:wrapSquare wrapText="bothSides"/>
                <wp:docPr id="95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5050" cy="2298065"/>
                        </a:xfrm>
                        <a:prstGeom prst="roundRect">
                          <a:avLst>
                            <a:gd name="adj" fmla="val 16079"/>
                          </a:avLst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chemeClr val="accent1"/>
                          </a:solidFill>
                          <a:round/>
                          <a:headEnd/>
                          <a:tailEnd/>
                        </a:ln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:rsidR="009652CE" w:rsidRPr="009652CE" w:rsidRDefault="009652CE" w:rsidP="009652CE">
                            <w:pPr>
                              <w:pStyle w:val="NoSpacing"/>
                              <w:spacing w:before="160" w:after="160" w:line="276" w:lineRule="auto"/>
                              <w:jc w:val="center"/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Trong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folder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css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chứa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bootstrap ,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elagate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(sidebar),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flexslider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các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slideshow ở sidebar),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css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cho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footer, form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megamenu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1" o:spid="_x0000_s1034" style="position:absolute;left:0;text-align:left;margin-left:130.3pt;margin-top:0;width:181.5pt;height:180.95pt;z-index:2517053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bottom;mso-position-vertical-relative:margin;mso-width-percent:0;mso-height-percent:0;mso-width-relative:page;mso-height-relative:page;v-text-anchor:middle" arcsize="105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" o:allowincell="f" strokecolor="#d34817 [3204]" strokeweight="3pt">
                <v:textbox>
                  <w:txbxContent>
                    <w:p w:rsidR="009652CE" w:rsidRPr="009652CE" w:rsidRDefault="009652CE" w:rsidP="009652CE">
                      <w:pPr>
                        <w:pStyle w:val="NoSpacing"/>
                        <w:spacing w:before="160" w:after="160" w:line="276" w:lineRule="auto"/>
                        <w:jc w:val="center"/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Trong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folder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css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chứa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bootstrap ,</w:t>
                      </w:r>
                      <w:proofErr w:type="gram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elagate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(sidebar),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flexslider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(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các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slideshow ở sidebar),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css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cho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footer, form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và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megamenu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  <w:r w:rsidR="00192FF6" w:rsidRPr="00A90092">
        <w:rPr>
          <w:noProof/>
          <w:sz w:val="40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43468F85" wp14:editId="04FCAA3A">
                <wp:simplePos x="0" y="0"/>
                <wp:positionH relativeFrom="margin">
                  <wp:align>right</wp:align>
                </wp:positionH>
                <wp:positionV relativeFrom="paragraph">
                  <wp:posOffset>637540</wp:posOffset>
                </wp:positionV>
                <wp:extent cx="5924550" cy="7553325"/>
                <wp:effectExtent l="0" t="0" r="19050" b="28575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553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B7CA5" w:rsidRPr="009B1B63" w:rsidRDefault="002B7CA5" w:rsidP="002B7CA5">
                            <w:pPr>
                              <w:pStyle w:val="Heading1"/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r w:rsidRPr="009B1B63">
                              <w:rPr>
                                <w:rFonts w:ascii="Arial" w:hAnsi="Arial" w:cs="Arial"/>
                                <w:sz w:val="32"/>
                              </w:rPr>
                              <w:t xml:space="preserve">3. </w:t>
                            </w:r>
                            <w:proofErr w:type="spellStart"/>
                            <w:r w:rsidRPr="009B1B63">
                              <w:rPr>
                                <w:rFonts w:ascii="Arial" w:hAnsi="Arial" w:cs="Arial"/>
                                <w:sz w:val="32"/>
                              </w:rPr>
                              <w:t>Nội</w:t>
                            </w:r>
                            <w:proofErr w:type="spellEnd"/>
                            <w:r w:rsidRPr="009B1B63">
                              <w:rPr>
                                <w:rFonts w:ascii="Arial" w:hAnsi="Arial" w:cs="Arial"/>
                                <w:sz w:val="32"/>
                              </w:rPr>
                              <w:t xml:space="preserve"> dung </w:t>
                            </w:r>
                            <w:proofErr w:type="spellStart"/>
                            <w:r w:rsidRPr="009B1B63">
                              <w:rPr>
                                <w:rFonts w:ascii="Arial" w:hAnsi="Arial" w:cs="Arial"/>
                                <w:sz w:val="32"/>
                              </w:rPr>
                              <w:t>báo</w:t>
                            </w:r>
                            <w:proofErr w:type="spellEnd"/>
                            <w:r w:rsidRPr="009B1B63">
                              <w:rPr>
                                <w:rFonts w:ascii="Arial" w:hAnsi="Arial" w:cs="Arial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 w:rsidRPr="009B1B63">
                              <w:rPr>
                                <w:rFonts w:ascii="Arial" w:hAnsi="Arial" w:cs="Arial"/>
                                <w:sz w:val="32"/>
                              </w:rPr>
                              <w:t>cáo</w:t>
                            </w:r>
                            <w:proofErr w:type="spellEnd"/>
                          </w:p>
                          <w:p w:rsidR="002B7CA5" w:rsidRPr="009B1B63" w:rsidRDefault="002B7CA5" w:rsidP="002B7CA5">
                            <w:pPr>
                              <w:pStyle w:val="Heading2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9B1B63"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  <w:t xml:space="preserve">3.1 </w:t>
                            </w:r>
                            <w:proofErr w:type="spellStart"/>
                            <w:r w:rsidRPr="009B1B63">
                              <w:rPr>
                                <w:rFonts w:ascii="Arial" w:hAnsi="Arial" w:cs="Arial"/>
                                <w:sz w:val="28"/>
                              </w:rPr>
                              <w:t>Tổng</w:t>
                            </w:r>
                            <w:proofErr w:type="spellEnd"/>
                            <w:r w:rsidRPr="009B1B63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9B1B63">
                              <w:rPr>
                                <w:rFonts w:ascii="Arial" w:hAnsi="Arial" w:cs="Arial"/>
                                <w:sz w:val="28"/>
                              </w:rPr>
                              <w:t>quát</w:t>
                            </w:r>
                            <w:proofErr w:type="spellEnd"/>
                            <w:r w:rsidRPr="009B1B63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9B1B63">
                              <w:rPr>
                                <w:rFonts w:ascii="Arial" w:hAnsi="Arial" w:cs="Arial"/>
                                <w:sz w:val="28"/>
                              </w:rPr>
                              <w:t>đề</w:t>
                            </w:r>
                            <w:proofErr w:type="spellEnd"/>
                            <w:r w:rsidRPr="009B1B63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9B1B63">
                              <w:rPr>
                                <w:rFonts w:ascii="Arial" w:hAnsi="Arial" w:cs="Arial"/>
                                <w:sz w:val="28"/>
                              </w:rPr>
                              <w:t>tài</w:t>
                            </w:r>
                            <w:proofErr w:type="spellEnd"/>
                          </w:p>
                          <w:p w:rsidR="00DF6DFE" w:rsidRDefault="00DF6DFE" w:rsidP="002B7CA5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</w:rPr>
                              <w:tab/>
                            </w:r>
                            <w:proofErr w:type="spellStart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Quản</w:t>
                            </w:r>
                            <w:proofErr w:type="spellEnd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lý</w:t>
                            </w:r>
                            <w:proofErr w:type="spellEnd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cửa</w:t>
                            </w:r>
                            <w:proofErr w:type="spellEnd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giày</w:t>
                            </w:r>
                            <w:proofErr w:type="spellEnd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dép</w:t>
                            </w:r>
                            <w:proofErr w:type="spellEnd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thời</w:t>
                            </w:r>
                            <w:proofErr w:type="spellEnd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trang</w:t>
                            </w:r>
                            <w:proofErr w:type="spellEnd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4C0CB2">
                              <w:rPr>
                                <w:rFonts w:ascii="Arial" w:hAnsi="Arial" w:cs="Arial"/>
                                <w:sz w:val="28"/>
                              </w:rPr>
                              <w:t>đa</w:t>
                            </w:r>
                            <w:proofErr w:type="spellEnd"/>
                            <w:r w:rsidR="004C0CB2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4C0CB2">
                              <w:rPr>
                                <w:rFonts w:ascii="Arial" w:hAnsi="Arial" w:cs="Arial"/>
                                <w:sz w:val="28"/>
                              </w:rPr>
                              <w:t>ngôn</w:t>
                            </w:r>
                            <w:proofErr w:type="spellEnd"/>
                            <w:r w:rsidR="004C0CB2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4C0CB2">
                              <w:rPr>
                                <w:rFonts w:ascii="Arial" w:hAnsi="Arial" w:cs="Arial"/>
                                <w:sz w:val="28"/>
                              </w:rPr>
                              <w:t>ngữ</w:t>
                            </w:r>
                            <w:proofErr w:type="spellEnd"/>
                            <w:r w:rsidR="004C0CB2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với</w:t>
                            </w:r>
                            <w:proofErr w:type="spellEnd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 xml:space="preserve"> web application </w:t>
                            </w:r>
                            <w:proofErr w:type="spellStart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trên</w:t>
                            </w:r>
                            <w:proofErr w:type="spellEnd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nền</w:t>
                            </w:r>
                            <w:proofErr w:type="spellEnd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tả</w:t>
                            </w:r>
                            <w:r w:rsidR="00923F35">
                              <w:rPr>
                                <w:rFonts w:ascii="Arial" w:hAnsi="Arial" w:cs="Arial"/>
                                <w:sz w:val="28"/>
                              </w:rPr>
                              <w:t>ng</w:t>
                            </w:r>
                            <w:proofErr w:type="spellEnd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 xml:space="preserve"> Java </w:t>
                            </w:r>
                            <w:proofErr w:type="spellStart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và</w:t>
                            </w:r>
                            <w:proofErr w:type="spellEnd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áp</w:t>
                            </w:r>
                            <w:proofErr w:type="spellEnd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dụng</w:t>
                            </w:r>
                            <w:proofErr w:type="spellEnd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công</w:t>
                            </w:r>
                            <w:proofErr w:type="spellEnd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nghệ</w:t>
                            </w:r>
                            <w:proofErr w:type="spellEnd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 xml:space="preserve"> Spring MVC </w:t>
                            </w:r>
                            <w:proofErr w:type="spellStart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và</w:t>
                            </w:r>
                            <w:proofErr w:type="spellEnd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 xml:space="preserve"> Hibernate </w:t>
                            </w:r>
                            <w:proofErr w:type="spellStart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vào</w:t>
                            </w:r>
                            <w:proofErr w:type="spellEnd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đề</w:t>
                            </w:r>
                            <w:proofErr w:type="spellEnd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tài</w:t>
                            </w:r>
                            <w:proofErr w:type="spellEnd"/>
                          </w:p>
                          <w:p w:rsidR="002B7CA5" w:rsidRPr="009B1B63" w:rsidRDefault="00DF6DFE" w:rsidP="00DF6DFE">
                            <w:pPr>
                              <w:pStyle w:val="Heading2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9B1B63">
                              <w:rPr>
                                <w:sz w:val="26"/>
                              </w:rPr>
                              <w:tab/>
                            </w:r>
                            <w:r w:rsidRPr="009B1B63">
                              <w:rPr>
                                <w:rFonts w:ascii="Arial" w:hAnsi="Arial" w:cs="Arial"/>
                                <w:sz w:val="28"/>
                              </w:rPr>
                              <w:t xml:space="preserve">3.2 </w:t>
                            </w:r>
                            <w:proofErr w:type="spellStart"/>
                            <w:r w:rsidRPr="009B1B63">
                              <w:rPr>
                                <w:rFonts w:ascii="Arial" w:hAnsi="Arial" w:cs="Arial"/>
                                <w:sz w:val="28"/>
                              </w:rPr>
                              <w:t>Tài</w:t>
                            </w:r>
                            <w:proofErr w:type="spellEnd"/>
                            <w:r w:rsidRPr="009B1B63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9B1B63">
                              <w:rPr>
                                <w:rFonts w:ascii="Arial" w:hAnsi="Arial" w:cs="Arial"/>
                                <w:sz w:val="28"/>
                              </w:rPr>
                              <w:t>khoản</w:t>
                            </w:r>
                            <w:proofErr w:type="spellEnd"/>
                            <w:r w:rsidRPr="009B1B63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9B1B63">
                              <w:rPr>
                                <w:rFonts w:ascii="Arial" w:hAnsi="Arial" w:cs="Arial"/>
                                <w:sz w:val="28"/>
                              </w:rPr>
                              <w:t>đăng</w:t>
                            </w:r>
                            <w:proofErr w:type="spellEnd"/>
                            <w:r w:rsidRPr="009B1B63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9B1B63">
                              <w:rPr>
                                <w:rFonts w:ascii="Arial" w:hAnsi="Arial" w:cs="Arial"/>
                                <w:sz w:val="28"/>
                              </w:rPr>
                              <w:t>nhập</w:t>
                            </w:r>
                            <w:proofErr w:type="spellEnd"/>
                          </w:p>
                          <w:p w:rsidR="00192FF6" w:rsidRDefault="00DF6DFE" w:rsidP="00DF6DFE"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509"/>
                              <w:gridCol w:w="4509"/>
                            </w:tblGrid>
                            <w:tr w:rsidR="00192FF6" w:rsidTr="00192FF6">
                              <w:tc>
                                <w:tcPr>
                                  <w:tcW w:w="4516" w:type="dxa"/>
                                </w:tcPr>
                                <w:p w:rsidR="00192FF6" w:rsidRPr="00192FF6" w:rsidRDefault="00192FF6" w:rsidP="004C0CB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8"/>
                                    </w:rPr>
                                  </w:pPr>
                                  <w:r w:rsidRPr="00192FF6">
                                    <w:rPr>
                                      <w:rFonts w:ascii="Arial" w:hAnsi="Arial" w:cs="Arial"/>
                                      <w:sz w:val="28"/>
                                    </w:rPr>
                                    <w:t>Admin</w:t>
                                  </w:r>
                                </w:p>
                              </w:tc>
                              <w:tc>
                                <w:tcPr>
                                  <w:tcW w:w="4517" w:type="dxa"/>
                                </w:tcPr>
                                <w:p w:rsidR="00192FF6" w:rsidRPr="00192FF6" w:rsidRDefault="00192FF6" w:rsidP="004C0CB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8"/>
                                    </w:rPr>
                                  </w:pPr>
                                  <w:proofErr w:type="spellStart"/>
                                  <w:r w:rsidRPr="00192FF6">
                                    <w:rPr>
                                      <w:rFonts w:ascii="Arial" w:hAnsi="Arial" w:cs="Arial"/>
                                      <w:sz w:val="28"/>
                                    </w:rPr>
                                    <w:t>Khách</w:t>
                                  </w:r>
                                  <w:proofErr w:type="spellEnd"/>
                                  <w:r w:rsidRPr="00192FF6">
                                    <w:rPr>
                                      <w:rFonts w:ascii="Arial" w:hAnsi="Arial" w:cs="Arial"/>
                                      <w:sz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92FF6">
                                    <w:rPr>
                                      <w:rFonts w:ascii="Arial" w:hAnsi="Arial" w:cs="Arial"/>
                                      <w:sz w:val="28"/>
                                    </w:rPr>
                                    <w:t>hàng</w:t>
                                  </w:r>
                                  <w:proofErr w:type="spellEnd"/>
                                </w:p>
                              </w:tc>
                            </w:tr>
                            <w:tr w:rsidR="00192FF6" w:rsidTr="00192FF6">
                              <w:tc>
                                <w:tcPr>
                                  <w:tcW w:w="4516" w:type="dxa"/>
                                </w:tcPr>
                                <w:p w:rsidR="00192FF6" w:rsidRPr="00192FF6" w:rsidRDefault="00192FF6" w:rsidP="00DF6DFE">
                                  <w:pPr>
                                    <w:rPr>
                                      <w:rFonts w:ascii="Arial" w:hAnsi="Arial" w:cs="Arial"/>
                                      <w:sz w:val="28"/>
                                    </w:rPr>
                                  </w:pPr>
                                  <w:r w:rsidRPr="00192FF6">
                                    <w:rPr>
                                      <w:rFonts w:ascii="Arial" w:hAnsi="Arial" w:cs="Arial"/>
                                      <w:sz w:val="28"/>
                                    </w:rPr>
                                    <w:t xml:space="preserve">Id: </w:t>
                                  </w:r>
                                  <w:proofErr w:type="spellStart"/>
                                  <w:r w:rsidRPr="00192FF6">
                                    <w:rPr>
                                      <w:rFonts w:ascii="Arial" w:hAnsi="Arial" w:cs="Arial"/>
                                      <w:sz w:val="28"/>
                                    </w:rPr>
                                    <w:t>huuthien</w:t>
                                  </w:r>
                                  <w:proofErr w:type="spellEnd"/>
                                </w:p>
                                <w:p w:rsidR="00192FF6" w:rsidRPr="00192FF6" w:rsidRDefault="00192FF6" w:rsidP="00DF6DFE">
                                  <w:pPr>
                                    <w:rPr>
                                      <w:rFonts w:ascii="Arial" w:hAnsi="Arial" w:cs="Arial"/>
                                      <w:sz w:val="28"/>
                                    </w:rPr>
                                  </w:pPr>
                                  <w:r w:rsidRPr="00192FF6">
                                    <w:rPr>
                                      <w:rFonts w:ascii="Arial" w:hAnsi="Arial" w:cs="Arial"/>
                                      <w:sz w:val="28"/>
                                    </w:rPr>
                                    <w:t>Password: 123456</w:t>
                                  </w:r>
                                </w:p>
                                <w:p w:rsidR="00192FF6" w:rsidRPr="00192FF6" w:rsidRDefault="00192FF6" w:rsidP="00DF6DFE">
                                  <w:pPr>
                                    <w:rPr>
                                      <w:rFonts w:ascii="Arial" w:hAnsi="Arial" w:cs="Arial"/>
                                      <w:sz w:val="28"/>
                                    </w:rPr>
                                  </w:pPr>
                                  <w:r w:rsidRPr="00192FF6">
                                    <w:rPr>
                                      <w:rFonts w:ascii="Arial" w:hAnsi="Arial" w:cs="Arial"/>
                                      <w:sz w:val="28"/>
                                    </w:rPr>
                                    <w:t xml:space="preserve">Id: </w:t>
                                  </w:r>
                                  <w:proofErr w:type="spellStart"/>
                                  <w:r w:rsidRPr="00192FF6">
                                    <w:rPr>
                                      <w:rFonts w:ascii="Arial" w:hAnsi="Arial" w:cs="Arial"/>
                                      <w:sz w:val="28"/>
                                    </w:rPr>
                                    <w:t>khaiquan</w:t>
                                  </w:r>
                                  <w:proofErr w:type="spellEnd"/>
                                </w:p>
                                <w:p w:rsidR="00192FF6" w:rsidRPr="00192FF6" w:rsidRDefault="00192FF6" w:rsidP="00DF6DFE">
                                  <w:pPr>
                                    <w:rPr>
                                      <w:rFonts w:ascii="Arial" w:hAnsi="Arial" w:cs="Arial"/>
                                      <w:sz w:val="28"/>
                                    </w:rPr>
                                  </w:pPr>
                                  <w:r w:rsidRPr="00192FF6">
                                    <w:rPr>
                                      <w:rFonts w:ascii="Arial" w:hAnsi="Arial" w:cs="Arial"/>
                                      <w:sz w:val="28"/>
                                    </w:rPr>
                                    <w:t>Password: 123456</w:t>
                                  </w:r>
                                </w:p>
                              </w:tc>
                              <w:tc>
                                <w:tcPr>
                                  <w:tcW w:w="4517" w:type="dxa"/>
                                </w:tcPr>
                                <w:p w:rsidR="00192FF6" w:rsidRPr="00192FF6" w:rsidRDefault="007373CB" w:rsidP="00DF6DFE">
                                  <w:pPr>
                                    <w:rPr>
                                      <w:rFonts w:ascii="Arial" w:hAnsi="Arial" w:cs="Aria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8"/>
                                    </w:rPr>
                                    <w:t>Id: c</w:t>
                                  </w:r>
                                  <w:r w:rsidR="00192FF6" w:rsidRPr="00192FF6">
                                    <w:rPr>
                                      <w:rFonts w:ascii="Arial" w:hAnsi="Arial" w:cs="Arial"/>
                                      <w:sz w:val="28"/>
                                    </w:rPr>
                                    <w:t>ustomer1</w:t>
                                  </w:r>
                                </w:p>
                                <w:p w:rsidR="00192FF6" w:rsidRPr="00192FF6" w:rsidRDefault="00192FF6" w:rsidP="00DF6DFE">
                                  <w:pPr>
                                    <w:rPr>
                                      <w:rFonts w:ascii="Arial" w:hAnsi="Arial" w:cs="Arial"/>
                                      <w:sz w:val="28"/>
                                    </w:rPr>
                                  </w:pPr>
                                  <w:r w:rsidRPr="00192FF6">
                                    <w:rPr>
                                      <w:rFonts w:ascii="Arial" w:hAnsi="Arial" w:cs="Arial"/>
                                      <w:sz w:val="28"/>
                                    </w:rPr>
                                    <w:t>Password: 123456</w:t>
                                  </w:r>
                                </w:p>
                                <w:p w:rsidR="00192FF6" w:rsidRPr="00192FF6" w:rsidRDefault="007373CB" w:rsidP="00DF6DFE">
                                  <w:pPr>
                                    <w:rPr>
                                      <w:rFonts w:ascii="Arial" w:hAnsi="Arial" w:cs="Aria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8"/>
                                    </w:rPr>
                                    <w:t>Id: c</w:t>
                                  </w:r>
                                  <w:r w:rsidR="00192FF6" w:rsidRPr="00192FF6">
                                    <w:rPr>
                                      <w:rFonts w:ascii="Arial" w:hAnsi="Arial" w:cs="Arial"/>
                                      <w:sz w:val="28"/>
                                    </w:rPr>
                                    <w:t>ustomer2</w:t>
                                  </w:r>
                                </w:p>
                                <w:p w:rsidR="00192FF6" w:rsidRPr="00192FF6" w:rsidRDefault="00DA766C" w:rsidP="00DF6DFE">
                                  <w:pPr>
                                    <w:rPr>
                                      <w:rFonts w:ascii="Arial" w:hAnsi="Arial" w:cs="Aria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8"/>
                                    </w:rPr>
                                    <w:t>Password: 123456</w:t>
                                  </w:r>
                                </w:p>
                              </w:tc>
                            </w:tr>
                          </w:tbl>
                          <w:p w:rsidR="00DF6DFE" w:rsidRDefault="00DF6DFE" w:rsidP="00DF6DFE"/>
                          <w:p w:rsidR="009B1B63" w:rsidRDefault="009B1B63" w:rsidP="009B1B63">
                            <w:pPr>
                              <w:pStyle w:val="Heading2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9B1B63">
                              <w:rPr>
                                <w:sz w:val="26"/>
                              </w:rPr>
                              <w:tab/>
                            </w:r>
                            <w:r w:rsidRPr="009B1B63">
                              <w:rPr>
                                <w:rFonts w:ascii="Arial" w:hAnsi="Arial" w:cs="Arial"/>
                                <w:sz w:val="28"/>
                              </w:rPr>
                              <w:t>3.</w:t>
                            </w:r>
                            <w:r w:rsidR="004C0CB2">
                              <w:rPr>
                                <w:rFonts w:ascii="Arial" w:hAnsi="Arial" w:cs="Arial"/>
                                <w:sz w:val="28"/>
                              </w:rPr>
                              <w:t xml:space="preserve">3 </w:t>
                            </w:r>
                            <w:proofErr w:type="spellStart"/>
                            <w:r w:rsidR="004C0CB2">
                              <w:rPr>
                                <w:rFonts w:ascii="Arial" w:hAnsi="Arial" w:cs="Arial"/>
                                <w:sz w:val="28"/>
                              </w:rPr>
                              <w:t>Tổ</w:t>
                            </w:r>
                            <w:proofErr w:type="spellEnd"/>
                            <w:r w:rsidR="004C0CB2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4C0CB2">
                              <w:rPr>
                                <w:rFonts w:ascii="Arial" w:hAnsi="Arial" w:cs="Arial"/>
                                <w:sz w:val="28"/>
                              </w:rPr>
                              <w:t>chức</w:t>
                            </w:r>
                            <w:proofErr w:type="spellEnd"/>
                            <w:r w:rsidR="004C0CB2">
                              <w:rPr>
                                <w:rFonts w:ascii="Arial" w:hAnsi="Arial" w:cs="Arial"/>
                                <w:sz w:val="28"/>
                              </w:rPr>
                              <w:t xml:space="preserve"> Website</w:t>
                            </w:r>
                          </w:p>
                          <w:p w:rsidR="004C0CB2" w:rsidRPr="00F814A1" w:rsidRDefault="004C0CB2" w:rsidP="004C0CB2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 w:rsidR="006A5845" w:rsidRPr="00F814A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Thư</w:t>
                            </w:r>
                            <w:proofErr w:type="spellEnd"/>
                            <w:r w:rsidR="006A5845" w:rsidRPr="00F814A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6A5845" w:rsidRPr="00F814A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viện</w:t>
                            </w:r>
                            <w:proofErr w:type="spellEnd"/>
                            <w:r w:rsidR="006A5845" w:rsidRPr="00F814A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6A5845" w:rsidRPr="00F814A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và</w:t>
                            </w:r>
                            <w:proofErr w:type="spellEnd"/>
                            <w:r w:rsidR="006A5845" w:rsidRPr="00F814A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6A5845" w:rsidRPr="00F814A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cấu</w:t>
                            </w:r>
                            <w:proofErr w:type="spellEnd"/>
                            <w:r w:rsidR="006A5845" w:rsidRPr="00F814A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6A5845" w:rsidRPr="00F814A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hình</w:t>
                            </w:r>
                            <w:proofErr w:type="spellEnd"/>
                          </w:p>
                          <w:p w:rsidR="00853F4E" w:rsidRDefault="00853F4E" w:rsidP="004C0CB2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Thư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viện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gồm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các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file .jar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được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đặt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trong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folder lib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các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file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css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js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,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image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nằ</w:t>
                            </w:r>
                            <w:r w:rsidR="00E23E1E">
                              <w:rPr>
                                <w:rFonts w:ascii="Arial" w:hAnsi="Arial" w:cs="Arial"/>
                                <w:sz w:val="28"/>
                              </w:rPr>
                              <w:t>m</w:t>
                            </w:r>
                            <w:proofErr w:type="spellEnd"/>
                            <w:r w:rsidR="00E23E1E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E23E1E">
                              <w:rPr>
                                <w:rFonts w:ascii="Arial" w:hAnsi="Arial" w:cs="Arial"/>
                                <w:sz w:val="28"/>
                              </w:rPr>
                              <w:t>trong</w:t>
                            </w:r>
                            <w:proofErr w:type="spellEnd"/>
                            <w:r w:rsidR="00E23E1E">
                              <w:rPr>
                                <w:rFonts w:ascii="Arial" w:hAnsi="Arial" w:cs="Arial"/>
                                <w:sz w:val="28"/>
                              </w:rPr>
                              <w:t xml:space="preserve"> asset folder</w:t>
                            </w:r>
                          </w:p>
                          <w:p w:rsidR="00AC6090" w:rsidRDefault="00E10047" w:rsidP="004C0CB2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mallCaps/>
                                <w:sz w:val="28"/>
                              </w:rPr>
                              <w:pict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5" type="#_x0000_t75" style="width:266.25pt;height:150.75pt">
                                  <v:imagedata r:id="rId10" o:title="css"/>
                                </v:shape>
                              </w:pict>
                            </w:r>
                          </w:p>
                          <w:p w:rsidR="00AC6090" w:rsidRDefault="00AC6090" w:rsidP="004C0CB2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Css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folder</w:t>
                            </w:r>
                          </w:p>
                          <w:p w:rsidR="003D7339" w:rsidRDefault="003D7339" w:rsidP="004C0CB2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</w:p>
                          <w:p w:rsidR="00192401" w:rsidRPr="00192401" w:rsidRDefault="00192401" w:rsidP="004C0CB2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192401"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 w:rsidRPr="00192401"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br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</w:p>
                          <w:p w:rsidR="006A5845" w:rsidRPr="004C0CB2" w:rsidRDefault="006A5845" w:rsidP="004C0CB2"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DF6DFE" w:rsidRPr="00DF6DFE" w:rsidRDefault="00DF6DFE" w:rsidP="00DF6DFE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2B7CA5" w:rsidRPr="002B7CA5" w:rsidRDefault="002B7CA5" w:rsidP="002B7CA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="00DF6DFE">
                              <w:rPr>
                                <w:rFonts w:ascii="Arial" w:hAnsi="Arial" w:cs="Arial"/>
                              </w:rPr>
                              <w:tab/>
                            </w:r>
                          </w:p>
                          <w:p w:rsidR="002B7CA5" w:rsidRPr="002B7CA5" w:rsidRDefault="002B7CA5" w:rsidP="002B7CA5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2B7CA5" w:rsidRPr="002B7CA5" w:rsidRDefault="002B7CA5" w:rsidP="002B7CA5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2B7CA5" w:rsidRPr="002B7CA5" w:rsidRDefault="002B7CA5" w:rsidP="002B7CA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68F85" id="_x0000_s1035" type="#_x0000_t202" style="position:absolute;left:0;text-align:left;margin-left:415.3pt;margin-top:50.2pt;width:466.5pt;height:594.75pt;z-index:2516766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" strokecolor="white [3212]">
                <v:textbox>
                  <w:txbxContent>
                    <w:p w:rsidR="002B7CA5" w:rsidRPr="009B1B63" w:rsidRDefault="002B7CA5" w:rsidP="002B7CA5">
                      <w:pPr>
                        <w:pStyle w:val="Heading1"/>
                        <w:rPr>
                          <w:rFonts w:ascii="Arial" w:hAnsi="Arial" w:cs="Arial"/>
                          <w:sz w:val="32"/>
                        </w:rPr>
                      </w:pPr>
                      <w:r w:rsidRPr="009B1B63">
                        <w:rPr>
                          <w:rFonts w:ascii="Arial" w:hAnsi="Arial" w:cs="Arial"/>
                          <w:sz w:val="32"/>
                        </w:rPr>
                        <w:t xml:space="preserve">3. </w:t>
                      </w:r>
                      <w:proofErr w:type="spellStart"/>
                      <w:r w:rsidRPr="009B1B63">
                        <w:rPr>
                          <w:rFonts w:ascii="Arial" w:hAnsi="Arial" w:cs="Arial"/>
                          <w:sz w:val="32"/>
                        </w:rPr>
                        <w:t>Nội</w:t>
                      </w:r>
                      <w:proofErr w:type="spellEnd"/>
                      <w:r w:rsidRPr="009B1B63">
                        <w:rPr>
                          <w:rFonts w:ascii="Arial" w:hAnsi="Arial" w:cs="Arial"/>
                          <w:sz w:val="32"/>
                        </w:rPr>
                        <w:t xml:space="preserve"> dung </w:t>
                      </w:r>
                      <w:proofErr w:type="spellStart"/>
                      <w:r w:rsidRPr="009B1B63">
                        <w:rPr>
                          <w:rFonts w:ascii="Arial" w:hAnsi="Arial" w:cs="Arial"/>
                          <w:sz w:val="32"/>
                        </w:rPr>
                        <w:t>báo</w:t>
                      </w:r>
                      <w:proofErr w:type="spellEnd"/>
                      <w:r w:rsidRPr="009B1B63">
                        <w:rPr>
                          <w:rFonts w:ascii="Arial" w:hAnsi="Arial" w:cs="Arial"/>
                          <w:sz w:val="32"/>
                        </w:rPr>
                        <w:t xml:space="preserve"> </w:t>
                      </w:r>
                      <w:proofErr w:type="spellStart"/>
                      <w:r w:rsidRPr="009B1B63">
                        <w:rPr>
                          <w:rFonts w:ascii="Arial" w:hAnsi="Arial" w:cs="Arial"/>
                          <w:sz w:val="32"/>
                        </w:rPr>
                        <w:t>cáo</w:t>
                      </w:r>
                      <w:proofErr w:type="spellEnd"/>
                    </w:p>
                    <w:p w:rsidR="002B7CA5" w:rsidRPr="009B1B63" w:rsidRDefault="002B7CA5" w:rsidP="002B7CA5">
                      <w:pPr>
                        <w:pStyle w:val="Heading2"/>
                        <w:rPr>
                          <w:rFonts w:ascii="Arial" w:hAnsi="Arial" w:cs="Arial"/>
                          <w:sz w:val="28"/>
                        </w:rPr>
                      </w:pPr>
                      <w:r w:rsidRPr="009B1B63">
                        <w:rPr>
                          <w:rFonts w:ascii="Arial" w:hAnsi="Arial" w:cs="Arial"/>
                          <w:sz w:val="28"/>
                        </w:rPr>
                        <w:tab/>
                        <w:t xml:space="preserve">3.1 </w:t>
                      </w:r>
                      <w:proofErr w:type="spellStart"/>
                      <w:r w:rsidRPr="009B1B63">
                        <w:rPr>
                          <w:rFonts w:ascii="Arial" w:hAnsi="Arial" w:cs="Arial"/>
                          <w:sz w:val="28"/>
                        </w:rPr>
                        <w:t>Tổng</w:t>
                      </w:r>
                      <w:proofErr w:type="spellEnd"/>
                      <w:r w:rsidRPr="009B1B63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9B1B63">
                        <w:rPr>
                          <w:rFonts w:ascii="Arial" w:hAnsi="Arial" w:cs="Arial"/>
                          <w:sz w:val="28"/>
                        </w:rPr>
                        <w:t>quát</w:t>
                      </w:r>
                      <w:proofErr w:type="spellEnd"/>
                      <w:r w:rsidRPr="009B1B63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9B1B63">
                        <w:rPr>
                          <w:rFonts w:ascii="Arial" w:hAnsi="Arial" w:cs="Arial"/>
                          <w:sz w:val="28"/>
                        </w:rPr>
                        <w:t>đề</w:t>
                      </w:r>
                      <w:proofErr w:type="spellEnd"/>
                      <w:r w:rsidRPr="009B1B63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9B1B63">
                        <w:rPr>
                          <w:rFonts w:ascii="Arial" w:hAnsi="Arial" w:cs="Arial"/>
                          <w:sz w:val="28"/>
                        </w:rPr>
                        <w:t>tài</w:t>
                      </w:r>
                      <w:proofErr w:type="spellEnd"/>
                    </w:p>
                    <w:p w:rsidR="00DF6DFE" w:rsidRDefault="00DF6DFE" w:rsidP="002B7CA5">
                      <w:pPr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ab/>
                      </w:r>
                      <w:r>
                        <w:rPr>
                          <w:rFonts w:ascii="Arial" w:hAnsi="Arial" w:cs="Arial"/>
                        </w:rPr>
                        <w:tab/>
                      </w:r>
                      <w:proofErr w:type="spellStart"/>
                      <w:r w:rsidRPr="00192FF6">
                        <w:rPr>
                          <w:rFonts w:ascii="Arial" w:hAnsi="Arial" w:cs="Arial"/>
                          <w:sz w:val="28"/>
                        </w:rPr>
                        <w:t>Quản</w:t>
                      </w:r>
                      <w:proofErr w:type="spellEnd"/>
                      <w:r w:rsidRPr="00192FF6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192FF6">
                        <w:rPr>
                          <w:rFonts w:ascii="Arial" w:hAnsi="Arial" w:cs="Arial"/>
                          <w:sz w:val="28"/>
                        </w:rPr>
                        <w:t>lý</w:t>
                      </w:r>
                      <w:proofErr w:type="spellEnd"/>
                      <w:r w:rsidRPr="00192FF6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192FF6">
                        <w:rPr>
                          <w:rFonts w:ascii="Arial" w:hAnsi="Arial" w:cs="Arial"/>
                          <w:sz w:val="28"/>
                        </w:rPr>
                        <w:t>cửa</w:t>
                      </w:r>
                      <w:proofErr w:type="spellEnd"/>
                      <w:r w:rsidRPr="00192FF6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192FF6"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 w:rsidRPr="00192FF6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192FF6">
                        <w:rPr>
                          <w:rFonts w:ascii="Arial" w:hAnsi="Arial" w:cs="Arial"/>
                          <w:sz w:val="28"/>
                        </w:rPr>
                        <w:t>giày</w:t>
                      </w:r>
                      <w:proofErr w:type="spellEnd"/>
                      <w:r w:rsidRPr="00192FF6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192FF6">
                        <w:rPr>
                          <w:rFonts w:ascii="Arial" w:hAnsi="Arial" w:cs="Arial"/>
                          <w:sz w:val="28"/>
                        </w:rPr>
                        <w:t>dép</w:t>
                      </w:r>
                      <w:proofErr w:type="spellEnd"/>
                      <w:r w:rsidRPr="00192FF6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192FF6">
                        <w:rPr>
                          <w:rFonts w:ascii="Arial" w:hAnsi="Arial" w:cs="Arial"/>
                          <w:sz w:val="28"/>
                        </w:rPr>
                        <w:t>thời</w:t>
                      </w:r>
                      <w:proofErr w:type="spellEnd"/>
                      <w:r w:rsidRPr="00192FF6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192FF6">
                        <w:rPr>
                          <w:rFonts w:ascii="Arial" w:hAnsi="Arial" w:cs="Arial"/>
                          <w:sz w:val="28"/>
                        </w:rPr>
                        <w:t>trang</w:t>
                      </w:r>
                      <w:proofErr w:type="spellEnd"/>
                      <w:r w:rsidRPr="00192FF6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4C0CB2">
                        <w:rPr>
                          <w:rFonts w:ascii="Arial" w:hAnsi="Arial" w:cs="Arial"/>
                          <w:sz w:val="28"/>
                        </w:rPr>
                        <w:t>đa</w:t>
                      </w:r>
                      <w:proofErr w:type="spellEnd"/>
                      <w:r w:rsidR="004C0CB2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4C0CB2">
                        <w:rPr>
                          <w:rFonts w:ascii="Arial" w:hAnsi="Arial" w:cs="Arial"/>
                          <w:sz w:val="28"/>
                        </w:rPr>
                        <w:t>ngôn</w:t>
                      </w:r>
                      <w:proofErr w:type="spellEnd"/>
                      <w:r w:rsidR="004C0CB2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4C0CB2">
                        <w:rPr>
                          <w:rFonts w:ascii="Arial" w:hAnsi="Arial" w:cs="Arial"/>
                          <w:sz w:val="28"/>
                        </w:rPr>
                        <w:t>ngữ</w:t>
                      </w:r>
                      <w:proofErr w:type="spellEnd"/>
                      <w:r w:rsidR="004C0CB2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192FF6">
                        <w:rPr>
                          <w:rFonts w:ascii="Arial" w:hAnsi="Arial" w:cs="Arial"/>
                          <w:sz w:val="28"/>
                        </w:rPr>
                        <w:t>với</w:t>
                      </w:r>
                      <w:proofErr w:type="spellEnd"/>
                      <w:r w:rsidRPr="00192FF6">
                        <w:rPr>
                          <w:rFonts w:ascii="Arial" w:hAnsi="Arial" w:cs="Arial"/>
                          <w:sz w:val="28"/>
                        </w:rPr>
                        <w:t xml:space="preserve"> web application </w:t>
                      </w:r>
                      <w:proofErr w:type="spellStart"/>
                      <w:r w:rsidRPr="00192FF6">
                        <w:rPr>
                          <w:rFonts w:ascii="Arial" w:hAnsi="Arial" w:cs="Arial"/>
                          <w:sz w:val="28"/>
                        </w:rPr>
                        <w:t>trên</w:t>
                      </w:r>
                      <w:proofErr w:type="spellEnd"/>
                      <w:r w:rsidRPr="00192FF6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192FF6">
                        <w:rPr>
                          <w:rFonts w:ascii="Arial" w:hAnsi="Arial" w:cs="Arial"/>
                          <w:sz w:val="28"/>
                        </w:rPr>
                        <w:t>nền</w:t>
                      </w:r>
                      <w:proofErr w:type="spellEnd"/>
                      <w:r w:rsidRPr="00192FF6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192FF6">
                        <w:rPr>
                          <w:rFonts w:ascii="Arial" w:hAnsi="Arial" w:cs="Arial"/>
                          <w:sz w:val="28"/>
                        </w:rPr>
                        <w:t>tả</w:t>
                      </w:r>
                      <w:r w:rsidR="00923F35">
                        <w:rPr>
                          <w:rFonts w:ascii="Arial" w:hAnsi="Arial" w:cs="Arial"/>
                          <w:sz w:val="28"/>
                        </w:rPr>
                        <w:t>ng</w:t>
                      </w:r>
                      <w:proofErr w:type="spellEnd"/>
                      <w:r w:rsidRPr="00192FF6">
                        <w:rPr>
                          <w:rFonts w:ascii="Arial" w:hAnsi="Arial" w:cs="Arial"/>
                          <w:sz w:val="28"/>
                        </w:rPr>
                        <w:t xml:space="preserve"> Java </w:t>
                      </w:r>
                      <w:proofErr w:type="spellStart"/>
                      <w:r w:rsidRPr="00192FF6">
                        <w:rPr>
                          <w:rFonts w:ascii="Arial" w:hAnsi="Arial" w:cs="Arial"/>
                          <w:sz w:val="28"/>
                        </w:rPr>
                        <w:t>và</w:t>
                      </w:r>
                      <w:proofErr w:type="spellEnd"/>
                      <w:r w:rsidRPr="00192FF6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192FF6">
                        <w:rPr>
                          <w:rFonts w:ascii="Arial" w:hAnsi="Arial" w:cs="Arial"/>
                          <w:sz w:val="28"/>
                        </w:rPr>
                        <w:t>áp</w:t>
                      </w:r>
                      <w:proofErr w:type="spellEnd"/>
                      <w:r w:rsidRPr="00192FF6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192FF6">
                        <w:rPr>
                          <w:rFonts w:ascii="Arial" w:hAnsi="Arial" w:cs="Arial"/>
                          <w:sz w:val="28"/>
                        </w:rPr>
                        <w:t>dụng</w:t>
                      </w:r>
                      <w:proofErr w:type="spellEnd"/>
                      <w:r w:rsidRPr="00192FF6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192FF6">
                        <w:rPr>
                          <w:rFonts w:ascii="Arial" w:hAnsi="Arial" w:cs="Arial"/>
                          <w:sz w:val="28"/>
                        </w:rPr>
                        <w:t>công</w:t>
                      </w:r>
                      <w:proofErr w:type="spellEnd"/>
                      <w:r w:rsidRPr="00192FF6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192FF6">
                        <w:rPr>
                          <w:rFonts w:ascii="Arial" w:hAnsi="Arial" w:cs="Arial"/>
                          <w:sz w:val="28"/>
                        </w:rPr>
                        <w:t>nghệ</w:t>
                      </w:r>
                      <w:proofErr w:type="spellEnd"/>
                      <w:r w:rsidRPr="00192FF6">
                        <w:rPr>
                          <w:rFonts w:ascii="Arial" w:hAnsi="Arial" w:cs="Arial"/>
                          <w:sz w:val="28"/>
                        </w:rPr>
                        <w:t xml:space="preserve"> Spring MVC </w:t>
                      </w:r>
                      <w:proofErr w:type="spellStart"/>
                      <w:r w:rsidRPr="00192FF6">
                        <w:rPr>
                          <w:rFonts w:ascii="Arial" w:hAnsi="Arial" w:cs="Arial"/>
                          <w:sz w:val="28"/>
                        </w:rPr>
                        <w:t>và</w:t>
                      </w:r>
                      <w:proofErr w:type="spellEnd"/>
                      <w:r w:rsidRPr="00192FF6">
                        <w:rPr>
                          <w:rFonts w:ascii="Arial" w:hAnsi="Arial" w:cs="Arial"/>
                          <w:sz w:val="28"/>
                        </w:rPr>
                        <w:t xml:space="preserve"> Hibernate </w:t>
                      </w:r>
                      <w:proofErr w:type="spellStart"/>
                      <w:r w:rsidRPr="00192FF6">
                        <w:rPr>
                          <w:rFonts w:ascii="Arial" w:hAnsi="Arial" w:cs="Arial"/>
                          <w:sz w:val="28"/>
                        </w:rPr>
                        <w:t>vào</w:t>
                      </w:r>
                      <w:proofErr w:type="spellEnd"/>
                      <w:r w:rsidRPr="00192FF6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192FF6">
                        <w:rPr>
                          <w:rFonts w:ascii="Arial" w:hAnsi="Arial" w:cs="Arial"/>
                          <w:sz w:val="28"/>
                        </w:rPr>
                        <w:t>đề</w:t>
                      </w:r>
                      <w:proofErr w:type="spellEnd"/>
                      <w:r w:rsidRPr="00192FF6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192FF6">
                        <w:rPr>
                          <w:rFonts w:ascii="Arial" w:hAnsi="Arial" w:cs="Arial"/>
                          <w:sz w:val="28"/>
                        </w:rPr>
                        <w:t>tài</w:t>
                      </w:r>
                      <w:proofErr w:type="spellEnd"/>
                    </w:p>
                    <w:p w:rsidR="002B7CA5" w:rsidRPr="009B1B63" w:rsidRDefault="00DF6DFE" w:rsidP="00DF6DFE">
                      <w:pPr>
                        <w:pStyle w:val="Heading2"/>
                        <w:rPr>
                          <w:rFonts w:ascii="Arial" w:hAnsi="Arial" w:cs="Arial"/>
                          <w:sz w:val="28"/>
                        </w:rPr>
                      </w:pPr>
                      <w:r w:rsidRPr="009B1B63">
                        <w:rPr>
                          <w:sz w:val="26"/>
                        </w:rPr>
                        <w:tab/>
                      </w:r>
                      <w:r w:rsidRPr="009B1B63">
                        <w:rPr>
                          <w:rFonts w:ascii="Arial" w:hAnsi="Arial" w:cs="Arial"/>
                          <w:sz w:val="28"/>
                        </w:rPr>
                        <w:t xml:space="preserve">3.2 </w:t>
                      </w:r>
                      <w:proofErr w:type="spellStart"/>
                      <w:r w:rsidRPr="009B1B63">
                        <w:rPr>
                          <w:rFonts w:ascii="Arial" w:hAnsi="Arial" w:cs="Arial"/>
                          <w:sz w:val="28"/>
                        </w:rPr>
                        <w:t>Tài</w:t>
                      </w:r>
                      <w:proofErr w:type="spellEnd"/>
                      <w:r w:rsidRPr="009B1B63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9B1B63">
                        <w:rPr>
                          <w:rFonts w:ascii="Arial" w:hAnsi="Arial" w:cs="Arial"/>
                          <w:sz w:val="28"/>
                        </w:rPr>
                        <w:t>khoản</w:t>
                      </w:r>
                      <w:proofErr w:type="spellEnd"/>
                      <w:r w:rsidRPr="009B1B63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9B1B63">
                        <w:rPr>
                          <w:rFonts w:ascii="Arial" w:hAnsi="Arial" w:cs="Arial"/>
                          <w:sz w:val="28"/>
                        </w:rPr>
                        <w:t>đăng</w:t>
                      </w:r>
                      <w:proofErr w:type="spellEnd"/>
                      <w:r w:rsidRPr="009B1B63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9B1B63">
                        <w:rPr>
                          <w:rFonts w:ascii="Arial" w:hAnsi="Arial" w:cs="Arial"/>
                          <w:sz w:val="28"/>
                        </w:rPr>
                        <w:t>nhập</w:t>
                      </w:r>
                      <w:proofErr w:type="spellEnd"/>
                    </w:p>
                    <w:p w:rsidR="00192FF6" w:rsidRDefault="00DF6DFE" w:rsidP="00DF6DFE">
                      <w:r>
                        <w:tab/>
                      </w:r>
                      <w:r>
                        <w:tab/>
                      </w:r>
                    </w:p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509"/>
                        <w:gridCol w:w="4509"/>
                      </w:tblGrid>
                      <w:tr w:rsidR="00192FF6" w:rsidTr="00192FF6">
                        <w:tc>
                          <w:tcPr>
                            <w:tcW w:w="4516" w:type="dxa"/>
                          </w:tcPr>
                          <w:p w:rsidR="00192FF6" w:rsidRPr="00192FF6" w:rsidRDefault="00192FF6" w:rsidP="004C0CB2">
                            <w:pPr>
                              <w:jc w:val="center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Admin</w:t>
                            </w:r>
                          </w:p>
                        </w:tc>
                        <w:tc>
                          <w:tcPr>
                            <w:tcW w:w="4517" w:type="dxa"/>
                          </w:tcPr>
                          <w:p w:rsidR="00192FF6" w:rsidRPr="00192FF6" w:rsidRDefault="00192FF6" w:rsidP="004C0CB2">
                            <w:pPr>
                              <w:jc w:val="center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proofErr w:type="spellStart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Khách</w:t>
                            </w:r>
                            <w:proofErr w:type="spellEnd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</w:p>
                        </w:tc>
                      </w:tr>
                      <w:tr w:rsidR="00192FF6" w:rsidTr="00192FF6">
                        <w:tc>
                          <w:tcPr>
                            <w:tcW w:w="4516" w:type="dxa"/>
                          </w:tcPr>
                          <w:p w:rsidR="00192FF6" w:rsidRPr="00192FF6" w:rsidRDefault="00192FF6" w:rsidP="00DF6DFE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 xml:space="preserve">Id: </w:t>
                            </w:r>
                            <w:proofErr w:type="spellStart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huuthien</w:t>
                            </w:r>
                            <w:proofErr w:type="spellEnd"/>
                          </w:p>
                          <w:p w:rsidR="00192FF6" w:rsidRPr="00192FF6" w:rsidRDefault="00192FF6" w:rsidP="00DF6DFE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Password: 123456</w:t>
                            </w:r>
                          </w:p>
                          <w:p w:rsidR="00192FF6" w:rsidRPr="00192FF6" w:rsidRDefault="00192FF6" w:rsidP="00DF6DFE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 xml:space="preserve">Id: </w:t>
                            </w:r>
                            <w:proofErr w:type="spellStart"/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khaiquan</w:t>
                            </w:r>
                            <w:proofErr w:type="spellEnd"/>
                          </w:p>
                          <w:p w:rsidR="00192FF6" w:rsidRPr="00192FF6" w:rsidRDefault="00192FF6" w:rsidP="00DF6DFE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Password: 123456</w:t>
                            </w:r>
                          </w:p>
                        </w:tc>
                        <w:tc>
                          <w:tcPr>
                            <w:tcW w:w="4517" w:type="dxa"/>
                          </w:tcPr>
                          <w:p w:rsidR="00192FF6" w:rsidRPr="00192FF6" w:rsidRDefault="007373CB" w:rsidP="00DF6DFE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Id: c</w:t>
                            </w:r>
                            <w:r w:rsidR="00192FF6" w:rsidRPr="00192FF6">
                              <w:rPr>
                                <w:rFonts w:ascii="Arial" w:hAnsi="Arial" w:cs="Arial"/>
                                <w:sz w:val="28"/>
                              </w:rPr>
                              <w:t>ustomer1</w:t>
                            </w:r>
                          </w:p>
                          <w:p w:rsidR="00192FF6" w:rsidRPr="00192FF6" w:rsidRDefault="00192FF6" w:rsidP="00DF6DFE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192FF6">
                              <w:rPr>
                                <w:rFonts w:ascii="Arial" w:hAnsi="Arial" w:cs="Arial"/>
                                <w:sz w:val="28"/>
                              </w:rPr>
                              <w:t>Password: 123456</w:t>
                            </w:r>
                          </w:p>
                          <w:p w:rsidR="00192FF6" w:rsidRPr="00192FF6" w:rsidRDefault="007373CB" w:rsidP="00DF6DFE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Id: c</w:t>
                            </w:r>
                            <w:r w:rsidR="00192FF6" w:rsidRPr="00192FF6">
                              <w:rPr>
                                <w:rFonts w:ascii="Arial" w:hAnsi="Arial" w:cs="Arial"/>
                                <w:sz w:val="28"/>
                              </w:rPr>
                              <w:t>ustomer2</w:t>
                            </w:r>
                          </w:p>
                          <w:p w:rsidR="00192FF6" w:rsidRPr="00192FF6" w:rsidRDefault="00DA766C" w:rsidP="00DF6DFE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Password: 123456</w:t>
                            </w:r>
                          </w:p>
                        </w:tc>
                      </w:tr>
                    </w:tbl>
                    <w:p w:rsidR="00DF6DFE" w:rsidRDefault="00DF6DFE" w:rsidP="00DF6DFE"/>
                    <w:p w:rsidR="009B1B63" w:rsidRDefault="009B1B63" w:rsidP="009B1B63">
                      <w:pPr>
                        <w:pStyle w:val="Heading2"/>
                        <w:rPr>
                          <w:rFonts w:ascii="Arial" w:hAnsi="Arial" w:cs="Arial"/>
                          <w:sz w:val="28"/>
                        </w:rPr>
                      </w:pPr>
                      <w:r w:rsidRPr="009B1B63">
                        <w:rPr>
                          <w:sz w:val="26"/>
                        </w:rPr>
                        <w:tab/>
                      </w:r>
                      <w:r w:rsidRPr="009B1B63">
                        <w:rPr>
                          <w:rFonts w:ascii="Arial" w:hAnsi="Arial" w:cs="Arial"/>
                          <w:sz w:val="28"/>
                        </w:rPr>
                        <w:t>3.</w:t>
                      </w:r>
                      <w:r w:rsidR="004C0CB2">
                        <w:rPr>
                          <w:rFonts w:ascii="Arial" w:hAnsi="Arial" w:cs="Arial"/>
                          <w:sz w:val="28"/>
                        </w:rPr>
                        <w:t xml:space="preserve">3 </w:t>
                      </w:r>
                      <w:proofErr w:type="spellStart"/>
                      <w:r w:rsidR="004C0CB2">
                        <w:rPr>
                          <w:rFonts w:ascii="Arial" w:hAnsi="Arial" w:cs="Arial"/>
                          <w:sz w:val="28"/>
                        </w:rPr>
                        <w:t>Tổ</w:t>
                      </w:r>
                      <w:proofErr w:type="spellEnd"/>
                      <w:r w:rsidR="004C0CB2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4C0CB2">
                        <w:rPr>
                          <w:rFonts w:ascii="Arial" w:hAnsi="Arial" w:cs="Arial"/>
                          <w:sz w:val="28"/>
                        </w:rPr>
                        <w:t>chức</w:t>
                      </w:r>
                      <w:proofErr w:type="spellEnd"/>
                      <w:r w:rsidR="004C0CB2">
                        <w:rPr>
                          <w:rFonts w:ascii="Arial" w:hAnsi="Arial" w:cs="Arial"/>
                          <w:sz w:val="28"/>
                        </w:rPr>
                        <w:t xml:space="preserve"> Website</w:t>
                      </w:r>
                    </w:p>
                    <w:p w:rsidR="004C0CB2" w:rsidRPr="00F814A1" w:rsidRDefault="004C0CB2" w:rsidP="004C0CB2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>
                        <w:tab/>
                      </w:r>
                      <w:r>
                        <w:tab/>
                      </w:r>
                      <w:proofErr w:type="spellStart"/>
                      <w:r w:rsidR="006A5845" w:rsidRPr="00F814A1">
                        <w:rPr>
                          <w:rFonts w:ascii="Arial" w:hAnsi="Arial" w:cs="Arial"/>
                          <w:b/>
                          <w:sz w:val="28"/>
                        </w:rPr>
                        <w:t>Thư</w:t>
                      </w:r>
                      <w:proofErr w:type="spellEnd"/>
                      <w:r w:rsidR="006A5845" w:rsidRPr="00F814A1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="006A5845" w:rsidRPr="00F814A1">
                        <w:rPr>
                          <w:rFonts w:ascii="Arial" w:hAnsi="Arial" w:cs="Arial"/>
                          <w:b/>
                          <w:sz w:val="28"/>
                        </w:rPr>
                        <w:t>viện</w:t>
                      </w:r>
                      <w:proofErr w:type="spellEnd"/>
                      <w:r w:rsidR="006A5845" w:rsidRPr="00F814A1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="006A5845" w:rsidRPr="00F814A1">
                        <w:rPr>
                          <w:rFonts w:ascii="Arial" w:hAnsi="Arial" w:cs="Arial"/>
                          <w:b/>
                          <w:sz w:val="28"/>
                        </w:rPr>
                        <w:t>và</w:t>
                      </w:r>
                      <w:proofErr w:type="spellEnd"/>
                      <w:r w:rsidR="006A5845" w:rsidRPr="00F814A1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="006A5845" w:rsidRPr="00F814A1">
                        <w:rPr>
                          <w:rFonts w:ascii="Arial" w:hAnsi="Arial" w:cs="Arial"/>
                          <w:b/>
                          <w:sz w:val="28"/>
                        </w:rPr>
                        <w:t>cấu</w:t>
                      </w:r>
                      <w:proofErr w:type="spellEnd"/>
                      <w:r w:rsidR="006A5845" w:rsidRPr="00F814A1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="006A5845" w:rsidRPr="00F814A1">
                        <w:rPr>
                          <w:rFonts w:ascii="Arial" w:hAnsi="Arial" w:cs="Arial"/>
                          <w:b/>
                          <w:sz w:val="28"/>
                        </w:rPr>
                        <w:t>hình</w:t>
                      </w:r>
                      <w:proofErr w:type="spellEnd"/>
                    </w:p>
                    <w:p w:rsidR="00853F4E" w:rsidRDefault="00853F4E" w:rsidP="004C0CB2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Thư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viện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gồm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các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file .jar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được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đặt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trong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folder lib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và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các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file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css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js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, </w:t>
                      </w:r>
                      <w:proofErr w:type="gramStart"/>
                      <w:r>
                        <w:rPr>
                          <w:rFonts w:ascii="Arial" w:hAnsi="Arial" w:cs="Arial"/>
                          <w:sz w:val="28"/>
                        </w:rPr>
                        <w:t>image</w:t>
                      </w:r>
                      <w:proofErr w:type="gram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nằ</w:t>
                      </w:r>
                      <w:r w:rsidR="00E23E1E">
                        <w:rPr>
                          <w:rFonts w:ascii="Arial" w:hAnsi="Arial" w:cs="Arial"/>
                          <w:sz w:val="28"/>
                        </w:rPr>
                        <w:t>m</w:t>
                      </w:r>
                      <w:proofErr w:type="spellEnd"/>
                      <w:r w:rsidR="00E23E1E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E23E1E">
                        <w:rPr>
                          <w:rFonts w:ascii="Arial" w:hAnsi="Arial" w:cs="Arial"/>
                          <w:sz w:val="28"/>
                        </w:rPr>
                        <w:t>trong</w:t>
                      </w:r>
                      <w:proofErr w:type="spellEnd"/>
                      <w:r w:rsidR="00E23E1E">
                        <w:rPr>
                          <w:rFonts w:ascii="Arial" w:hAnsi="Arial" w:cs="Arial"/>
                          <w:sz w:val="28"/>
                        </w:rPr>
                        <w:t xml:space="preserve"> asset folder</w:t>
                      </w:r>
                    </w:p>
                    <w:p w:rsidR="00AC6090" w:rsidRDefault="00E10047" w:rsidP="004C0CB2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smallCaps/>
                          <w:sz w:val="28"/>
                        </w:rPr>
                        <w:pict>
                          <v:shape id="_x0000_i1025" type="#_x0000_t75" style="width:266.25pt;height:150.75pt">
                            <v:imagedata r:id="rId10" o:title="css"/>
                          </v:shape>
                        </w:pict>
                      </w:r>
                    </w:p>
                    <w:p w:rsidR="00AC6090" w:rsidRDefault="00AC6090" w:rsidP="004C0CB2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Css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folder</w:t>
                      </w:r>
                    </w:p>
                    <w:p w:rsidR="003D7339" w:rsidRDefault="003D7339" w:rsidP="004C0CB2">
                      <w:pPr>
                        <w:rPr>
                          <w:rFonts w:ascii="Arial" w:hAnsi="Arial" w:cs="Arial"/>
                          <w:sz w:val="28"/>
                        </w:rPr>
                      </w:pPr>
                    </w:p>
                    <w:p w:rsidR="00192401" w:rsidRPr="00192401" w:rsidRDefault="00192401" w:rsidP="004C0CB2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 w:rsidRPr="00192401"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 w:rsidRPr="00192401"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br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</w:p>
                    <w:p w:rsidR="006A5845" w:rsidRPr="004C0CB2" w:rsidRDefault="006A5845" w:rsidP="004C0CB2">
                      <w:r>
                        <w:tab/>
                      </w:r>
                      <w:r>
                        <w:tab/>
                      </w:r>
                    </w:p>
                    <w:p w:rsidR="00DF6DFE" w:rsidRPr="00DF6DFE" w:rsidRDefault="00DF6DFE" w:rsidP="00DF6DFE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:rsidR="002B7CA5" w:rsidRPr="002B7CA5" w:rsidRDefault="002B7CA5" w:rsidP="002B7CA5">
                      <w:pPr>
                        <w:rPr>
                          <w:rFonts w:ascii="Arial" w:hAnsi="Arial" w:cs="Arial"/>
                        </w:rPr>
                      </w:pP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  <w:r w:rsidR="00DF6DFE">
                        <w:rPr>
                          <w:rFonts w:ascii="Arial" w:hAnsi="Arial" w:cs="Arial"/>
                        </w:rPr>
                        <w:tab/>
                      </w:r>
                    </w:p>
                    <w:p w:rsidR="002B7CA5" w:rsidRPr="002B7CA5" w:rsidRDefault="002B7CA5" w:rsidP="002B7CA5">
                      <w:pPr>
                        <w:rPr>
                          <w:rFonts w:ascii="Arial" w:hAnsi="Arial" w:cs="Arial"/>
                        </w:rPr>
                      </w:pPr>
                    </w:p>
                    <w:p w:rsidR="002B7CA5" w:rsidRPr="002B7CA5" w:rsidRDefault="002B7CA5" w:rsidP="002B7CA5">
                      <w:pPr>
                        <w:rPr>
                          <w:rFonts w:ascii="Arial" w:hAnsi="Arial" w:cs="Arial"/>
                        </w:rPr>
                      </w:pPr>
                    </w:p>
                    <w:p w:rsidR="002B7CA5" w:rsidRPr="002B7CA5" w:rsidRDefault="002B7CA5" w:rsidP="002B7CA5">
                      <w:pPr>
                        <w:rPr>
                          <w:rFonts w:ascii="Arial" w:hAnsi="Arial" w:cs="Arial"/>
                        </w:rPr>
                      </w:pP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sdt>
        <w:sdtPr>
          <w:rPr>
            <w:rFonts w:ascii="Arial" w:hAnsi="Arial" w:cs="Arial"/>
            <w:smallCaps w:val="0"/>
          </w:rPr>
          <w:alias w:val="Title"/>
          <w:tag w:val="Title"/>
          <w:id w:val="-1349093233"/>
          <w:placeholder>
            <w:docPart w:val="1431EA8EA5BD43A1A2135CF23063B4E0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r w:rsidR="00192401" w:rsidRPr="00CD4DAC">
            <w:rPr>
              <w:rFonts w:ascii="Arial" w:hAnsi="Arial" w:cs="Arial"/>
              <w:smallCaps w:val="0"/>
            </w:rPr>
            <w:t>CỬA HÀNG GIÀY THỜI TR</w:t>
          </w:r>
          <w:r w:rsidR="00192401">
            <w:rPr>
              <w:rFonts w:ascii="Arial" w:hAnsi="Arial" w:cs="Arial"/>
              <w:smallCaps w:val="0"/>
            </w:rPr>
            <w:t>ANG</w:t>
          </w:r>
        </w:sdtContent>
      </w:sdt>
    </w:p>
    <w:p w:rsidR="00AC6090" w:rsidRDefault="009C2DE4" w:rsidP="00AC6090">
      <w:pPr>
        <w:pStyle w:val="Title"/>
        <w:rPr>
          <w:rFonts w:ascii="Arial" w:hAnsi="Arial" w:cs="Arial"/>
          <w:sz w:val="28"/>
        </w:rPr>
      </w:pPr>
      <w:r w:rsidRPr="009652CE">
        <w:rPr>
          <w:rFonts w:ascii="Arial" w:hAnsi="Arial" w:cs="Arial"/>
          <w:smallCaps w:val="0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0" allowOverlap="1" wp14:anchorId="15DBC4C4" wp14:editId="2B185391">
                <wp:simplePos x="0" y="0"/>
                <wp:positionH relativeFrom="margin">
                  <wp:posOffset>2714625</wp:posOffset>
                </wp:positionH>
                <wp:positionV relativeFrom="margin">
                  <wp:align>bottom</wp:align>
                </wp:positionV>
                <wp:extent cx="2667000" cy="1752600"/>
                <wp:effectExtent l="19050" t="19050" r="19050" b="19050"/>
                <wp:wrapSquare wrapText="bothSides"/>
                <wp:docPr id="39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67000" cy="1752600"/>
                        </a:xfrm>
                        <a:prstGeom prst="roundRect">
                          <a:avLst>
                            <a:gd name="adj" fmla="val 16079"/>
                          </a:avLst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chemeClr val="accent1"/>
                          </a:solidFill>
                          <a:round/>
                          <a:headEnd/>
                          <a:tailEnd/>
                        </a:ln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:rsidR="009C2DE4" w:rsidRPr="009652CE" w:rsidRDefault="009C2DE4" w:rsidP="009C2DE4">
                            <w:pPr>
                              <w:pStyle w:val="NoSpacing"/>
                              <w:spacing w:before="160" w:after="160" w:line="276" w:lineRule="auto"/>
                              <w:jc w:val="center"/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Trong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folder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js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chứa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các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thư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viện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cho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các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hiệu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ứng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như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slideshow,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sản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phẩm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bay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vào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giỏ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hàng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,…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5DBC4C4" id="_x0000_s1036" style="position:absolute;left:0;text-align:left;margin-left:213.75pt;margin-top:0;width:210pt;height:138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bottom;mso-position-vertical-relative:margin;mso-width-percent:0;mso-height-percent:0;mso-width-relative:page;mso-height-relative:page;v-text-anchor:middle" arcsize="105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" o:allowincell="f" strokecolor="#d34817 [3204]" strokeweight="3pt">
                <v:textbox>
                  <w:txbxContent>
                    <w:p w:rsidR="009C2DE4" w:rsidRPr="009652CE" w:rsidRDefault="009C2DE4" w:rsidP="009C2DE4">
                      <w:pPr>
                        <w:pStyle w:val="NoSpacing"/>
                        <w:spacing w:before="160" w:after="160" w:line="276" w:lineRule="auto"/>
                        <w:jc w:val="center"/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Trong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folder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js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chứa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các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thư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viện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cho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các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hiệu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ứng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như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slideshow,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sản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phẩm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bay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vào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giỏ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hàng</w:t>
                      </w:r>
                      <w:proofErr w:type="spellEnd"/>
                      <w:proofErr w:type="gram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,…</w:t>
                      </w:r>
                      <w:proofErr w:type="gramEnd"/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  <w:r w:rsidRPr="009652CE">
        <w:rPr>
          <w:rFonts w:ascii="Arial" w:hAnsi="Arial" w:cs="Arial"/>
          <w:smallCaps w:val="0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0" allowOverlap="1" wp14:anchorId="54229FD1" wp14:editId="4F59EA91">
                <wp:simplePos x="0" y="0"/>
                <wp:positionH relativeFrom="margin">
                  <wp:posOffset>28575</wp:posOffset>
                </wp:positionH>
                <wp:positionV relativeFrom="margin">
                  <wp:align>bottom</wp:align>
                </wp:positionV>
                <wp:extent cx="2667000" cy="1752600"/>
                <wp:effectExtent l="19050" t="19050" r="19050" b="19050"/>
                <wp:wrapSquare wrapText="bothSides"/>
                <wp:docPr id="38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67000" cy="1752600"/>
                        </a:xfrm>
                        <a:prstGeom prst="roundRect">
                          <a:avLst>
                            <a:gd name="adj" fmla="val 16079"/>
                          </a:avLst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chemeClr val="accent1"/>
                          </a:solidFill>
                          <a:round/>
                          <a:headEnd/>
                          <a:tailEnd/>
                        </a:ln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:rsidR="009C2DE4" w:rsidRPr="009652CE" w:rsidRDefault="009C2DE4" w:rsidP="009C2DE4">
                            <w:pPr>
                              <w:pStyle w:val="NoSpacing"/>
                              <w:spacing w:before="160" w:after="160" w:line="276" w:lineRule="auto"/>
                              <w:jc w:val="center"/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Trong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folder jar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chứa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các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thư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viện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cần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thiết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như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hibernate ,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chọn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ngày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tháng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đa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ngôn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ngữ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sz w:val="24"/>
                                <w:szCs w:val="28"/>
                              </w:rPr>
                              <w:t>,…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4229FD1" id="_x0000_s1037" style="position:absolute;left:0;text-align:left;margin-left:2.25pt;margin-top:0;width:210pt;height:138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bottom;mso-position-vertical-relative:margin;mso-width-percent:0;mso-height-percent:0;mso-width-relative:page;mso-height-relative:page;v-text-anchor:middle" arcsize="105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" o:allowincell="f" strokecolor="#d34817 [3204]" strokeweight="3pt">
                <v:textbox>
                  <w:txbxContent>
                    <w:p w:rsidR="009C2DE4" w:rsidRPr="009652CE" w:rsidRDefault="009C2DE4" w:rsidP="009C2DE4">
                      <w:pPr>
                        <w:pStyle w:val="NoSpacing"/>
                        <w:spacing w:before="160" w:after="160" w:line="276" w:lineRule="auto"/>
                        <w:jc w:val="center"/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Trong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folder jar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chứa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các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thư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viện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cần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thiết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như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hibernate ,</w:t>
                      </w:r>
                      <w:proofErr w:type="gram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chọn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ngày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tháng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đa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ngôn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ngữ</w:t>
                      </w:r>
                      <w:proofErr w:type="spellEnd"/>
                      <w:r>
                        <w:rPr>
                          <w:rFonts w:ascii="Arial" w:hAnsi="Arial" w:cs="Arial"/>
                          <w:i/>
                          <w:iCs/>
                          <w:sz w:val="24"/>
                          <w:szCs w:val="28"/>
                        </w:rPr>
                        <w:t>,…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  <w:r w:rsidR="00AC6090" w:rsidRPr="00A90092">
        <w:rPr>
          <w:noProof/>
          <w:sz w:val="40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539C9748" wp14:editId="39647794">
                <wp:simplePos x="0" y="0"/>
                <wp:positionH relativeFrom="margin">
                  <wp:posOffset>0</wp:posOffset>
                </wp:positionH>
                <wp:positionV relativeFrom="page">
                  <wp:posOffset>1552575</wp:posOffset>
                </wp:positionV>
                <wp:extent cx="5924550" cy="7553325"/>
                <wp:effectExtent l="0" t="0" r="19050" b="28575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553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6090" w:rsidRDefault="00AC6090" w:rsidP="00AC6090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mallCaps/>
                                <w:noProof/>
                              </w:rPr>
                              <w:drawing>
                                <wp:inline distT="0" distB="0" distL="0" distR="0" wp14:anchorId="619A1963" wp14:editId="6FCCE3E6">
                                  <wp:extent cx="2686050" cy="5676900"/>
                                  <wp:effectExtent l="0" t="0" r="0" b="0"/>
                                  <wp:docPr id="27" name="Picture 27" descr="C:\Users\thien\AppData\Local\Microsoft\Windows\INetCache\Content.Word\jar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C:\Users\thien\AppData\Local\Microsoft\Windows\INetCache\Content.Word\jar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86050" cy="5676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" w:hAnsi="Arial" w:cs="Arial"/>
                                <w:smallCaps/>
                                <w:noProof/>
                              </w:rPr>
                              <w:drawing>
                                <wp:inline distT="0" distB="0" distL="0" distR="0" wp14:anchorId="1127BA95" wp14:editId="3C2DAA2A">
                                  <wp:extent cx="2152650" cy="2952750"/>
                                  <wp:effectExtent l="0" t="0" r="0" b="0"/>
                                  <wp:docPr id="28" name="Picture 28" descr="C:\Users\thien\AppData\Local\Microsoft\Windows\INetCache\Content.Word\js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C:\Users\thien\AppData\Local\Microsoft\Windows\INetCache\Content.Word\js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52650" cy="29527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C6090" w:rsidRPr="00192401" w:rsidRDefault="00AC6090" w:rsidP="00AC6090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 w:rsidR="008B6B03"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br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</w:p>
                          <w:p w:rsidR="00AC6090" w:rsidRPr="004C0CB2" w:rsidRDefault="00AC6090" w:rsidP="00AC6090"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AC6090" w:rsidRPr="00DF6DFE" w:rsidRDefault="00AC6090" w:rsidP="00AC6090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AC6090" w:rsidRPr="002B7CA5" w:rsidRDefault="00AC6090" w:rsidP="00AC6090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</w:rPr>
                              <w:tab/>
                            </w:r>
                          </w:p>
                          <w:p w:rsidR="00AC6090" w:rsidRPr="002B7CA5" w:rsidRDefault="00AC6090" w:rsidP="00AC6090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AC6090" w:rsidRPr="002B7CA5" w:rsidRDefault="00AC6090" w:rsidP="00AC6090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AC6090" w:rsidRPr="002B7CA5" w:rsidRDefault="00AC6090" w:rsidP="00AC6090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C9748" id="_x0000_s1038" type="#_x0000_t202" style="position:absolute;left:0;text-align:left;margin-left:0;margin-top:122.25pt;width:466.5pt;height:594.7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" strokecolor="white [3212]">
                <v:textbox>
                  <w:txbxContent>
                    <w:p w:rsidR="00AC6090" w:rsidRDefault="00AC6090" w:rsidP="00AC6090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mallCaps/>
                          <w:noProof/>
                        </w:rPr>
                        <w:drawing>
                          <wp:inline distT="0" distB="0" distL="0" distR="0" wp14:anchorId="619A1963" wp14:editId="6FCCE3E6">
                            <wp:extent cx="2686050" cy="5676900"/>
                            <wp:effectExtent l="0" t="0" r="0" b="0"/>
                            <wp:docPr id="27" name="Picture 27" descr="C:\Users\thien\AppData\Local\Microsoft\Windows\INetCache\Content.Word\jar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 descr="C:\Users\thien\AppData\Local\Microsoft\Windows\INetCache\Content.Word\jar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86050" cy="5676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" w:hAnsi="Arial" w:cs="Arial"/>
                          <w:smallCaps/>
                          <w:noProof/>
                        </w:rPr>
                        <w:drawing>
                          <wp:inline distT="0" distB="0" distL="0" distR="0" wp14:anchorId="1127BA95" wp14:editId="3C2DAA2A">
                            <wp:extent cx="2152650" cy="2952750"/>
                            <wp:effectExtent l="0" t="0" r="0" b="0"/>
                            <wp:docPr id="28" name="Picture 28" descr="C:\Users\thien\AppData\Local\Microsoft\Windows\INetCache\Content.Word\js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 descr="C:\Users\thien\AppData\Local\Microsoft\Windows\INetCache\Content.Word\js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52650" cy="2952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C6090" w:rsidRPr="00192401" w:rsidRDefault="00AC6090" w:rsidP="00AC6090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 w:rsidR="008B6B03"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br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</w:p>
                    <w:p w:rsidR="00AC6090" w:rsidRPr="004C0CB2" w:rsidRDefault="00AC6090" w:rsidP="00AC6090">
                      <w:r>
                        <w:tab/>
                      </w:r>
                      <w:r>
                        <w:tab/>
                      </w:r>
                    </w:p>
                    <w:p w:rsidR="00AC6090" w:rsidRPr="00DF6DFE" w:rsidRDefault="00AC6090" w:rsidP="00AC6090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:rsidR="00AC6090" w:rsidRPr="002B7CA5" w:rsidRDefault="00AC6090" w:rsidP="00AC6090">
                      <w:pPr>
                        <w:rPr>
                          <w:rFonts w:ascii="Arial" w:hAnsi="Arial" w:cs="Arial"/>
                        </w:rPr>
                      </w:pP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  <w:r>
                        <w:rPr>
                          <w:rFonts w:ascii="Arial" w:hAnsi="Arial" w:cs="Arial"/>
                        </w:rPr>
                        <w:tab/>
                      </w:r>
                    </w:p>
                    <w:p w:rsidR="00AC6090" w:rsidRPr="002B7CA5" w:rsidRDefault="00AC6090" w:rsidP="00AC6090">
                      <w:pPr>
                        <w:rPr>
                          <w:rFonts w:ascii="Arial" w:hAnsi="Arial" w:cs="Arial"/>
                        </w:rPr>
                      </w:pPr>
                    </w:p>
                    <w:p w:rsidR="00AC6090" w:rsidRPr="002B7CA5" w:rsidRDefault="00AC6090" w:rsidP="00AC6090">
                      <w:pPr>
                        <w:rPr>
                          <w:rFonts w:ascii="Arial" w:hAnsi="Arial" w:cs="Arial"/>
                        </w:rPr>
                      </w:pPr>
                    </w:p>
                    <w:p w:rsidR="00AC6090" w:rsidRPr="002B7CA5" w:rsidRDefault="00AC6090" w:rsidP="00AC6090">
                      <w:pPr>
                        <w:rPr>
                          <w:rFonts w:ascii="Arial" w:hAnsi="Arial" w:cs="Arial"/>
                        </w:rPr>
                      </w:pP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sdt>
        <w:sdtPr>
          <w:rPr>
            <w:rFonts w:ascii="Arial" w:hAnsi="Arial" w:cs="Arial"/>
            <w:smallCaps w:val="0"/>
          </w:rPr>
          <w:alias w:val="Title"/>
          <w:tag w:val="Title"/>
          <w:id w:val="110019486"/>
          <w:placeholder>
            <w:docPart w:val="46862F18C0AB43DBB811667E5DD6FE3D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r w:rsidR="00AC6090" w:rsidRPr="00CD4DAC">
            <w:rPr>
              <w:rFonts w:ascii="Arial" w:hAnsi="Arial" w:cs="Arial"/>
              <w:smallCaps w:val="0"/>
            </w:rPr>
            <w:t>CỬA HÀNG GIÀY THỜI TR</w:t>
          </w:r>
          <w:r w:rsidR="00AC6090">
            <w:rPr>
              <w:rFonts w:ascii="Arial" w:hAnsi="Arial" w:cs="Arial"/>
              <w:smallCaps w:val="0"/>
            </w:rPr>
            <w:t>ANG</w:t>
          </w:r>
        </w:sdtContent>
      </w:sdt>
    </w:p>
    <w:p w:rsidR="00A75237" w:rsidRDefault="0099232D" w:rsidP="00A75237">
      <w:pPr>
        <w:pStyle w:val="Title"/>
        <w:rPr>
          <w:rFonts w:ascii="Arial" w:hAnsi="Arial" w:cs="Arial"/>
          <w:sz w:val="28"/>
        </w:rPr>
      </w:pPr>
      <w:r w:rsidRPr="0099232D">
        <w:rPr>
          <w:rFonts w:ascii="Arial" w:hAnsi="Arial" w:cs="Arial"/>
          <w:smallCaps w:val="0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0" allowOverlap="1" wp14:editId="4C00F623">
                <wp:simplePos x="0" y="0"/>
                <wp:positionH relativeFrom="margin">
                  <wp:align>right</wp:align>
                </wp:positionH>
                <wp:positionV relativeFrom="page">
                  <wp:posOffset>4018915</wp:posOffset>
                </wp:positionV>
                <wp:extent cx="1920875" cy="3619500"/>
                <wp:effectExtent l="19050" t="19050" r="19685" b="19050"/>
                <wp:wrapSquare wrapText="bothSides"/>
                <wp:docPr id="98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20875" cy="3619500"/>
                        </a:xfrm>
                        <a:prstGeom prst="roundRect">
                          <a:avLst>
                            <a:gd name="adj" fmla="val 11856"/>
                          </a:avLst>
                        </a:prstGeom>
                        <a:noFill/>
                        <a:ln w="28575">
                          <a:solidFill>
                            <a:schemeClr val="accent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6DAD0"/>
                              </a:solidFill>
                            </a14:hiddenFill>
                          </a:ex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:rsidR="0099232D" w:rsidRPr="0099232D" w:rsidRDefault="0099232D">
                            <w:pPr>
                              <w:spacing w:line="360" w:lineRule="auto"/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>Hình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>của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>sản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>phẩm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>hình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>của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>khách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>được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 xml:space="preserve"> chia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>thành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 xml:space="preserve"> 2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>thư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>mục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>riêng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>biệt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>hình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>của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>sản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>phẩm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>sẽ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>được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>lưu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>giống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>mã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>sản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/>
                                <w:sz w:val="28"/>
                              </w:rPr>
                              <w:t>phẩm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37160" tIns="137160" rIns="137160" bIns="13716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33000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14" o:spid="_x0000_s1039" style="position:absolute;left:0;text-align:left;margin-left:100.05pt;margin-top:316.45pt;width:151.25pt;height:285pt;z-index:251711488;visibility:visible;mso-wrap-style:square;mso-width-percent:33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330;mso-height-percent:0;mso-width-relative:margin;mso-height-relative:page;v-text-anchor:top" arcsize="777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" o:allowincell="f" filled="f" fillcolor="#f6dad0" strokecolor="#d34817 [3204]" strokeweight="2.25pt">
                <v:textbox inset="10.8pt,10.8pt,10.8pt,10.8pt">
                  <w:txbxContent>
                    <w:p w:rsidR="0099232D" w:rsidRPr="0099232D" w:rsidRDefault="0099232D">
                      <w:pPr>
                        <w:spacing w:line="360" w:lineRule="auto"/>
                        <w:rPr>
                          <w:rFonts w:ascii="Arial" w:hAnsi="Arial" w:cs="Arial"/>
                          <w:color w:val="000000"/>
                          <w:sz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>Hình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>của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>sản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>phẩm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>và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>hình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>của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>khách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>hàng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>được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 xml:space="preserve"> chia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>thành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 xml:space="preserve"> 2 </w:t>
                      </w:r>
                      <w:proofErr w:type="spellStart"/>
                      <w:proofErr w:type="gramStart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>thư</w:t>
                      </w:r>
                      <w:proofErr w:type="spellEnd"/>
                      <w:proofErr w:type="gramEnd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>mục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>riêng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>biệt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>hình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>của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>sản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>phẩm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>sẽ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>được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>lưu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>giống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>mã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>sản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/>
                          <w:sz w:val="28"/>
                        </w:rPr>
                        <w:t>phẩm</w:t>
                      </w:r>
                      <w:proofErr w:type="spellEnd"/>
                    </w:p>
                  </w:txbxContent>
                </v:textbox>
                <w10:wrap type="square" anchorx="margin" anchory="page"/>
              </v:roundrect>
            </w:pict>
          </mc:Fallback>
        </mc:AlternateContent>
      </w:r>
      <w:r w:rsidR="00A75237" w:rsidRPr="00A90092">
        <w:rPr>
          <w:noProof/>
          <w:sz w:val="40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3DB64C85" wp14:editId="15A25C97">
                <wp:simplePos x="0" y="0"/>
                <wp:positionH relativeFrom="margin">
                  <wp:posOffset>0</wp:posOffset>
                </wp:positionH>
                <wp:positionV relativeFrom="page">
                  <wp:posOffset>1552575</wp:posOffset>
                </wp:positionV>
                <wp:extent cx="5924550" cy="7553325"/>
                <wp:effectExtent l="0" t="0" r="19050" b="28575"/>
                <wp:wrapNone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553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75237" w:rsidRPr="00192401" w:rsidRDefault="00E10047" w:rsidP="00A75237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mallCaps/>
                                <w:sz w:val="28"/>
                              </w:rPr>
                              <w:pict>
                                <v:shape id="_x0000_i1026" type="#_x0000_t75" style="width:309pt;height:579.75pt">
                                  <v:imagedata r:id="rId13" o:title="image"/>
                                </v:shape>
                              </w:pict>
                            </w:r>
                            <w:r w:rsidR="00A75237">
                              <w:rPr>
                                <w:rFonts w:ascii="Arial" w:hAnsi="Arial" w:cs="Arial"/>
                                <w:sz w:val="28"/>
                              </w:rPr>
                              <w:br/>
                            </w:r>
                            <w:r w:rsidR="00A75237"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 w:rsidR="00A75237"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</w:p>
                          <w:p w:rsidR="00A75237" w:rsidRPr="004C0CB2" w:rsidRDefault="00A75237" w:rsidP="00A75237"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A75237" w:rsidRPr="00DF6DFE" w:rsidRDefault="00A75237" w:rsidP="00A75237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A75237" w:rsidRPr="002B7CA5" w:rsidRDefault="00A75237" w:rsidP="00A75237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</w:rPr>
                              <w:tab/>
                            </w:r>
                          </w:p>
                          <w:p w:rsidR="00A75237" w:rsidRPr="002B7CA5" w:rsidRDefault="00A75237" w:rsidP="00A75237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A75237" w:rsidRPr="002B7CA5" w:rsidRDefault="00A75237" w:rsidP="00A75237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A75237" w:rsidRPr="002B7CA5" w:rsidRDefault="00A75237" w:rsidP="00A75237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64C85" id="_x0000_s1040" type="#_x0000_t202" style="position:absolute;left:0;text-align:left;margin-left:0;margin-top:122.25pt;width:466.5pt;height:594.7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" strokecolor="white [3212]">
                <v:textbox>
                  <w:txbxContent>
                    <w:p w:rsidR="00A75237" w:rsidRPr="00192401" w:rsidRDefault="00E10047" w:rsidP="00A75237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smallCaps/>
                          <w:sz w:val="28"/>
                        </w:rPr>
                        <w:pict>
                          <v:shape id="_x0000_i1026" type="#_x0000_t75" style="width:309pt;height:579.75pt">
                            <v:imagedata r:id="rId13" o:title="image"/>
                          </v:shape>
                        </w:pict>
                      </w:r>
                      <w:r w:rsidR="00A75237">
                        <w:rPr>
                          <w:rFonts w:ascii="Arial" w:hAnsi="Arial" w:cs="Arial"/>
                          <w:sz w:val="28"/>
                        </w:rPr>
                        <w:br/>
                      </w:r>
                      <w:r w:rsidR="00A75237"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 w:rsidR="00A75237">
                        <w:rPr>
                          <w:rFonts w:ascii="Arial" w:hAnsi="Arial" w:cs="Arial"/>
                          <w:sz w:val="28"/>
                        </w:rPr>
                        <w:tab/>
                      </w:r>
                    </w:p>
                    <w:p w:rsidR="00A75237" w:rsidRPr="004C0CB2" w:rsidRDefault="00A75237" w:rsidP="00A75237">
                      <w:r>
                        <w:tab/>
                      </w:r>
                      <w:r>
                        <w:tab/>
                      </w:r>
                    </w:p>
                    <w:p w:rsidR="00A75237" w:rsidRPr="00DF6DFE" w:rsidRDefault="00A75237" w:rsidP="00A75237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:rsidR="00A75237" w:rsidRPr="002B7CA5" w:rsidRDefault="00A75237" w:rsidP="00A75237">
                      <w:pPr>
                        <w:rPr>
                          <w:rFonts w:ascii="Arial" w:hAnsi="Arial" w:cs="Arial"/>
                        </w:rPr>
                      </w:pP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  <w:r>
                        <w:rPr>
                          <w:rFonts w:ascii="Arial" w:hAnsi="Arial" w:cs="Arial"/>
                        </w:rPr>
                        <w:tab/>
                      </w:r>
                    </w:p>
                    <w:p w:rsidR="00A75237" w:rsidRPr="002B7CA5" w:rsidRDefault="00A75237" w:rsidP="00A75237">
                      <w:pPr>
                        <w:rPr>
                          <w:rFonts w:ascii="Arial" w:hAnsi="Arial" w:cs="Arial"/>
                        </w:rPr>
                      </w:pPr>
                    </w:p>
                    <w:p w:rsidR="00A75237" w:rsidRPr="002B7CA5" w:rsidRDefault="00A75237" w:rsidP="00A75237">
                      <w:pPr>
                        <w:rPr>
                          <w:rFonts w:ascii="Arial" w:hAnsi="Arial" w:cs="Arial"/>
                        </w:rPr>
                      </w:pPr>
                    </w:p>
                    <w:p w:rsidR="00A75237" w:rsidRPr="002B7CA5" w:rsidRDefault="00A75237" w:rsidP="00A75237">
                      <w:pPr>
                        <w:rPr>
                          <w:rFonts w:ascii="Arial" w:hAnsi="Arial" w:cs="Arial"/>
                        </w:rPr>
                      </w:pP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sdt>
        <w:sdtPr>
          <w:rPr>
            <w:rFonts w:ascii="Arial" w:hAnsi="Arial" w:cs="Arial"/>
            <w:smallCaps w:val="0"/>
          </w:rPr>
          <w:alias w:val="Title"/>
          <w:tag w:val="Title"/>
          <w:id w:val="659437558"/>
          <w:placeholder>
            <w:docPart w:val="B67C2ACA4B504F6D9FFAC7CF247AE11E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r w:rsidR="00A75237" w:rsidRPr="00CD4DAC">
            <w:rPr>
              <w:rFonts w:ascii="Arial" w:hAnsi="Arial" w:cs="Arial"/>
              <w:smallCaps w:val="0"/>
            </w:rPr>
            <w:t>CỬA HÀNG GIÀY THỜI TR</w:t>
          </w:r>
          <w:r w:rsidR="00A75237">
            <w:rPr>
              <w:rFonts w:ascii="Arial" w:hAnsi="Arial" w:cs="Arial"/>
              <w:smallCaps w:val="0"/>
            </w:rPr>
            <w:t>ANG</w:t>
          </w:r>
        </w:sdtContent>
      </w:sdt>
    </w:p>
    <w:p w:rsidR="003D7339" w:rsidRDefault="009064F1" w:rsidP="003D7339">
      <w:pPr>
        <w:pStyle w:val="Title"/>
        <w:rPr>
          <w:rFonts w:ascii="Arial" w:hAnsi="Arial" w:cs="Arial"/>
          <w:sz w:val="28"/>
        </w:rPr>
      </w:pPr>
      <w:r>
        <w:rPr>
          <w:noProof/>
          <w:sz w:val="40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4619625</wp:posOffset>
                </wp:positionH>
                <wp:positionV relativeFrom="paragraph">
                  <wp:posOffset>4714875</wp:posOffset>
                </wp:positionV>
                <wp:extent cx="1285875" cy="3343275"/>
                <wp:effectExtent l="0" t="0" r="28575" b="2857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3343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64F1" w:rsidRPr="00BF0BCE" w:rsidRDefault="009064F1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proofErr w:type="spellStart"/>
                            <w:r w:rsidRPr="00BF0BCE">
                              <w:rPr>
                                <w:rFonts w:ascii="Arial" w:hAnsi="Arial" w:cs="Arial"/>
                                <w:sz w:val="24"/>
                              </w:rPr>
                              <w:t>Các</w:t>
                            </w:r>
                            <w:proofErr w:type="spellEnd"/>
                            <w:r w:rsidRPr="00BF0BCE">
                              <w:rPr>
                                <w:rFonts w:ascii="Arial" w:hAnsi="Arial" w:cs="Arial"/>
                                <w:sz w:val="24"/>
                              </w:rPr>
                              <w:t xml:space="preserve"> bean </w:t>
                            </w:r>
                            <w:proofErr w:type="spellStart"/>
                            <w:r w:rsidRPr="00BF0BCE">
                              <w:rPr>
                                <w:rFonts w:ascii="Arial" w:hAnsi="Arial" w:cs="Arial"/>
                                <w:sz w:val="24"/>
                              </w:rPr>
                              <w:t>được</w:t>
                            </w:r>
                            <w:proofErr w:type="spellEnd"/>
                            <w:r w:rsidRPr="00BF0BCE">
                              <w:rPr>
                                <w:rFonts w:ascii="Arial" w:hAnsi="Arial" w:cs="Arial"/>
                                <w:sz w:val="24"/>
                              </w:rPr>
                              <w:t xml:space="preserve"> mapping </w:t>
                            </w:r>
                            <w:proofErr w:type="spellStart"/>
                            <w:r w:rsidRPr="00BF0BCE">
                              <w:rPr>
                                <w:rFonts w:ascii="Arial" w:hAnsi="Arial" w:cs="Arial"/>
                                <w:sz w:val="24"/>
                              </w:rPr>
                              <w:t>và</w:t>
                            </w:r>
                            <w:proofErr w:type="spellEnd"/>
                            <w:r w:rsidRPr="00BF0BCE">
                              <w:rPr>
                                <w:rFonts w:ascii="Arial" w:hAnsi="Arial" w:cs="Arial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BF0BCE">
                              <w:rPr>
                                <w:rFonts w:ascii="Arial" w:hAnsi="Arial" w:cs="Arial"/>
                                <w:sz w:val="24"/>
                              </w:rPr>
                              <w:t>đặt</w:t>
                            </w:r>
                            <w:proofErr w:type="spellEnd"/>
                            <w:r w:rsidRPr="00BF0BCE">
                              <w:rPr>
                                <w:rFonts w:ascii="Arial" w:hAnsi="Arial" w:cs="Arial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BF0BCE">
                              <w:rPr>
                                <w:rFonts w:ascii="Arial" w:hAnsi="Arial" w:cs="Arial"/>
                                <w:sz w:val="24"/>
                              </w:rPr>
                              <w:t>trong</w:t>
                            </w:r>
                            <w:proofErr w:type="spellEnd"/>
                            <w:r w:rsidRPr="00BF0BCE">
                              <w:rPr>
                                <w:rFonts w:ascii="Arial" w:hAnsi="Arial" w:cs="Arial"/>
                                <w:sz w:val="24"/>
                              </w:rPr>
                              <w:t xml:space="preserve"> file </w:t>
                            </w:r>
                            <w:proofErr w:type="spellStart"/>
                            <w:proofErr w:type="gramStart"/>
                            <w:r w:rsidRPr="00BF0BCE">
                              <w:rPr>
                                <w:rFonts w:ascii="Arial" w:hAnsi="Arial" w:cs="Arial"/>
                                <w:sz w:val="24"/>
                              </w:rPr>
                              <w:t>shoeshop.entities</w:t>
                            </w:r>
                            <w:proofErr w:type="spellEnd"/>
                            <w:r w:rsidRPr="00BF0BCE">
                              <w:rPr>
                                <w:rFonts w:ascii="Arial" w:hAnsi="Arial" w:cs="Arial"/>
                                <w:sz w:val="24"/>
                              </w:rPr>
                              <w:t xml:space="preserve"> .</w:t>
                            </w:r>
                            <w:proofErr w:type="gramEnd"/>
                            <w:r w:rsidRPr="00BF0BCE">
                              <w:rPr>
                                <w:rFonts w:ascii="Arial" w:hAnsi="Arial" w:cs="Arial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BF0BCE">
                              <w:rPr>
                                <w:rFonts w:ascii="Arial" w:hAnsi="Arial" w:cs="Arial"/>
                                <w:sz w:val="24"/>
                              </w:rPr>
                              <w:t>Cấu</w:t>
                            </w:r>
                            <w:proofErr w:type="spellEnd"/>
                            <w:r w:rsidRPr="00BF0BCE">
                              <w:rPr>
                                <w:rFonts w:ascii="Arial" w:hAnsi="Arial" w:cs="Arial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BF0BCE">
                              <w:rPr>
                                <w:rFonts w:ascii="Arial" w:hAnsi="Arial" w:cs="Arial"/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BF0BCE">
                              <w:rPr>
                                <w:rFonts w:ascii="Arial" w:hAnsi="Arial" w:cs="Arial"/>
                                <w:sz w:val="24"/>
                              </w:rPr>
                              <w:t xml:space="preserve"> hibernate </w:t>
                            </w:r>
                            <w:proofErr w:type="spellStart"/>
                            <w:r w:rsidRPr="00BF0BCE">
                              <w:rPr>
                                <w:rFonts w:ascii="Arial" w:hAnsi="Arial" w:cs="Arial"/>
                                <w:sz w:val="24"/>
                              </w:rPr>
                              <w:t>trong</w:t>
                            </w:r>
                            <w:proofErr w:type="spellEnd"/>
                            <w:r w:rsidRPr="00BF0BCE">
                              <w:rPr>
                                <w:rFonts w:ascii="Arial" w:hAnsi="Arial" w:cs="Arial"/>
                                <w:sz w:val="24"/>
                              </w:rPr>
                              <w:t xml:space="preserve"> file spring-config-hibernate.xml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3" o:spid="_x0000_s1041" type="#_x0000_t202" style="position:absolute;left:0;text-align:left;margin-left:363.75pt;margin-top:371.25pt;width:101.25pt;height:263.2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" fillcolor="white [3201]" strokeweight=".5pt">
                <v:textbox>
                  <w:txbxContent>
                    <w:p w:rsidR="009064F1" w:rsidRPr="00BF0BCE" w:rsidRDefault="009064F1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proofErr w:type="spellStart"/>
                      <w:r w:rsidRPr="00BF0BCE">
                        <w:rPr>
                          <w:rFonts w:ascii="Arial" w:hAnsi="Arial" w:cs="Arial"/>
                          <w:sz w:val="24"/>
                        </w:rPr>
                        <w:t>Các</w:t>
                      </w:r>
                      <w:proofErr w:type="spellEnd"/>
                      <w:r w:rsidRPr="00BF0BCE">
                        <w:rPr>
                          <w:rFonts w:ascii="Arial" w:hAnsi="Arial" w:cs="Arial"/>
                          <w:sz w:val="24"/>
                        </w:rPr>
                        <w:t xml:space="preserve"> bean </w:t>
                      </w:r>
                      <w:proofErr w:type="spellStart"/>
                      <w:r w:rsidRPr="00BF0BCE">
                        <w:rPr>
                          <w:rFonts w:ascii="Arial" w:hAnsi="Arial" w:cs="Arial"/>
                          <w:sz w:val="24"/>
                        </w:rPr>
                        <w:t>được</w:t>
                      </w:r>
                      <w:proofErr w:type="spellEnd"/>
                      <w:r w:rsidRPr="00BF0BCE">
                        <w:rPr>
                          <w:rFonts w:ascii="Arial" w:hAnsi="Arial" w:cs="Arial"/>
                          <w:sz w:val="24"/>
                        </w:rPr>
                        <w:t xml:space="preserve"> mapping </w:t>
                      </w:r>
                      <w:proofErr w:type="spellStart"/>
                      <w:r w:rsidRPr="00BF0BCE">
                        <w:rPr>
                          <w:rFonts w:ascii="Arial" w:hAnsi="Arial" w:cs="Arial"/>
                          <w:sz w:val="24"/>
                        </w:rPr>
                        <w:t>và</w:t>
                      </w:r>
                      <w:proofErr w:type="spellEnd"/>
                      <w:r w:rsidRPr="00BF0BCE">
                        <w:rPr>
                          <w:rFonts w:ascii="Arial" w:hAnsi="Arial" w:cs="Arial"/>
                          <w:sz w:val="24"/>
                        </w:rPr>
                        <w:t xml:space="preserve"> </w:t>
                      </w:r>
                      <w:proofErr w:type="spellStart"/>
                      <w:r w:rsidRPr="00BF0BCE">
                        <w:rPr>
                          <w:rFonts w:ascii="Arial" w:hAnsi="Arial" w:cs="Arial"/>
                          <w:sz w:val="24"/>
                        </w:rPr>
                        <w:t>đặt</w:t>
                      </w:r>
                      <w:proofErr w:type="spellEnd"/>
                      <w:r w:rsidRPr="00BF0BCE">
                        <w:rPr>
                          <w:rFonts w:ascii="Arial" w:hAnsi="Arial" w:cs="Arial"/>
                          <w:sz w:val="24"/>
                        </w:rPr>
                        <w:t xml:space="preserve"> </w:t>
                      </w:r>
                      <w:proofErr w:type="spellStart"/>
                      <w:r w:rsidRPr="00BF0BCE">
                        <w:rPr>
                          <w:rFonts w:ascii="Arial" w:hAnsi="Arial" w:cs="Arial"/>
                          <w:sz w:val="24"/>
                        </w:rPr>
                        <w:t>trong</w:t>
                      </w:r>
                      <w:proofErr w:type="spellEnd"/>
                      <w:r w:rsidRPr="00BF0BCE">
                        <w:rPr>
                          <w:rFonts w:ascii="Arial" w:hAnsi="Arial" w:cs="Arial"/>
                          <w:sz w:val="24"/>
                        </w:rPr>
                        <w:t xml:space="preserve"> file </w:t>
                      </w:r>
                      <w:proofErr w:type="spellStart"/>
                      <w:proofErr w:type="gramStart"/>
                      <w:r w:rsidRPr="00BF0BCE">
                        <w:rPr>
                          <w:rFonts w:ascii="Arial" w:hAnsi="Arial" w:cs="Arial"/>
                          <w:sz w:val="24"/>
                        </w:rPr>
                        <w:t>shoeshop.entities</w:t>
                      </w:r>
                      <w:proofErr w:type="spellEnd"/>
                      <w:r w:rsidRPr="00BF0BCE">
                        <w:rPr>
                          <w:rFonts w:ascii="Arial" w:hAnsi="Arial" w:cs="Arial"/>
                          <w:sz w:val="24"/>
                        </w:rPr>
                        <w:t xml:space="preserve"> .</w:t>
                      </w:r>
                      <w:proofErr w:type="gramEnd"/>
                      <w:r w:rsidRPr="00BF0BCE">
                        <w:rPr>
                          <w:rFonts w:ascii="Arial" w:hAnsi="Arial" w:cs="Arial"/>
                          <w:sz w:val="24"/>
                        </w:rPr>
                        <w:t xml:space="preserve"> </w:t>
                      </w:r>
                      <w:proofErr w:type="spellStart"/>
                      <w:r w:rsidRPr="00BF0BCE">
                        <w:rPr>
                          <w:rFonts w:ascii="Arial" w:hAnsi="Arial" w:cs="Arial"/>
                          <w:sz w:val="24"/>
                        </w:rPr>
                        <w:t>Cấu</w:t>
                      </w:r>
                      <w:proofErr w:type="spellEnd"/>
                      <w:r w:rsidRPr="00BF0BCE">
                        <w:rPr>
                          <w:rFonts w:ascii="Arial" w:hAnsi="Arial" w:cs="Arial"/>
                          <w:sz w:val="24"/>
                        </w:rPr>
                        <w:t xml:space="preserve"> </w:t>
                      </w:r>
                      <w:proofErr w:type="spellStart"/>
                      <w:r w:rsidRPr="00BF0BCE">
                        <w:rPr>
                          <w:rFonts w:ascii="Arial" w:hAnsi="Arial" w:cs="Arial"/>
                          <w:sz w:val="24"/>
                        </w:rPr>
                        <w:t>hình</w:t>
                      </w:r>
                      <w:proofErr w:type="spellEnd"/>
                      <w:r w:rsidRPr="00BF0BCE">
                        <w:rPr>
                          <w:rFonts w:ascii="Arial" w:hAnsi="Arial" w:cs="Arial"/>
                          <w:sz w:val="24"/>
                        </w:rPr>
                        <w:t xml:space="preserve"> hibernate </w:t>
                      </w:r>
                      <w:proofErr w:type="spellStart"/>
                      <w:r w:rsidRPr="00BF0BCE">
                        <w:rPr>
                          <w:rFonts w:ascii="Arial" w:hAnsi="Arial" w:cs="Arial"/>
                          <w:sz w:val="24"/>
                        </w:rPr>
                        <w:t>trong</w:t>
                      </w:r>
                      <w:proofErr w:type="spellEnd"/>
                      <w:r w:rsidRPr="00BF0BCE">
                        <w:rPr>
                          <w:rFonts w:ascii="Arial" w:hAnsi="Arial" w:cs="Arial"/>
                          <w:sz w:val="24"/>
                        </w:rPr>
                        <w:t xml:space="preserve"> file spring-config-hibernate.xml</w:t>
                      </w:r>
                    </w:p>
                  </w:txbxContent>
                </v:textbox>
              </v:shape>
            </w:pict>
          </mc:Fallback>
        </mc:AlternateContent>
      </w:r>
      <w:r w:rsidR="003D7339" w:rsidRPr="00A90092">
        <w:rPr>
          <w:noProof/>
          <w:sz w:val="40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41084420" wp14:editId="752A48FA">
                <wp:simplePos x="0" y="0"/>
                <wp:positionH relativeFrom="margin">
                  <wp:align>right</wp:align>
                </wp:positionH>
                <wp:positionV relativeFrom="paragraph">
                  <wp:posOffset>637540</wp:posOffset>
                </wp:positionV>
                <wp:extent cx="5924550" cy="7553325"/>
                <wp:effectExtent l="0" t="0" r="19050" b="28575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553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1920" w:rsidRDefault="003D7339" w:rsidP="003D7339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>
                              <w:tab/>
                            </w:r>
                            <w:proofErr w:type="spellStart"/>
                            <w:r w:rsidRPr="00C4404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Cấu</w:t>
                            </w:r>
                            <w:proofErr w:type="spellEnd"/>
                            <w:r w:rsidRPr="00C4404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C4404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hình</w:t>
                            </w:r>
                            <w:proofErr w:type="spellEnd"/>
                            <w:r w:rsidRPr="00C4404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</w:p>
                          <w:p w:rsidR="003D7339" w:rsidRPr="00801920" w:rsidRDefault="00801920" w:rsidP="003D7339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proofErr w:type="spellStart"/>
                            <w:r w:rsidRPr="00801920">
                              <w:rPr>
                                <w:rFonts w:ascii="Arial" w:hAnsi="Arial" w:cs="Arial"/>
                                <w:sz w:val="28"/>
                              </w:rPr>
                              <w:t>G</w:t>
                            </w:r>
                            <w:r w:rsidR="003D7339" w:rsidRPr="00801920">
                              <w:rPr>
                                <w:rFonts w:ascii="Arial" w:hAnsi="Arial" w:cs="Arial"/>
                                <w:sz w:val="28"/>
                              </w:rPr>
                              <w:t>ồm</w:t>
                            </w:r>
                            <w:proofErr w:type="spellEnd"/>
                            <w:r w:rsidR="003D7339" w:rsidRPr="00801920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3D7339" w:rsidRPr="00801920">
                              <w:rPr>
                                <w:rFonts w:ascii="Arial" w:hAnsi="Arial" w:cs="Arial"/>
                                <w:sz w:val="28"/>
                              </w:rPr>
                              <w:t>các</w:t>
                            </w:r>
                            <w:proofErr w:type="spellEnd"/>
                            <w:r w:rsidR="003D7339" w:rsidRPr="00801920">
                              <w:rPr>
                                <w:rFonts w:ascii="Arial" w:hAnsi="Arial" w:cs="Arial"/>
                                <w:sz w:val="28"/>
                              </w:rPr>
                              <w:t xml:space="preserve"> file .xml </w:t>
                            </w:r>
                            <w:proofErr w:type="spellStart"/>
                            <w:r w:rsidR="003D7339" w:rsidRPr="00801920">
                              <w:rPr>
                                <w:rFonts w:ascii="Arial" w:hAnsi="Arial" w:cs="Arial"/>
                                <w:sz w:val="28"/>
                              </w:rPr>
                              <w:t>trong</w:t>
                            </w:r>
                            <w:proofErr w:type="spellEnd"/>
                            <w:r w:rsidR="003D7339" w:rsidRPr="00801920">
                              <w:rPr>
                                <w:rFonts w:ascii="Arial" w:hAnsi="Arial" w:cs="Arial"/>
                                <w:sz w:val="28"/>
                              </w:rPr>
                              <w:t xml:space="preserve"> folder </w:t>
                            </w:r>
                            <w:proofErr w:type="spellStart"/>
                            <w:r w:rsidR="003D7339" w:rsidRPr="00801920">
                              <w:rPr>
                                <w:rFonts w:ascii="Arial" w:hAnsi="Arial" w:cs="Arial"/>
                                <w:sz w:val="28"/>
                              </w:rPr>
                              <w:t>config</w:t>
                            </w:r>
                            <w:proofErr w:type="spellEnd"/>
                            <w:r w:rsidR="003D7339" w:rsidRPr="00801920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3D7339" w:rsidRPr="00801920">
                              <w:rPr>
                                <w:rFonts w:ascii="Arial" w:hAnsi="Arial" w:cs="Arial"/>
                                <w:sz w:val="28"/>
                              </w:rPr>
                              <w:t>và</w:t>
                            </w:r>
                            <w:proofErr w:type="spellEnd"/>
                            <w:r w:rsidR="003D7339" w:rsidRPr="00801920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3D7339" w:rsidRPr="00801920">
                              <w:rPr>
                                <w:rFonts w:ascii="Arial" w:hAnsi="Arial" w:cs="Arial"/>
                                <w:sz w:val="28"/>
                              </w:rPr>
                              <w:t>các</w:t>
                            </w:r>
                            <w:proofErr w:type="spellEnd"/>
                            <w:r w:rsidR="003D7339" w:rsidRPr="00801920">
                              <w:rPr>
                                <w:rFonts w:ascii="Arial" w:hAnsi="Arial" w:cs="Arial"/>
                                <w:sz w:val="28"/>
                              </w:rPr>
                              <w:t xml:space="preserve"> file config.xml </w:t>
                            </w:r>
                            <w:proofErr w:type="spellStart"/>
                            <w:r w:rsidR="003D7339" w:rsidRPr="00801920">
                              <w:rPr>
                                <w:rFonts w:ascii="Arial" w:hAnsi="Arial" w:cs="Arial"/>
                                <w:sz w:val="28"/>
                              </w:rPr>
                              <w:t>và</w:t>
                            </w:r>
                            <w:proofErr w:type="spellEnd"/>
                            <w:r w:rsidR="003D7339" w:rsidRPr="00801920">
                              <w:rPr>
                                <w:rFonts w:ascii="Arial" w:hAnsi="Arial" w:cs="Arial"/>
                                <w:sz w:val="28"/>
                              </w:rPr>
                              <w:t xml:space="preserve"> web.xml </w:t>
                            </w:r>
                            <w:proofErr w:type="spellStart"/>
                            <w:r w:rsidR="003D7339" w:rsidRPr="00801920">
                              <w:rPr>
                                <w:rFonts w:ascii="Arial" w:hAnsi="Arial" w:cs="Arial"/>
                                <w:sz w:val="28"/>
                              </w:rPr>
                              <w:t>trong</w:t>
                            </w:r>
                            <w:proofErr w:type="spellEnd"/>
                            <w:r w:rsidR="003D7339" w:rsidRPr="00801920">
                              <w:rPr>
                                <w:rFonts w:ascii="Arial" w:hAnsi="Arial" w:cs="Arial"/>
                                <w:sz w:val="28"/>
                              </w:rPr>
                              <w:t xml:space="preserve"> WEB-INF folder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</w:p>
                          <w:p w:rsidR="00801920" w:rsidRPr="00C44041" w:rsidRDefault="00E10047" w:rsidP="003D7339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mallCaps/>
                                <w:sz w:val="28"/>
                              </w:rPr>
                              <w:pict>
                                <v:shape id="_x0000_i1027" type="#_x0000_t75" style="width:195pt;height:205.5pt">
                                  <v:imagedata r:id="rId14" o:title="xml"/>
                                </v:shape>
                              </w:pict>
                            </w:r>
                          </w:p>
                          <w:p w:rsidR="003D7339" w:rsidRPr="009064F1" w:rsidRDefault="003D7339" w:rsidP="003D7339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 w:rsidRPr="00192401"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 w:rsidRPr="00192401"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 w:rsidRPr="009064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CSDL </w:t>
                            </w:r>
                            <w:proofErr w:type="spellStart"/>
                            <w:r w:rsidRPr="009064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và</w:t>
                            </w:r>
                            <w:proofErr w:type="spellEnd"/>
                            <w:r w:rsidRPr="009064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Hibernate</w:t>
                            </w:r>
                          </w:p>
                          <w:p w:rsidR="003D7339" w:rsidRDefault="00E10047" w:rsidP="003D7339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mallCaps/>
                                <w:sz w:val="28"/>
                              </w:rPr>
                              <w:pict>
                                <v:shape id="_x0000_i1028" type="#_x0000_t75" style="width:345pt;height:303.75pt">
                                  <v:imagedata r:id="rId15" o:title="hibernate"/>
                                </v:shape>
                              </w:pict>
                            </w:r>
                          </w:p>
                          <w:p w:rsidR="003D7339" w:rsidRPr="002B7CA5" w:rsidRDefault="003D7339" w:rsidP="003D7339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3D7339" w:rsidRPr="002B7CA5" w:rsidRDefault="003D7339" w:rsidP="003D7339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3D7339" w:rsidRPr="002B7CA5" w:rsidRDefault="003D7339" w:rsidP="003D7339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3D7339" w:rsidRPr="002B7CA5" w:rsidRDefault="003D7339" w:rsidP="003D7339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84420" id="_x0000_s1042" type="#_x0000_t202" style="position:absolute;left:0;text-align:left;margin-left:415.3pt;margin-top:50.2pt;width:466.5pt;height:594.75pt;z-index:2516992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" strokecolor="white [3212]">
                <v:textbox>
                  <w:txbxContent>
                    <w:p w:rsidR="00801920" w:rsidRDefault="003D7339" w:rsidP="003D7339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>
                        <w:tab/>
                      </w:r>
                      <w:proofErr w:type="spellStart"/>
                      <w:r w:rsidRPr="00C44041">
                        <w:rPr>
                          <w:rFonts w:ascii="Arial" w:hAnsi="Arial" w:cs="Arial"/>
                          <w:b/>
                          <w:sz w:val="28"/>
                        </w:rPr>
                        <w:t>Cấu</w:t>
                      </w:r>
                      <w:proofErr w:type="spellEnd"/>
                      <w:r w:rsidRPr="00C44041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C44041">
                        <w:rPr>
                          <w:rFonts w:ascii="Arial" w:hAnsi="Arial" w:cs="Arial"/>
                          <w:b/>
                          <w:sz w:val="28"/>
                        </w:rPr>
                        <w:t>hình</w:t>
                      </w:r>
                      <w:proofErr w:type="spellEnd"/>
                      <w:r w:rsidRPr="00C44041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</w:p>
                    <w:p w:rsidR="003D7339" w:rsidRPr="00801920" w:rsidRDefault="00801920" w:rsidP="003D7339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proofErr w:type="spellStart"/>
                      <w:r w:rsidRPr="00801920">
                        <w:rPr>
                          <w:rFonts w:ascii="Arial" w:hAnsi="Arial" w:cs="Arial"/>
                          <w:sz w:val="28"/>
                        </w:rPr>
                        <w:t>G</w:t>
                      </w:r>
                      <w:r w:rsidR="003D7339" w:rsidRPr="00801920">
                        <w:rPr>
                          <w:rFonts w:ascii="Arial" w:hAnsi="Arial" w:cs="Arial"/>
                          <w:sz w:val="28"/>
                        </w:rPr>
                        <w:t>ồm</w:t>
                      </w:r>
                      <w:proofErr w:type="spellEnd"/>
                      <w:r w:rsidR="003D7339" w:rsidRPr="00801920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3D7339" w:rsidRPr="00801920">
                        <w:rPr>
                          <w:rFonts w:ascii="Arial" w:hAnsi="Arial" w:cs="Arial"/>
                          <w:sz w:val="28"/>
                        </w:rPr>
                        <w:t>các</w:t>
                      </w:r>
                      <w:proofErr w:type="spellEnd"/>
                      <w:r w:rsidR="003D7339" w:rsidRPr="00801920">
                        <w:rPr>
                          <w:rFonts w:ascii="Arial" w:hAnsi="Arial" w:cs="Arial"/>
                          <w:sz w:val="28"/>
                        </w:rPr>
                        <w:t xml:space="preserve"> file .xml </w:t>
                      </w:r>
                      <w:proofErr w:type="spellStart"/>
                      <w:r w:rsidR="003D7339" w:rsidRPr="00801920">
                        <w:rPr>
                          <w:rFonts w:ascii="Arial" w:hAnsi="Arial" w:cs="Arial"/>
                          <w:sz w:val="28"/>
                        </w:rPr>
                        <w:t>trong</w:t>
                      </w:r>
                      <w:proofErr w:type="spellEnd"/>
                      <w:r w:rsidR="003D7339" w:rsidRPr="00801920">
                        <w:rPr>
                          <w:rFonts w:ascii="Arial" w:hAnsi="Arial" w:cs="Arial"/>
                          <w:sz w:val="28"/>
                        </w:rPr>
                        <w:t xml:space="preserve"> folder </w:t>
                      </w:r>
                      <w:proofErr w:type="spellStart"/>
                      <w:r w:rsidR="003D7339" w:rsidRPr="00801920">
                        <w:rPr>
                          <w:rFonts w:ascii="Arial" w:hAnsi="Arial" w:cs="Arial"/>
                          <w:sz w:val="28"/>
                        </w:rPr>
                        <w:t>config</w:t>
                      </w:r>
                      <w:proofErr w:type="spellEnd"/>
                      <w:r w:rsidR="003D7339" w:rsidRPr="00801920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3D7339" w:rsidRPr="00801920">
                        <w:rPr>
                          <w:rFonts w:ascii="Arial" w:hAnsi="Arial" w:cs="Arial"/>
                          <w:sz w:val="28"/>
                        </w:rPr>
                        <w:t>và</w:t>
                      </w:r>
                      <w:proofErr w:type="spellEnd"/>
                      <w:r w:rsidR="003D7339" w:rsidRPr="00801920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3D7339" w:rsidRPr="00801920">
                        <w:rPr>
                          <w:rFonts w:ascii="Arial" w:hAnsi="Arial" w:cs="Arial"/>
                          <w:sz w:val="28"/>
                        </w:rPr>
                        <w:t>các</w:t>
                      </w:r>
                      <w:proofErr w:type="spellEnd"/>
                      <w:r w:rsidR="003D7339" w:rsidRPr="00801920">
                        <w:rPr>
                          <w:rFonts w:ascii="Arial" w:hAnsi="Arial" w:cs="Arial"/>
                          <w:sz w:val="28"/>
                        </w:rPr>
                        <w:t xml:space="preserve"> file config.xml </w:t>
                      </w:r>
                      <w:proofErr w:type="spellStart"/>
                      <w:r w:rsidR="003D7339" w:rsidRPr="00801920">
                        <w:rPr>
                          <w:rFonts w:ascii="Arial" w:hAnsi="Arial" w:cs="Arial"/>
                          <w:sz w:val="28"/>
                        </w:rPr>
                        <w:t>và</w:t>
                      </w:r>
                      <w:proofErr w:type="spellEnd"/>
                      <w:r w:rsidR="003D7339" w:rsidRPr="00801920">
                        <w:rPr>
                          <w:rFonts w:ascii="Arial" w:hAnsi="Arial" w:cs="Arial"/>
                          <w:sz w:val="28"/>
                        </w:rPr>
                        <w:t xml:space="preserve"> web.xml </w:t>
                      </w:r>
                      <w:proofErr w:type="spellStart"/>
                      <w:r w:rsidR="003D7339" w:rsidRPr="00801920">
                        <w:rPr>
                          <w:rFonts w:ascii="Arial" w:hAnsi="Arial" w:cs="Arial"/>
                          <w:sz w:val="28"/>
                        </w:rPr>
                        <w:t>trong</w:t>
                      </w:r>
                      <w:proofErr w:type="spellEnd"/>
                      <w:r w:rsidR="003D7339" w:rsidRPr="00801920">
                        <w:rPr>
                          <w:rFonts w:ascii="Arial" w:hAnsi="Arial" w:cs="Arial"/>
                          <w:sz w:val="28"/>
                        </w:rPr>
                        <w:t xml:space="preserve"> WEB-INF folder</w:t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</w:p>
                    <w:p w:rsidR="00801920" w:rsidRPr="00C44041" w:rsidRDefault="00E10047" w:rsidP="003D7339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mallCaps/>
                          <w:sz w:val="28"/>
                        </w:rPr>
                        <w:pict>
                          <v:shape id="_x0000_i1027" type="#_x0000_t75" style="width:195pt;height:205.5pt">
                            <v:imagedata r:id="rId14" o:title="xml"/>
                          </v:shape>
                        </w:pict>
                      </w:r>
                    </w:p>
                    <w:p w:rsidR="003D7339" w:rsidRPr="009064F1" w:rsidRDefault="003D7339" w:rsidP="003D7339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 w:rsidRPr="00192401"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 w:rsidRPr="00192401"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 w:rsidRPr="009064F1">
                        <w:rPr>
                          <w:rFonts w:ascii="Arial" w:hAnsi="Arial" w:cs="Arial"/>
                          <w:b/>
                          <w:sz w:val="28"/>
                        </w:rPr>
                        <w:t xml:space="preserve">CSDL </w:t>
                      </w:r>
                      <w:proofErr w:type="spellStart"/>
                      <w:r w:rsidRPr="009064F1">
                        <w:rPr>
                          <w:rFonts w:ascii="Arial" w:hAnsi="Arial" w:cs="Arial"/>
                          <w:b/>
                          <w:sz w:val="28"/>
                        </w:rPr>
                        <w:t>và</w:t>
                      </w:r>
                      <w:proofErr w:type="spellEnd"/>
                      <w:r w:rsidRPr="009064F1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Hibernate</w:t>
                      </w:r>
                    </w:p>
                    <w:p w:rsidR="003D7339" w:rsidRDefault="00E10047" w:rsidP="003D7339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smallCaps/>
                          <w:sz w:val="28"/>
                        </w:rPr>
                        <w:pict>
                          <v:shape id="_x0000_i1028" type="#_x0000_t75" style="width:345pt;height:303.75pt">
                            <v:imagedata r:id="rId15" o:title="hibernate"/>
                          </v:shape>
                        </w:pict>
                      </w:r>
                    </w:p>
                    <w:p w:rsidR="003D7339" w:rsidRPr="002B7CA5" w:rsidRDefault="003D7339" w:rsidP="003D7339">
                      <w:pPr>
                        <w:rPr>
                          <w:rFonts w:ascii="Arial" w:hAnsi="Arial" w:cs="Arial"/>
                        </w:rPr>
                      </w:pPr>
                    </w:p>
                    <w:p w:rsidR="003D7339" w:rsidRPr="002B7CA5" w:rsidRDefault="003D7339" w:rsidP="003D7339">
                      <w:pPr>
                        <w:rPr>
                          <w:rFonts w:ascii="Arial" w:hAnsi="Arial" w:cs="Arial"/>
                        </w:rPr>
                      </w:pPr>
                    </w:p>
                    <w:p w:rsidR="003D7339" w:rsidRPr="002B7CA5" w:rsidRDefault="003D7339" w:rsidP="003D7339">
                      <w:pPr>
                        <w:rPr>
                          <w:rFonts w:ascii="Arial" w:hAnsi="Arial" w:cs="Arial"/>
                        </w:rPr>
                      </w:pPr>
                    </w:p>
                    <w:p w:rsidR="003D7339" w:rsidRPr="002B7CA5" w:rsidRDefault="003D7339" w:rsidP="003D7339">
                      <w:pPr>
                        <w:rPr>
                          <w:rFonts w:ascii="Arial" w:hAnsi="Arial" w:cs="Arial"/>
                        </w:rPr>
                      </w:pP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sdt>
        <w:sdtPr>
          <w:rPr>
            <w:rFonts w:ascii="Arial" w:hAnsi="Arial" w:cs="Arial"/>
            <w:smallCaps w:val="0"/>
          </w:rPr>
          <w:alias w:val="Title"/>
          <w:tag w:val="Title"/>
          <w:id w:val="1046794483"/>
          <w:placeholder>
            <w:docPart w:val="833B9B161CBB412DBAF717704C77A03F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r w:rsidR="003D7339" w:rsidRPr="00CD4DAC">
            <w:rPr>
              <w:rFonts w:ascii="Arial" w:hAnsi="Arial" w:cs="Arial"/>
              <w:smallCaps w:val="0"/>
            </w:rPr>
            <w:t>CỬA HÀNG GIÀY THỜI TR</w:t>
          </w:r>
          <w:r w:rsidR="003D7339">
            <w:rPr>
              <w:rFonts w:ascii="Arial" w:hAnsi="Arial" w:cs="Arial"/>
              <w:smallCaps w:val="0"/>
            </w:rPr>
            <w:t>ANG</w:t>
          </w:r>
        </w:sdtContent>
      </w:sdt>
      <w:r w:rsidR="003D7339">
        <w:rPr>
          <w:rFonts w:ascii="Arial" w:hAnsi="Arial" w:cs="Arial"/>
          <w:sz w:val="28"/>
        </w:rPr>
        <w:tab/>
      </w:r>
    </w:p>
    <w:p w:rsidR="009064F1" w:rsidRDefault="009064F1" w:rsidP="009064F1">
      <w:pPr>
        <w:pStyle w:val="Title"/>
        <w:rPr>
          <w:rFonts w:ascii="Arial" w:hAnsi="Arial" w:cs="Arial"/>
          <w:sz w:val="28"/>
        </w:rPr>
      </w:pPr>
      <w:r w:rsidRPr="00A90092">
        <w:rPr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135A5322" wp14:editId="0B340989">
                <wp:simplePos x="0" y="0"/>
                <wp:positionH relativeFrom="margin">
                  <wp:align>right</wp:align>
                </wp:positionH>
                <wp:positionV relativeFrom="paragraph">
                  <wp:posOffset>637540</wp:posOffset>
                </wp:positionV>
                <wp:extent cx="5924550" cy="7553325"/>
                <wp:effectExtent l="0" t="0" r="19050" b="28575"/>
                <wp:wrapSquare wrapText="bothSides"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553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64F1" w:rsidRDefault="00E10047" w:rsidP="009064F1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mallCaps/>
                                <w:sz w:val="28"/>
                              </w:rPr>
                              <w:pict>
                                <v:shape id="_x0000_i1029" type="#_x0000_t75" style="width:450.75pt;height:335.25pt">
                                  <v:imagedata r:id="rId16" o:title="db"/>
                                </v:shape>
                              </w:pict>
                            </w:r>
                          </w:p>
                          <w:p w:rsidR="009064F1" w:rsidRDefault="009064F1" w:rsidP="009064F1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</w:p>
                          <w:p w:rsidR="009064F1" w:rsidRPr="00192401" w:rsidRDefault="009064F1" w:rsidP="009064F1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Database diagram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thể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hiện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mối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liên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hệ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giữa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các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bảng</w:t>
                            </w:r>
                            <w:proofErr w:type="spellEnd"/>
                          </w:p>
                          <w:p w:rsidR="009064F1" w:rsidRPr="002B7CA5" w:rsidRDefault="009064F1" w:rsidP="009064F1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9064F1" w:rsidRPr="002B7CA5" w:rsidRDefault="009064F1" w:rsidP="009064F1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9064F1" w:rsidRPr="002B7CA5" w:rsidRDefault="009064F1" w:rsidP="009064F1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9064F1" w:rsidRPr="002B7CA5" w:rsidRDefault="009064F1" w:rsidP="009064F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A5322" id="_x0000_s1043" type="#_x0000_t202" style="position:absolute;left:0;text-align:left;margin-left:415.3pt;margin-top:50.2pt;width:466.5pt;height:594.75pt;z-index:2517135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" strokecolor="white [3212]">
                <v:textbox>
                  <w:txbxContent>
                    <w:p w:rsidR="009064F1" w:rsidRDefault="00E10047" w:rsidP="009064F1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smallCaps/>
                          <w:sz w:val="28"/>
                        </w:rPr>
                        <w:pict>
                          <v:shape id="_x0000_i1029" type="#_x0000_t75" style="width:450.75pt;height:335.25pt">
                            <v:imagedata r:id="rId16" o:title="db"/>
                          </v:shape>
                        </w:pict>
                      </w:r>
                    </w:p>
                    <w:p w:rsidR="009064F1" w:rsidRDefault="009064F1" w:rsidP="009064F1">
                      <w:pPr>
                        <w:rPr>
                          <w:rFonts w:ascii="Arial" w:hAnsi="Arial" w:cs="Arial"/>
                          <w:sz w:val="28"/>
                        </w:rPr>
                      </w:pPr>
                    </w:p>
                    <w:p w:rsidR="009064F1" w:rsidRPr="00192401" w:rsidRDefault="009064F1" w:rsidP="009064F1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 xml:space="preserve">Database diagram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thể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hiện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mối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liên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hệ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giữa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các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bảng</w:t>
                      </w:r>
                      <w:proofErr w:type="spellEnd"/>
                    </w:p>
                    <w:p w:rsidR="009064F1" w:rsidRPr="002B7CA5" w:rsidRDefault="009064F1" w:rsidP="009064F1">
                      <w:pPr>
                        <w:rPr>
                          <w:rFonts w:ascii="Arial" w:hAnsi="Arial" w:cs="Arial"/>
                        </w:rPr>
                      </w:pPr>
                    </w:p>
                    <w:p w:rsidR="009064F1" w:rsidRPr="002B7CA5" w:rsidRDefault="009064F1" w:rsidP="009064F1">
                      <w:pPr>
                        <w:rPr>
                          <w:rFonts w:ascii="Arial" w:hAnsi="Arial" w:cs="Arial"/>
                        </w:rPr>
                      </w:pPr>
                    </w:p>
                    <w:p w:rsidR="009064F1" w:rsidRPr="002B7CA5" w:rsidRDefault="009064F1" w:rsidP="009064F1">
                      <w:pPr>
                        <w:rPr>
                          <w:rFonts w:ascii="Arial" w:hAnsi="Arial" w:cs="Arial"/>
                        </w:rPr>
                      </w:pPr>
                    </w:p>
                    <w:p w:rsidR="009064F1" w:rsidRPr="002B7CA5" w:rsidRDefault="009064F1" w:rsidP="009064F1">
                      <w:pPr>
                        <w:rPr>
                          <w:rFonts w:ascii="Arial" w:hAnsi="Arial" w:cs="Arial"/>
                        </w:rPr>
                      </w:pP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sdt>
        <w:sdtPr>
          <w:rPr>
            <w:rFonts w:ascii="Arial" w:hAnsi="Arial" w:cs="Arial"/>
            <w:smallCaps w:val="0"/>
          </w:rPr>
          <w:alias w:val="Title"/>
          <w:tag w:val="Title"/>
          <w:id w:val="2110391648"/>
          <w:placeholder>
            <w:docPart w:val="977A71E1C42E407B94DF04BB5333E195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r w:rsidRPr="00CD4DAC">
            <w:rPr>
              <w:rFonts w:ascii="Arial" w:hAnsi="Arial" w:cs="Arial"/>
              <w:smallCaps w:val="0"/>
            </w:rPr>
            <w:t>CỬA HÀNG GIÀY THỜI TR</w:t>
          </w:r>
          <w:r>
            <w:rPr>
              <w:rFonts w:ascii="Arial" w:hAnsi="Arial" w:cs="Arial"/>
              <w:smallCaps w:val="0"/>
            </w:rPr>
            <w:t>ANG</w:t>
          </w:r>
        </w:sdtContent>
      </w:sdt>
      <w:r>
        <w:rPr>
          <w:rFonts w:ascii="Arial" w:hAnsi="Arial" w:cs="Arial"/>
          <w:sz w:val="28"/>
        </w:rPr>
        <w:tab/>
      </w:r>
    </w:p>
    <w:p w:rsidR="007D706C" w:rsidRDefault="007D706C" w:rsidP="007D706C">
      <w:pPr>
        <w:pStyle w:val="Title"/>
        <w:rPr>
          <w:rFonts w:ascii="Arial" w:hAnsi="Arial" w:cs="Arial"/>
          <w:sz w:val="28"/>
        </w:rPr>
      </w:pPr>
      <w:r w:rsidRPr="00A90092">
        <w:rPr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7459134" wp14:editId="32E040B9">
                <wp:simplePos x="0" y="0"/>
                <wp:positionH relativeFrom="margin">
                  <wp:align>right</wp:align>
                </wp:positionH>
                <wp:positionV relativeFrom="paragraph">
                  <wp:posOffset>637540</wp:posOffset>
                </wp:positionV>
                <wp:extent cx="5924550" cy="7553325"/>
                <wp:effectExtent l="0" t="0" r="19050" b="28575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553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D706C" w:rsidRPr="003917C5" w:rsidRDefault="007D706C" w:rsidP="007D706C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 w:rsidRPr="00192401"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 w:rsidRPr="00192401"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 w:rsidRPr="003917C5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Module </w:t>
                            </w:r>
                            <w:proofErr w:type="spellStart"/>
                            <w:r w:rsidRPr="003917C5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hóa</w:t>
                            </w:r>
                            <w:proofErr w:type="spellEnd"/>
                            <w:r w:rsidRPr="003917C5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3917C5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giao</w:t>
                            </w:r>
                            <w:proofErr w:type="spellEnd"/>
                            <w:r w:rsidRPr="003917C5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3917C5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diện</w:t>
                            </w:r>
                            <w:proofErr w:type="spellEnd"/>
                          </w:p>
                          <w:p w:rsidR="007D706C" w:rsidRDefault="007D706C" w:rsidP="007D706C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Giao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diện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được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module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hóa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gồm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có</w:t>
                            </w:r>
                            <w:proofErr w:type="spellEnd"/>
                          </w:p>
                          <w:p w:rsidR="005E03DF" w:rsidRDefault="005E03DF" w:rsidP="005E03DF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  <w:t xml:space="preserve">Header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chứa</w:t>
                            </w:r>
                            <w:proofErr w:type="spellEnd"/>
                            <w:r w:rsidR="003917C5">
                              <w:rPr>
                                <w:rFonts w:ascii="Arial" w:hAnsi="Arial" w:cs="Arial"/>
                                <w:sz w:val="28"/>
                              </w:rPr>
                              <w:t xml:space="preserve"> logo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cửa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giỏ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khung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lựa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chọn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ngôn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ngữ</w:t>
                            </w:r>
                            <w:proofErr w:type="spellEnd"/>
                          </w:p>
                          <w:p w:rsidR="003917C5" w:rsidRDefault="003917C5" w:rsidP="007D706C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</w:p>
                          <w:p w:rsidR="003917C5" w:rsidRDefault="003917C5" w:rsidP="007D706C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 w:rsidR="00E10047">
                              <w:rPr>
                                <w:rFonts w:ascii="Arial" w:hAnsi="Arial" w:cs="Arial"/>
                                <w:b/>
                                <w:smallCaps/>
                                <w:sz w:val="28"/>
                              </w:rPr>
                              <w:pict>
                                <v:shape id="_x0000_i1030" type="#_x0000_t75" style="width:450.75pt;height:30.75pt">
                                  <v:imagedata r:id="rId17" o:title="header"/>
                                </v:shape>
                              </w:pict>
                            </w:r>
                          </w:p>
                          <w:p w:rsidR="007D706C" w:rsidRDefault="00F07B0B" w:rsidP="005E03DF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r w:rsidR="003917C5"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</w:p>
                          <w:p w:rsidR="007D706C" w:rsidRDefault="007D706C" w:rsidP="007D706C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  <w:t xml:space="preserve">Thanh navigator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gồm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các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tab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chứa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nhãn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hiệ</w:t>
                            </w:r>
                            <w:r w:rsidR="00F07B0B">
                              <w:rPr>
                                <w:rFonts w:ascii="Arial" w:hAnsi="Arial" w:cs="Arial"/>
                                <w:sz w:val="28"/>
                              </w:rPr>
                              <w:t>u</w:t>
                            </w:r>
                            <w:proofErr w:type="spellEnd"/>
                            <w:r w:rsidR="00F07B0B">
                              <w:rPr>
                                <w:rFonts w:ascii="Arial" w:hAnsi="Arial" w:cs="Arial"/>
                                <w:sz w:val="28"/>
                              </w:rPr>
                              <w:t>(</w:t>
                            </w:r>
                            <w:proofErr w:type="gramEnd"/>
                            <w:r w:rsidR="00F07B0B">
                              <w:rPr>
                                <w:rFonts w:ascii="Arial" w:hAnsi="Arial" w:cs="Arial"/>
                                <w:sz w:val="28"/>
                              </w:rPr>
                              <w:t xml:space="preserve">dropdown menu), </w:t>
                            </w:r>
                            <w:proofErr w:type="spellStart"/>
                            <w:r w:rsidR="00F07B0B">
                              <w:rPr>
                                <w:rFonts w:ascii="Arial" w:hAnsi="Arial" w:cs="Arial"/>
                                <w:sz w:val="28"/>
                              </w:rPr>
                              <w:t>các</w:t>
                            </w:r>
                            <w:proofErr w:type="spellEnd"/>
                            <w:r w:rsidR="00F07B0B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F07B0B">
                              <w:rPr>
                                <w:rFonts w:ascii="Arial" w:hAnsi="Arial" w:cs="Arial"/>
                                <w:sz w:val="28"/>
                              </w:rPr>
                              <w:t>thể</w:t>
                            </w:r>
                            <w:proofErr w:type="spellEnd"/>
                            <w:r w:rsidR="00F07B0B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F07B0B">
                              <w:rPr>
                                <w:rFonts w:ascii="Arial" w:hAnsi="Arial" w:cs="Arial"/>
                                <w:sz w:val="28"/>
                              </w:rPr>
                              <w:t>loại</w:t>
                            </w:r>
                            <w:proofErr w:type="spellEnd"/>
                            <w:r w:rsidR="00F07B0B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F07B0B">
                              <w:rPr>
                                <w:rFonts w:ascii="Arial" w:hAnsi="Arial" w:cs="Arial"/>
                                <w:sz w:val="28"/>
                              </w:rPr>
                              <w:t>sản</w:t>
                            </w:r>
                            <w:proofErr w:type="spellEnd"/>
                            <w:r w:rsidR="00F07B0B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F07B0B">
                              <w:rPr>
                                <w:rFonts w:ascii="Arial" w:hAnsi="Arial" w:cs="Arial"/>
                                <w:sz w:val="28"/>
                              </w:rPr>
                              <w:t>phẩm</w:t>
                            </w:r>
                            <w:proofErr w:type="spellEnd"/>
                            <w:r w:rsidR="00F07B0B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F07B0B">
                              <w:rPr>
                                <w:rFonts w:ascii="Arial" w:hAnsi="Arial" w:cs="Arial"/>
                                <w:sz w:val="28"/>
                              </w:rPr>
                              <w:t>và</w:t>
                            </w:r>
                            <w:proofErr w:type="spellEnd"/>
                            <w:r w:rsidR="00F07B0B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F07B0B">
                              <w:rPr>
                                <w:rFonts w:ascii="Arial" w:hAnsi="Arial" w:cs="Arial"/>
                                <w:sz w:val="28"/>
                              </w:rPr>
                              <w:t>đăng</w:t>
                            </w:r>
                            <w:proofErr w:type="spellEnd"/>
                            <w:r w:rsidR="00F07B0B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F07B0B">
                              <w:rPr>
                                <w:rFonts w:ascii="Arial" w:hAnsi="Arial" w:cs="Arial"/>
                                <w:sz w:val="28"/>
                              </w:rPr>
                              <w:t>nhập</w:t>
                            </w:r>
                            <w:proofErr w:type="spellEnd"/>
                          </w:p>
                          <w:p w:rsidR="005E03DF" w:rsidRDefault="005E03DF" w:rsidP="007D706C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 w:rsidR="00E10047">
                              <w:rPr>
                                <w:rFonts w:ascii="Arial" w:hAnsi="Arial" w:cs="Arial"/>
                                <w:b/>
                                <w:smallCaps/>
                                <w:sz w:val="28"/>
                              </w:rPr>
                              <w:pict>
                                <v:shape id="_x0000_i1031" type="#_x0000_t75" style="width:451.5pt;height:18pt">
                                  <v:imagedata r:id="rId18" o:title="nav"/>
                                </v:shape>
                              </w:pict>
                            </w:r>
                          </w:p>
                          <w:p w:rsidR="00F07B0B" w:rsidRDefault="00F07B0B" w:rsidP="007D706C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  <w:t xml:space="preserve">Banner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giới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thiệu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cửa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</w:p>
                          <w:p w:rsidR="00874AE1" w:rsidRDefault="00F07B0B" w:rsidP="00E3694C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 w:rsidR="00E10047">
                              <w:rPr>
                                <w:rFonts w:ascii="Arial" w:hAnsi="Arial" w:cs="Arial"/>
                                <w:b/>
                                <w:smallCaps/>
                                <w:sz w:val="28"/>
                              </w:rPr>
                              <w:pict>
                                <v:shape id="_x0000_i1032" type="#_x0000_t75" style="width:450.75pt;height:162.75pt">
                                  <v:imagedata r:id="rId19" o:title="banner"/>
                                </v:shape>
                              </w:pict>
                            </w:r>
                          </w:p>
                          <w:p w:rsidR="007D706C" w:rsidRPr="00192401" w:rsidRDefault="007D706C" w:rsidP="007D706C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br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</w:p>
                          <w:p w:rsidR="007D706C" w:rsidRPr="004C0CB2" w:rsidRDefault="007D706C" w:rsidP="007D706C"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7D706C" w:rsidRPr="00DF6DFE" w:rsidRDefault="007D706C" w:rsidP="007D706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7D706C" w:rsidRPr="002B7CA5" w:rsidRDefault="007D706C" w:rsidP="007D706C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</w:rPr>
                              <w:tab/>
                            </w:r>
                          </w:p>
                          <w:p w:rsidR="007D706C" w:rsidRPr="002B7CA5" w:rsidRDefault="007D706C" w:rsidP="007D706C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7D706C" w:rsidRPr="002B7CA5" w:rsidRDefault="007D706C" w:rsidP="007D706C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7D706C" w:rsidRPr="002B7CA5" w:rsidRDefault="007D706C" w:rsidP="007D706C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59134" id="_x0000_s1044" type="#_x0000_t202" style="position:absolute;left:0;text-align:left;margin-left:415.3pt;margin-top:50.2pt;width:466.5pt;height:594.75pt;z-index:2516951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" strokecolor="white [3212]">
                <v:textbox>
                  <w:txbxContent>
                    <w:p w:rsidR="007D706C" w:rsidRPr="003917C5" w:rsidRDefault="007D706C" w:rsidP="007D706C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 w:rsidRPr="00192401"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 w:rsidRPr="00192401"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 w:rsidRPr="003917C5">
                        <w:rPr>
                          <w:rFonts w:ascii="Arial" w:hAnsi="Arial" w:cs="Arial"/>
                          <w:b/>
                          <w:sz w:val="28"/>
                        </w:rPr>
                        <w:t xml:space="preserve">Module </w:t>
                      </w:r>
                      <w:proofErr w:type="spellStart"/>
                      <w:r w:rsidRPr="003917C5">
                        <w:rPr>
                          <w:rFonts w:ascii="Arial" w:hAnsi="Arial" w:cs="Arial"/>
                          <w:b/>
                          <w:sz w:val="28"/>
                        </w:rPr>
                        <w:t>hóa</w:t>
                      </w:r>
                      <w:proofErr w:type="spellEnd"/>
                      <w:r w:rsidRPr="003917C5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3917C5">
                        <w:rPr>
                          <w:rFonts w:ascii="Arial" w:hAnsi="Arial" w:cs="Arial"/>
                          <w:b/>
                          <w:sz w:val="28"/>
                        </w:rPr>
                        <w:t>giao</w:t>
                      </w:r>
                      <w:proofErr w:type="spellEnd"/>
                      <w:r w:rsidRPr="003917C5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3917C5">
                        <w:rPr>
                          <w:rFonts w:ascii="Arial" w:hAnsi="Arial" w:cs="Arial"/>
                          <w:b/>
                          <w:sz w:val="28"/>
                        </w:rPr>
                        <w:t>diện</w:t>
                      </w:r>
                      <w:proofErr w:type="spellEnd"/>
                    </w:p>
                    <w:p w:rsidR="007D706C" w:rsidRDefault="007D706C" w:rsidP="007D706C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Giao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diện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được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module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hóa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gồm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có</w:t>
                      </w:r>
                      <w:proofErr w:type="spellEnd"/>
                    </w:p>
                    <w:p w:rsidR="005E03DF" w:rsidRDefault="005E03DF" w:rsidP="005E03DF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  <w:t xml:space="preserve">Header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chứa</w:t>
                      </w:r>
                      <w:proofErr w:type="spellEnd"/>
                      <w:r w:rsidR="003917C5">
                        <w:rPr>
                          <w:rFonts w:ascii="Arial" w:hAnsi="Arial" w:cs="Arial"/>
                          <w:sz w:val="28"/>
                        </w:rPr>
                        <w:t xml:space="preserve"> logo</w:t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tên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cửa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giỏ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và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khung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lựa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chọn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ngôn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ngữ</w:t>
                      </w:r>
                      <w:proofErr w:type="spellEnd"/>
                    </w:p>
                    <w:p w:rsidR="003917C5" w:rsidRDefault="003917C5" w:rsidP="007D706C">
                      <w:pPr>
                        <w:rPr>
                          <w:rFonts w:ascii="Arial" w:hAnsi="Arial" w:cs="Arial"/>
                          <w:sz w:val="28"/>
                        </w:rPr>
                      </w:pPr>
                    </w:p>
                    <w:p w:rsidR="003917C5" w:rsidRDefault="003917C5" w:rsidP="007D706C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 w:rsidR="00E10047">
                        <w:rPr>
                          <w:rFonts w:ascii="Arial" w:hAnsi="Arial" w:cs="Arial"/>
                          <w:b/>
                          <w:smallCaps/>
                          <w:sz w:val="28"/>
                        </w:rPr>
                        <w:pict>
                          <v:shape id="_x0000_i1030" type="#_x0000_t75" style="width:450.75pt;height:30.75pt">
                            <v:imagedata r:id="rId17" o:title="header"/>
                          </v:shape>
                        </w:pict>
                      </w:r>
                    </w:p>
                    <w:p w:rsidR="007D706C" w:rsidRDefault="00F07B0B" w:rsidP="005E03DF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r w:rsidR="003917C5">
                        <w:rPr>
                          <w:rFonts w:ascii="Arial" w:hAnsi="Arial" w:cs="Arial"/>
                          <w:sz w:val="28"/>
                        </w:rPr>
                        <w:tab/>
                      </w:r>
                    </w:p>
                    <w:p w:rsidR="007D706C" w:rsidRDefault="007D706C" w:rsidP="007D706C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  <w:t xml:space="preserve">Thanh navigator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gồm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các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tab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chứa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nhãn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Arial" w:hAnsi="Arial" w:cs="Arial"/>
                          <w:sz w:val="28"/>
                        </w:rPr>
                        <w:t>hiệ</w:t>
                      </w:r>
                      <w:r w:rsidR="00F07B0B">
                        <w:rPr>
                          <w:rFonts w:ascii="Arial" w:hAnsi="Arial" w:cs="Arial"/>
                          <w:sz w:val="28"/>
                        </w:rPr>
                        <w:t>u</w:t>
                      </w:r>
                      <w:proofErr w:type="spellEnd"/>
                      <w:r w:rsidR="00F07B0B">
                        <w:rPr>
                          <w:rFonts w:ascii="Arial" w:hAnsi="Arial" w:cs="Arial"/>
                          <w:sz w:val="28"/>
                        </w:rPr>
                        <w:t>(</w:t>
                      </w:r>
                      <w:proofErr w:type="gramEnd"/>
                      <w:r w:rsidR="00F07B0B">
                        <w:rPr>
                          <w:rFonts w:ascii="Arial" w:hAnsi="Arial" w:cs="Arial"/>
                          <w:sz w:val="28"/>
                        </w:rPr>
                        <w:t xml:space="preserve">dropdown menu), </w:t>
                      </w:r>
                      <w:proofErr w:type="spellStart"/>
                      <w:r w:rsidR="00F07B0B">
                        <w:rPr>
                          <w:rFonts w:ascii="Arial" w:hAnsi="Arial" w:cs="Arial"/>
                          <w:sz w:val="28"/>
                        </w:rPr>
                        <w:t>các</w:t>
                      </w:r>
                      <w:proofErr w:type="spellEnd"/>
                      <w:r w:rsidR="00F07B0B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F07B0B">
                        <w:rPr>
                          <w:rFonts w:ascii="Arial" w:hAnsi="Arial" w:cs="Arial"/>
                          <w:sz w:val="28"/>
                        </w:rPr>
                        <w:t>thể</w:t>
                      </w:r>
                      <w:proofErr w:type="spellEnd"/>
                      <w:r w:rsidR="00F07B0B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F07B0B">
                        <w:rPr>
                          <w:rFonts w:ascii="Arial" w:hAnsi="Arial" w:cs="Arial"/>
                          <w:sz w:val="28"/>
                        </w:rPr>
                        <w:t>loại</w:t>
                      </w:r>
                      <w:proofErr w:type="spellEnd"/>
                      <w:r w:rsidR="00F07B0B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F07B0B">
                        <w:rPr>
                          <w:rFonts w:ascii="Arial" w:hAnsi="Arial" w:cs="Arial"/>
                          <w:sz w:val="28"/>
                        </w:rPr>
                        <w:t>sản</w:t>
                      </w:r>
                      <w:proofErr w:type="spellEnd"/>
                      <w:r w:rsidR="00F07B0B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F07B0B">
                        <w:rPr>
                          <w:rFonts w:ascii="Arial" w:hAnsi="Arial" w:cs="Arial"/>
                          <w:sz w:val="28"/>
                        </w:rPr>
                        <w:t>phẩm</w:t>
                      </w:r>
                      <w:proofErr w:type="spellEnd"/>
                      <w:r w:rsidR="00F07B0B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F07B0B">
                        <w:rPr>
                          <w:rFonts w:ascii="Arial" w:hAnsi="Arial" w:cs="Arial"/>
                          <w:sz w:val="28"/>
                        </w:rPr>
                        <w:t>và</w:t>
                      </w:r>
                      <w:proofErr w:type="spellEnd"/>
                      <w:r w:rsidR="00F07B0B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F07B0B">
                        <w:rPr>
                          <w:rFonts w:ascii="Arial" w:hAnsi="Arial" w:cs="Arial"/>
                          <w:sz w:val="28"/>
                        </w:rPr>
                        <w:t>đăng</w:t>
                      </w:r>
                      <w:proofErr w:type="spellEnd"/>
                      <w:r w:rsidR="00F07B0B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F07B0B">
                        <w:rPr>
                          <w:rFonts w:ascii="Arial" w:hAnsi="Arial" w:cs="Arial"/>
                          <w:sz w:val="28"/>
                        </w:rPr>
                        <w:t>nhập</w:t>
                      </w:r>
                      <w:proofErr w:type="spellEnd"/>
                    </w:p>
                    <w:p w:rsidR="005E03DF" w:rsidRDefault="005E03DF" w:rsidP="007D706C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 w:rsidR="00E10047">
                        <w:rPr>
                          <w:rFonts w:ascii="Arial" w:hAnsi="Arial" w:cs="Arial"/>
                          <w:b/>
                          <w:smallCaps/>
                          <w:sz w:val="28"/>
                        </w:rPr>
                        <w:pict>
                          <v:shape id="_x0000_i1031" type="#_x0000_t75" style="width:451.5pt;height:18pt">
                            <v:imagedata r:id="rId18" o:title="nav"/>
                          </v:shape>
                        </w:pict>
                      </w:r>
                    </w:p>
                    <w:p w:rsidR="00F07B0B" w:rsidRDefault="00F07B0B" w:rsidP="007D706C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  <w:t xml:space="preserve">Banner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giới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thiệu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cửa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</w:p>
                    <w:p w:rsidR="00874AE1" w:rsidRDefault="00F07B0B" w:rsidP="00E3694C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 w:rsidR="00E10047">
                        <w:rPr>
                          <w:rFonts w:ascii="Arial" w:hAnsi="Arial" w:cs="Arial"/>
                          <w:b/>
                          <w:smallCaps/>
                          <w:sz w:val="28"/>
                        </w:rPr>
                        <w:pict>
                          <v:shape id="_x0000_i1032" type="#_x0000_t75" style="width:450.75pt;height:162.75pt">
                            <v:imagedata r:id="rId19" o:title="banner"/>
                          </v:shape>
                        </w:pict>
                      </w:r>
                    </w:p>
                    <w:p w:rsidR="007D706C" w:rsidRPr="00192401" w:rsidRDefault="007D706C" w:rsidP="007D706C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br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</w:p>
                    <w:p w:rsidR="007D706C" w:rsidRPr="004C0CB2" w:rsidRDefault="007D706C" w:rsidP="007D706C">
                      <w:r>
                        <w:tab/>
                      </w:r>
                      <w:r>
                        <w:tab/>
                      </w:r>
                    </w:p>
                    <w:p w:rsidR="007D706C" w:rsidRPr="00DF6DFE" w:rsidRDefault="007D706C" w:rsidP="007D706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:rsidR="007D706C" w:rsidRPr="002B7CA5" w:rsidRDefault="007D706C" w:rsidP="007D706C">
                      <w:pPr>
                        <w:rPr>
                          <w:rFonts w:ascii="Arial" w:hAnsi="Arial" w:cs="Arial"/>
                        </w:rPr>
                      </w:pP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  <w:r>
                        <w:rPr>
                          <w:rFonts w:ascii="Arial" w:hAnsi="Arial" w:cs="Arial"/>
                        </w:rPr>
                        <w:tab/>
                      </w:r>
                    </w:p>
                    <w:p w:rsidR="007D706C" w:rsidRPr="002B7CA5" w:rsidRDefault="007D706C" w:rsidP="007D706C">
                      <w:pPr>
                        <w:rPr>
                          <w:rFonts w:ascii="Arial" w:hAnsi="Arial" w:cs="Arial"/>
                        </w:rPr>
                      </w:pPr>
                    </w:p>
                    <w:p w:rsidR="007D706C" w:rsidRPr="002B7CA5" w:rsidRDefault="007D706C" w:rsidP="007D706C">
                      <w:pPr>
                        <w:rPr>
                          <w:rFonts w:ascii="Arial" w:hAnsi="Arial" w:cs="Arial"/>
                        </w:rPr>
                      </w:pPr>
                    </w:p>
                    <w:p w:rsidR="007D706C" w:rsidRPr="002B7CA5" w:rsidRDefault="007D706C" w:rsidP="007D706C">
                      <w:pPr>
                        <w:rPr>
                          <w:rFonts w:ascii="Arial" w:hAnsi="Arial" w:cs="Arial"/>
                        </w:rPr>
                      </w:pP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sdt>
        <w:sdtPr>
          <w:rPr>
            <w:rFonts w:ascii="Arial" w:hAnsi="Arial" w:cs="Arial"/>
            <w:smallCaps w:val="0"/>
          </w:rPr>
          <w:alias w:val="Title"/>
          <w:tag w:val="Title"/>
          <w:id w:val="2043019858"/>
          <w:placeholder>
            <w:docPart w:val="BA3411A9A320419A9DDD4B47EECAF630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r w:rsidRPr="00CD4DAC">
            <w:rPr>
              <w:rFonts w:ascii="Arial" w:hAnsi="Arial" w:cs="Arial"/>
              <w:smallCaps w:val="0"/>
            </w:rPr>
            <w:t>CỬA HÀNG GIÀY THỜI TR</w:t>
          </w:r>
          <w:r>
            <w:rPr>
              <w:rFonts w:ascii="Arial" w:hAnsi="Arial" w:cs="Arial"/>
              <w:smallCaps w:val="0"/>
            </w:rPr>
            <w:t>ANG</w:t>
          </w:r>
        </w:sdtContent>
      </w:sdt>
      <w:r>
        <w:rPr>
          <w:rFonts w:ascii="Arial" w:hAnsi="Arial" w:cs="Arial"/>
          <w:sz w:val="28"/>
        </w:rPr>
        <w:tab/>
      </w:r>
    </w:p>
    <w:p w:rsidR="00A42A51" w:rsidRDefault="00A42A51" w:rsidP="00A42A51">
      <w:pPr>
        <w:pStyle w:val="Title"/>
        <w:rPr>
          <w:rFonts w:ascii="Arial" w:hAnsi="Arial" w:cs="Arial"/>
          <w:sz w:val="28"/>
        </w:rPr>
      </w:pPr>
      <w:r w:rsidRPr="00A90092">
        <w:rPr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1A749055" wp14:editId="04D1D99C">
                <wp:simplePos x="0" y="0"/>
                <wp:positionH relativeFrom="margin">
                  <wp:align>right</wp:align>
                </wp:positionH>
                <wp:positionV relativeFrom="paragraph">
                  <wp:posOffset>637540</wp:posOffset>
                </wp:positionV>
                <wp:extent cx="5924550" cy="7553325"/>
                <wp:effectExtent l="0" t="0" r="19050" b="28575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553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2A51" w:rsidRDefault="00A42A51" w:rsidP="00AA6F88">
                            <w:pPr>
                              <w:ind w:firstLine="720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Feature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giới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thiệu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2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mặt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tốt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nhất</w:t>
                            </w:r>
                            <w:proofErr w:type="spellEnd"/>
                          </w:p>
                          <w:p w:rsidR="00C06148" w:rsidRDefault="00E10047" w:rsidP="00AA6F88">
                            <w:pPr>
                              <w:ind w:firstLine="720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mallCaps/>
                                <w:sz w:val="28"/>
                              </w:rPr>
                              <w:pict>
                                <v:shape id="_x0000_i1033" type="#_x0000_t75" style="width:415.5pt;height:102.75pt">
                                  <v:imagedata r:id="rId20" o:title="feature"/>
                                </v:shape>
                              </w:pict>
                            </w:r>
                          </w:p>
                          <w:p w:rsidR="00A42A51" w:rsidRDefault="00A42A51" w:rsidP="00A42A51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  <w:t xml:space="preserve">Side bar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gồm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2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phần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Phần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1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chứa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thể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loại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giày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phần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2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chứa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các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sản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phẩm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đặc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biệt</w:t>
                            </w:r>
                            <w:proofErr w:type="spellEnd"/>
                          </w:p>
                          <w:p w:rsidR="00C06148" w:rsidRDefault="00C06148" w:rsidP="00A42A51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 w:rsidR="00E10047">
                              <w:rPr>
                                <w:rFonts w:ascii="Arial" w:hAnsi="Arial" w:cs="Arial"/>
                                <w:b/>
                                <w:smallCaps/>
                                <w:sz w:val="28"/>
                              </w:rPr>
                              <w:pict>
                                <v:shape id="_x0000_i1034" type="#_x0000_t75" style="width:189pt;height:181.5pt">
                                  <v:imagedata r:id="rId21" o:title="sidebar"/>
                                </v:shape>
                              </w:pict>
                            </w:r>
                            <w:r w:rsidR="00E10047">
                              <w:rPr>
                                <w:rFonts w:ascii="Arial" w:hAnsi="Arial" w:cs="Arial"/>
                                <w:b/>
                                <w:smallCaps/>
                                <w:sz w:val="28"/>
                              </w:rPr>
                              <w:pict>
                                <v:shape id="_x0000_i1035" type="#_x0000_t75" style="width:203.25pt;height:348pt">
                                  <v:imagedata r:id="rId22" o:title="special"/>
                                </v:shape>
                              </w:pict>
                            </w:r>
                          </w:p>
                          <w:p w:rsidR="00A42A51" w:rsidRDefault="00A42A51" w:rsidP="002E0C54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</w:p>
                          <w:p w:rsidR="00A42A51" w:rsidRPr="00192401" w:rsidRDefault="00A42A51" w:rsidP="00A42A51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br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</w:p>
                          <w:p w:rsidR="00A42A51" w:rsidRPr="004C0CB2" w:rsidRDefault="00A42A51" w:rsidP="00A42A51"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A42A51" w:rsidRPr="00DF6DFE" w:rsidRDefault="00A42A51" w:rsidP="00A42A51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A42A51" w:rsidRPr="002B7CA5" w:rsidRDefault="00A42A51" w:rsidP="00A42A5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</w:rPr>
                              <w:tab/>
                            </w:r>
                          </w:p>
                          <w:p w:rsidR="00A42A51" w:rsidRPr="002B7CA5" w:rsidRDefault="00A42A51" w:rsidP="00A42A51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A42A51" w:rsidRPr="002B7CA5" w:rsidRDefault="00A42A51" w:rsidP="00A42A51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A42A51" w:rsidRPr="002B7CA5" w:rsidRDefault="00A42A51" w:rsidP="00A42A5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49055" id="_x0000_s1045" type="#_x0000_t202" style="position:absolute;left:0;text-align:left;margin-left:415.3pt;margin-top:50.2pt;width:466.5pt;height:594.75pt;z-index:2517186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" strokecolor="white [3212]">
                <v:textbox>
                  <w:txbxContent>
                    <w:p w:rsidR="00A42A51" w:rsidRDefault="00A42A51" w:rsidP="00AA6F88">
                      <w:pPr>
                        <w:ind w:firstLine="720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 xml:space="preserve">Feature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giới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thiệu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2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mặt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tốt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nhất</w:t>
                      </w:r>
                      <w:proofErr w:type="spellEnd"/>
                    </w:p>
                    <w:p w:rsidR="00C06148" w:rsidRDefault="00E10047" w:rsidP="00AA6F88">
                      <w:pPr>
                        <w:ind w:firstLine="720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smallCaps/>
                          <w:sz w:val="28"/>
                        </w:rPr>
                        <w:pict>
                          <v:shape id="_x0000_i1033" type="#_x0000_t75" style="width:415.5pt;height:102.75pt">
                            <v:imagedata r:id="rId20" o:title="feature"/>
                          </v:shape>
                        </w:pict>
                      </w:r>
                    </w:p>
                    <w:p w:rsidR="00A42A51" w:rsidRDefault="00A42A51" w:rsidP="00A42A51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  <w:t xml:space="preserve">Side bar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gồm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2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phần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.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Phần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1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chứa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thể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loại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giày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và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phần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2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chứa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các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sản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phẩm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đặc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biệt</w:t>
                      </w:r>
                      <w:proofErr w:type="spellEnd"/>
                    </w:p>
                    <w:p w:rsidR="00C06148" w:rsidRDefault="00C06148" w:rsidP="00A42A51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 w:rsidR="00E10047">
                        <w:rPr>
                          <w:rFonts w:ascii="Arial" w:hAnsi="Arial" w:cs="Arial"/>
                          <w:b/>
                          <w:smallCaps/>
                          <w:sz w:val="28"/>
                        </w:rPr>
                        <w:pict>
                          <v:shape id="_x0000_i1034" type="#_x0000_t75" style="width:189pt;height:181.5pt">
                            <v:imagedata r:id="rId21" o:title="sidebar"/>
                          </v:shape>
                        </w:pict>
                      </w:r>
                      <w:r w:rsidR="00E10047">
                        <w:rPr>
                          <w:rFonts w:ascii="Arial" w:hAnsi="Arial" w:cs="Arial"/>
                          <w:b/>
                          <w:smallCaps/>
                          <w:sz w:val="28"/>
                        </w:rPr>
                        <w:pict>
                          <v:shape id="_x0000_i1035" type="#_x0000_t75" style="width:203.25pt;height:348pt">
                            <v:imagedata r:id="rId22" o:title="special"/>
                          </v:shape>
                        </w:pict>
                      </w:r>
                    </w:p>
                    <w:p w:rsidR="00A42A51" w:rsidRDefault="00A42A51" w:rsidP="002E0C54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</w:p>
                    <w:p w:rsidR="00A42A51" w:rsidRPr="00192401" w:rsidRDefault="00A42A51" w:rsidP="00A42A51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br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</w:p>
                    <w:p w:rsidR="00A42A51" w:rsidRPr="004C0CB2" w:rsidRDefault="00A42A51" w:rsidP="00A42A51">
                      <w:r>
                        <w:tab/>
                      </w:r>
                      <w:r>
                        <w:tab/>
                      </w:r>
                    </w:p>
                    <w:p w:rsidR="00A42A51" w:rsidRPr="00DF6DFE" w:rsidRDefault="00A42A51" w:rsidP="00A42A51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:rsidR="00A42A51" w:rsidRPr="002B7CA5" w:rsidRDefault="00A42A51" w:rsidP="00A42A51">
                      <w:pPr>
                        <w:rPr>
                          <w:rFonts w:ascii="Arial" w:hAnsi="Arial" w:cs="Arial"/>
                        </w:rPr>
                      </w:pP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  <w:r>
                        <w:rPr>
                          <w:rFonts w:ascii="Arial" w:hAnsi="Arial" w:cs="Arial"/>
                        </w:rPr>
                        <w:tab/>
                      </w:r>
                    </w:p>
                    <w:p w:rsidR="00A42A51" w:rsidRPr="002B7CA5" w:rsidRDefault="00A42A51" w:rsidP="00A42A51">
                      <w:pPr>
                        <w:rPr>
                          <w:rFonts w:ascii="Arial" w:hAnsi="Arial" w:cs="Arial"/>
                        </w:rPr>
                      </w:pPr>
                    </w:p>
                    <w:p w:rsidR="00A42A51" w:rsidRPr="002B7CA5" w:rsidRDefault="00A42A51" w:rsidP="00A42A51">
                      <w:pPr>
                        <w:rPr>
                          <w:rFonts w:ascii="Arial" w:hAnsi="Arial" w:cs="Arial"/>
                        </w:rPr>
                      </w:pPr>
                    </w:p>
                    <w:p w:rsidR="00A42A51" w:rsidRPr="002B7CA5" w:rsidRDefault="00A42A51" w:rsidP="00A42A51">
                      <w:pPr>
                        <w:rPr>
                          <w:rFonts w:ascii="Arial" w:hAnsi="Arial" w:cs="Arial"/>
                        </w:rPr>
                      </w:pP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sdt>
        <w:sdtPr>
          <w:rPr>
            <w:rFonts w:ascii="Arial" w:hAnsi="Arial" w:cs="Arial"/>
            <w:smallCaps w:val="0"/>
          </w:rPr>
          <w:alias w:val="Title"/>
          <w:tag w:val="Title"/>
          <w:id w:val="-1649742270"/>
          <w:placeholder>
            <w:docPart w:val="469EAF5EEA8F4124B954751385196754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r w:rsidRPr="00CD4DAC">
            <w:rPr>
              <w:rFonts w:ascii="Arial" w:hAnsi="Arial" w:cs="Arial"/>
              <w:smallCaps w:val="0"/>
            </w:rPr>
            <w:t>CỬA HÀNG GIÀY THỜI TR</w:t>
          </w:r>
          <w:r>
            <w:rPr>
              <w:rFonts w:ascii="Arial" w:hAnsi="Arial" w:cs="Arial"/>
              <w:smallCaps w:val="0"/>
            </w:rPr>
            <w:t>ANG</w:t>
          </w:r>
        </w:sdtContent>
      </w:sdt>
      <w:r>
        <w:rPr>
          <w:rFonts w:ascii="Arial" w:hAnsi="Arial" w:cs="Arial"/>
          <w:sz w:val="28"/>
        </w:rPr>
        <w:tab/>
      </w:r>
    </w:p>
    <w:p w:rsidR="00C06148" w:rsidRDefault="00C06148" w:rsidP="00C06148">
      <w:pPr>
        <w:pStyle w:val="Title"/>
        <w:rPr>
          <w:rFonts w:ascii="Arial" w:hAnsi="Arial" w:cs="Arial"/>
          <w:sz w:val="28"/>
        </w:rPr>
      </w:pPr>
      <w:r w:rsidRPr="00A90092">
        <w:rPr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76BC74DF" wp14:editId="36DC82ED">
                <wp:simplePos x="0" y="0"/>
                <wp:positionH relativeFrom="margin">
                  <wp:align>right</wp:align>
                </wp:positionH>
                <wp:positionV relativeFrom="paragraph">
                  <wp:posOffset>637540</wp:posOffset>
                </wp:positionV>
                <wp:extent cx="5924550" cy="7553325"/>
                <wp:effectExtent l="0" t="0" r="19050" b="28575"/>
                <wp:wrapSquare wrapText="bothSides"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553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06148" w:rsidRDefault="00C06148" w:rsidP="00C06148">
                            <w:pPr>
                              <w:ind w:firstLine="720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Các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file layout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được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đặt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ngoài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cùng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trong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folder views</w:t>
                            </w:r>
                          </w:p>
                          <w:p w:rsidR="005B657C" w:rsidRDefault="00E10047" w:rsidP="00C06148">
                            <w:pPr>
                              <w:ind w:firstLine="720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pict>
                                <v:shape id="_x0000_i1036" type="#_x0000_t75" style="width:172.5pt;height:125.25pt">
                                  <v:imagedata r:id="rId23" o:title="layout dispatcher"/>
                                </v:shape>
                              </w:pict>
                            </w:r>
                          </w:p>
                          <w:p w:rsidR="00C06148" w:rsidRPr="00114918" w:rsidRDefault="00C06148" w:rsidP="00C06148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 w:rsidRPr="00192401"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 w:rsidRPr="00192401"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proofErr w:type="spellStart"/>
                            <w:r w:rsidRPr="00114918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Đa</w:t>
                            </w:r>
                            <w:proofErr w:type="spellEnd"/>
                            <w:r w:rsidRPr="00114918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114918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ngôn</w:t>
                            </w:r>
                            <w:proofErr w:type="spellEnd"/>
                            <w:r w:rsidRPr="00114918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114918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ngữ</w:t>
                            </w:r>
                            <w:proofErr w:type="spellEnd"/>
                            <w:r w:rsidRPr="00114918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114918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giao</w:t>
                            </w:r>
                            <w:proofErr w:type="spellEnd"/>
                            <w:r w:rsidRPr="00114918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114918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diện</w:t>
                            </w:r>
                            <w:proofErr w:type="spellEnd"/>
                          </w:p>
                          <w:p w:rsidR="00C06148" w:rsidRDefault="00C06148" w:rsidP="00C06148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Tất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cả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giao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diện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đều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được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ngôn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ngữ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hóa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bằng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tiếng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Anh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tiếng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Việt</w:t>
                            </w:r>
                            <w:proofErr w:type="spellEnd"/>
                          </w:p>
                          <w:p w:rsidR="00114918" w:rsidRDefault="00E10047" w:rsidP="00C06148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mallCaps/>
                                <w:sz w:val="28"/>
                              </w:rPr>
                              <w:pict>
                                <v:shape id="_x0000_i1037" type="#_x0000_t75" style="width:390.75pt;height:154.5pt">
                                  <v:imagedata r:id="rId24" o:title="dangonnguvi"/>
                                </v:shape>
                              </w:pict>
                            </w:r>
                          </w:p>
                          <w:p w:rsidR="00C06148" w:rsidRPr="00192401" w:rsidRDefault="00E10047" w:rsidP="00C06148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mallCaps/>
                                <w:sz w:val="28"/>
                              </w:rPr>
                              <w:pict>
                                <v:shape id="_x0000_i1038" type="#_x0000_t75" style="width:390.75pt;height:180.75pt">
                                  <v:imagedata r:id="rId25" o:title="dangonnguen"/>
                                </v:shape>
                              </w:pict>
                            </w:r>
                            <w:r w:rsidR="00C06148">
                              <w:rPr>
                                <w:rFonts w:ascii="Arial" w:hAnsi="Arial" w:cs="Arial"/>
                                <w:sz w:val="28"/>
                              </w:rPr>
                              <w:br/>
                            </w:r>
                            <w:r w:rsidR="00C06148"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 w:rsidR="00C06148"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</w:p>
                          <w:p w:rsidR="00C06148" w:rsidRPr="004C0CB2" w:rsidRDefault="00C06148" w:rsidP="00C06148"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C06148" w:rsidRPr="00DF6DFE" w:rsidRDefault="00C06148" w:rsidP="00C06148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C06148" w:rsidRPr="002B7CA5" w:rsidRDefault="00C06148" w:rsidP="00C0614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</w:rPr>
                              <w:tab/>
                            </w:r>
                          </w:p>
                          <w:p w:rsidR="00C06148" w:rsidRPr="002B7CA5" w:rsidRDefault="00C06148" w:rsidP="00C06148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C06148" w:rsidRPr="002B7CA5" w:rsidRDefault="00C06148" w:rsidP="00C06148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C06148" w:rsidRPr="002B7CA5" w:rsidRDefault="00C06148" w:rsidP="00C0614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C74DF" id="_x0000_s1046" type="#_x0000_t202" style="position:absolute;left:0;text-align:left;margin-left:415.3pt;margin-top:50.2pt;width:466.5pt;height:594.75pt;z-index:2517207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" strokecolor="white [3212]">
                <v:textbox>
                  <w:txbxContent>
                    <w:p w:rsidR="00C06148" w:rsidRDefault="00C06148" w:rsidP="00C06148">
                      <w:pPr>
                        <w:ind w:firstLine="720"/>
                        <w:rPr>
                          <w:rFonts w:ascii="Arial" w:hAnsi="Arial" w:cs="Arial"/>
                          <w:sz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Các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file layout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được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đặt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ngoài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cùng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trong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folder views</w:t>
                      </w:r>
                    </w:p>
                    <w:p w:rsidR="005B657C" w:rsidRDefault="00E10047" w:rsidP="00C06148">
                      <w:pPr>
                        <w:ind w:firstLine="720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pict>
                          <v:shape id="_x0000_i1036" type="#_x0000_t75" style="width:172.5pt;height:125.25pt">
                            <v:imagedata r:id="rId23" o:title="layout dispatcher"/>
                          </v:shape>
                        </w:pict>
                      </w:r>
                    </w:p>
                    <w:p w:rsidR="00C06148" w:rsidRPr="00114918" w:rsidRDefault="00C06148" w:rsidP="00C06148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 w:rsidRPr="00192401"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 w:rsidRPr="00192401"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proofErr w:type="spellStart"/>
                      <w:r w:rsidRPr="00114918">
                        <w:rPr>
                          <w:rFonts w:ascii="Arial" w:hAnsi="Arial" w:cs="Arial"/>
                          <w:b/>
                          <w:sz w:val="28"/>
                        </w:rPr>
                        <w:t>Đa</w:t>
                      </w:r>
                      <w:proofErr w:type="spellEnd"/>
                      <w:r w:rsidRPr="00114918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114918">
                        <w:rPr>
                          <w:rFonts w:ascii="Arial" w:hAnsi="Arial" w:cs="Arial"/>
                          <w:b/>
                          <w:sz w:val="28"/>
                        </w:rPr>
                        <w:t>ngôn</w:t>
                      </w:r>
                      <w:proofErr w:type="spellEnd"/>
                      <w:r w:rsidRPr="00114918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114918">
                        <w:rPr>
                          <w:rFonts w:ascii="Arial" w:hAnsi="Arial" w:cs="Arial"/>
                          <w:b/>
                          <w:sz w:val="28"/>
                        </w:rPr>
                        <w:t>ngữ</w:t>
                      </w:r>
                      <w:proofErr w:type="spellEnd"/>
                      <w:r w:rsidRPr="00114918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114918">
                        <w:rPr>
                          <w:rFonts w:ascii="Arial" w:hAnsi="Arial" w:cs="Arial"/>
                          <w:b/>
                          <w:sz w:val="28"/>
                        </w:rPr>
                        <w:t>giao</w:t>
                      </w:r>
                      <w:proofErr w:type="spellEnd"/>
                      <w:r w:rsidRPr="00114918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114918">
                        <w:rPr>
                          <w:rFonts w:ascii="Arial" w:hAnsi="Arial" w:cs="Arial"/>
                          <w:b/>
                          <w:sz w:val="28"/>
                        </w:rPr>
                        <w:t>diện</w:t>
                      </w:r>
                      <w:proofErr w:type="spellEnd"/>
                    </w:p>
                    <w:p w:rsidR="00C06148" w:rsidRDefault="00C06148" w:rsidP="00C06148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Tất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cả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giao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diện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đều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được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đa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ngôn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ngữ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hóa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bằng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tiếng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Anh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và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tiếng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Việt</w:t>
                      </w:r>
                      <w:proofErr w:type="spellEnd"/>
                    </w:p>
                    <w:p w:rsidR="00114918" w:rsidRDefault="00E10047" w:rsidP="00C06148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smallCaps/>
                          <w:sz w:val="28"/>
                        </w:rPr>
                        <w:pict>
                          <v:shape id="_x0000_i1037" type="#_x0000_t75" style="width:390.75pt;height:154.5pt">
                            <v:imagedata r:id="rId24" o:title="dangonnguvi"/>
                          </v:shape>
                        </w:pict>
                      </w:r>
                    </w:p>
                    <w:p w:rsidR="00C06148" w:rsidRPr="00192401" w:rsidRDefault="00E10047" w:rsidP="00C06148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smallCaps/>
                          <w:sz w:val="28"/>
                        </w:rPr>
                        <w:pict>
                          <v:shape id="_x0000_i1038" type="#_x0000_t75" style="width:390.75pt;height:180.75pt">
                            <v:imagedata r:id="rId25" o:title="dangonnguen"/>
                          </v:shape>
                        </w:pict>
                      </w:r>
                      <w:r w:rsidR="00C06148">
                        <w:rPr>
                          <w:rFonts w:ascii="Arial" w:hAnsi="Arial" w:cs="Arial"/>
                          <w:sz w:val="28"/>
                        </w:rPr>
                        <w:br/>
                      </w:r>
                      <w:r w:rsidR="00C06148"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 w:rsidR="00C06148">
                        <w:rPr>
                          <w:rFonts w:ascii="Arial" w:hAnsi="Arial" w:cs="Arial"/>
                          <w:sz w:val="28"/>
                        </w:rPr>
                        <w:tab/>
                      </w:r>
                    </w:p>
                    <w:p w:rsidR="00C06148" w:rsidRPr="004C0CB2" w:rsidRDefault="00C06148" w:rsidP="00C06148">
                      <w:r>
                        <w:tab/>
                      </w:r>
                      <w:r>
                        <w:tab/>
                      </w:r>
                    </w:p>
                    <w:p w:rsidR="00C06148" w:rsidRPr="00DF6DFE" w:rsidRDefault="00C06148" w:rsidP="00C06148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:rsidR="00C06148" w:rsidRPr="002B7CA5" w:rsidRDefault="00C06148" w:rsidP="00C06148">
                      <w:pPr>
                        <w:rPr>
                          <w:rFonts w:ascii="Arial" w:hAnsi="Arial" w:cs="Arial"/>
                        </w:rPr>
                      </w:pP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  <w:r>
                        <w:rPr>
                          <w:rFonts w:ascii="Arial" w:hAnsi="Arial" w:cs="Arial"/>
                        </w:rPr>
                        <w:tab/>
                      </w:r>
                    </w:p>
                    <w:p w:rsidR="00C06148" w:rsidRPr="002B7CA5" w:rsidRDefault="00C06148" w:rsidP="00C06148">
                      <w:pPr>
                        <w:rPr>
                          <w:rFonts w:ascii="Arial" w:hAnsi="Arial" w:cs="Arial"/>
                        </w:rPr>
                      </w:pPr>
                    </w:p>
                    <w:p w:rsidR="00C06148" w:rsidRPr="002B7CA5" w:rsidRDefault="00C06148" w:rsidP="00C06148">
                      <w:pPr>
                        <w:rPr>
                          <w:rFonts w:ascii="Arial" w:hAnsi="Arial" w:cs="Arial"/>
                        </w:rPr>
                      </w:pPr>
                    </w:p>
                    <w:p w:rsidR="00C06148" w:rsidRPr="002B7CA5" w:rsidRDefault="00C06148" w:rsidP="00C06148">
                      <w:pPr>
                        <w:rPr>
                          <w:rFonts w:ascii="Arial" w:hAnsi="Arial" w:cs="Arial"/>
                        </w:rPr>
                      </w:pP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sdt>
        <w:sdtPr>
          <w:rPr>
            <w:rFonts w:ascii="Arial" w:hAnsi="Arial" w:cs="Arial"/>
            <w:smallCaps w:val="0"/>
          </w:rPr>
          <w:alias w:val="Title"/>
          <w:tag w:val="Title"/>
          <w:id w:val="-858885241"/>
          <w:placeholder>
            <w:docPart w:val="206769E8E589405BA594AF201DFC24B9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r w:rsidRPr="00CD4DAC">
            <w:rPr>
              <w:rFonts w:ascii="Arial" w:hAnsi="Arial" w:cs="Arial"/>
              <w:smallCaps w:val="0"/>
            </w:rPr>
            <w:t>CỬA HÀNG GIÀY THỜI TR</w:t>
          </w:r>
          <w:r>
            <w:rPr>
              <w:rFonts w:ascii="Arial" w:hAnsi="Arial" w:cs="Arial"/>
              <w:smallCaps w:val="0"/>
            </w:rPr>
            <w:t>ANG</w:t>
          </w:r>
        </w:sdtContent>
      </w:sdt>
      <w:r>
        <w:rPr>
          <w:rFonts w:ascii="Arial" w:hAnsi="Arial" w:cs="Arial"/>
          <w:sz w:val="28"/>
        </w:rPr>
        <w:tab/>
      </w:r>
    </w:p>
    <w:p w:rsidR="00192401" w:rsidRDefault="00192401" w:rsidP="00192401">
      <w:pPr>
        <w:pStyle w:val="Title"/>
        <w:rPr>
          <w:rFonts w:ascii="Arial" w:hAnsi="Arial" w:cs="Arial"/>
          <w:sz w:val="28"/>
        </w:rPr>
      </w:pPr>
      <w:r w:rsidRPr="00A90092">
        <w:rPr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0D2AFAED" wp14:editId="44E91377">
                <wp:simplePos x="0" y="0"/>
                <wp:positionH relativeFrom="margin">
                  <wp:align>right</wp:align>
                </wp:positionH>
                <wp:positionV relativeFrom="paragraph">
                  <wp:posOffset>637540</wp:posOffset>
                </wp:positionV>
                <wp:extent cx="5924550" cy="7553325"/>
                <wp:effectExtent l="0" t="0" r="19050" b="28575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553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2401" w:rsidRPr="009B1B63" w:rsidRDefault="00192401" w:rsidP="00192401">
                            <w:pPr>
                              <w:pStyle w:val="Heading2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  <w:t xml:space="preserve">3.4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Trưng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bày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hóa</w:t>
                            </w:r>
                            <w:proofErr w:type="spellEnd"/>
                          </w:p>
                          <w:p w:rsidR="00192401" w:rsidRPr="00EC067D" w:rsidRDefault="00192401" w:rsidP="00192401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</w:rPr>
                              <w:tab/>
                            </w:r>
                            <w:proofErr w:type="spellStart"/>
                            <w:r w:rsidRPr="00EC067D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Hiển</w:t>
                            </w:r>
                            <w:proofErr w:type="spellEnd"/>
                            <w:r w:rsidRPr="00EC067D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EC067D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EC067D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EC067D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danh</w:t>
                            </w:r>
                            <w:proofErr w:type="spellEnd"/>
                            <w:r w:rsidRPr="00EC067D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EC067D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mục</w:t>
                            </w:r>
                            <w:proofErr w:type="spellEnd"/>
                            <w:r w:rsidRPr="00EC067D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EC067D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hàng</w:t>
                            </w:r>
                            <w:proofErr w:type="spellEnd"/>
                            <w:r w:rsidRPr="00EC067D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EC067D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hóa</w:t>
                            </w:r>
                            <w:proofErr w:type="spellEnd"/>
                          </w:p>
                          <w:p w:rsidR="00D83FB5" w:rsidRDefault="00162361" w:rsidP="00D83FB5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Danh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mục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hóa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D83FB5">
                              <w:rPr>
                                <w:rFonts w:ascii="Arial" w:hAnsi="Arial" w:cs="Arial"/>
                                <w:sz w:val="28"/>
                              </w:rPr>
                              <w:t>gồm</w:t>
                            </w:r>
                            <w:proofErr w:type="spellEnd"/>
                            <w:r w:rsidR="00D83FB5">
                              <w:rPr>
                                <w:rFonts w:ascii="Arial" w:hAnsi="Arial" w:cs="Arial"/>
                                <w:sz w:val="28"/>
                              </w:rPr>
                              <w:t xml:space="preserve"> 4 </w:t>
                            </w:r>
                            <w:proofErr w:type="spellStart"/>
                            <w:r w:rsidR="00D83FB5">
                              <w:rPr>
                                <w:rFonts w:ascii="Arial" w:hAnsi="Arial" w:cs="Arial"/>
                                <w:sz w:val="28"/>
                              </w:rPr>
                              <w:t>thể</w:t>
                            </w:r>
                            <w:proofErr w:type="spellEnd"/>
                            <w:r w:rsidR="00D83FB5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D83FB5">
                              <w:rPr>
                                <w:rFonts w:ascii="Arial" w:hAnsi="Arial" w:cs="Arial"/>
                                <w:sz w:val="28"/>
                              </w:rPr>
                              <w:t>loại</w:t>
                            </w:r>
                            <w:proofErr w:type="spellEnd"/>
                            <w:r w:rsidR="00D83FB5">
                              <w:rPr>
                                <w:rFonts w:ascii="Arial" w:hAnsi="Arial" w:cs="Arial"/>
                                <w:sz w:val="28"/>
                              </w:rPr>
                              <w:t xml:space="preserve"> :</w:t>
                            </w:r>
                            <w:proofErr w:type="gramEnd"/>
                            <w:r w:rsidR="00D83FB5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D83FB5">
                              <w:rPr>
                                <w:rFonts w:ascii="Arial" w:hAnsi="Arial" w:cs="Arial"/>
                                <w:sz w:val="28"/>
                              </w:rPr>
                              <w:t>Giày</w:t>
                            </w:r>
                            <w:proofErr w:type="spellEnd"/>
                            <w:r w:rsidR="00D83FB5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D83FB5">
                              <w:rPr>
                                <w:rFonts w:ascii="Arial" w:hAnsi="Arial" w:cs="Arial"/>
                                <w:sz w:val="28"/>
                              </w:rPr>
                              <w:t>nam</w:t>
                            </w:r>
                            <w:proofErr w:type="spellEnd"/>
                            <w:r w:rsidR="00D83FB5">
                              <w:rPr>
                                <w:rFonts w:ascii="Arial" w:hAnsi="Arial" w:cs="Arial"/>
                                <w:sz w:val="28"/>
                              </w:rPr>
                              <w:t xml:space="preserve">, </w:t>
                            </w:r>
                            <w:proofErr w:type="spellStart"/>
                            <w:r w:rsidR="00D83FB5">
                              <w:rPr>
                                <w:rFonts w:ascii="Arial" w:hAnsi="Arial" w:cs="Arial"/>
                                <w:sz w:val="28"/>
                              </w:rPr>
                              <w:t>giày</w:t>
                            </w:r>
                            <w:proofErr w:type="spellEnd"/>
                            <w:r w:rsidR="00D83FB5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D83FB5">
                              <w:rPr>
                                <w:rFonts w:ascii="Arial" w:hAnsi="Arial" w:cs="Arial"/>
                                <w:sz w:val="28"/>
                              </w:rPr>
                              <w:t>nữ</w:t>
                            </w:r>
                            <w:proofErr w:type="spellEnd"/>
                            <w:r w:rsidR="00D83FB5">
                              <w:rPr>
                                <w:rFonts w:ascii="Arial" w:hAnsi="Arial" w:cs="Arial"/>
                                <w:sz w:val="28"/>
                              </w:rPr>
                              <w:t xml:space="preserve">, </w:t>
                            </w:r>
                            <w:proofErr w:type="spellStart"/>
                            <w:r w:rsidR="00D83FB5">
                              <w:rPr>
                                <w:rFonts w:ascii="Arial" w:hAnsi="Arial" w:cs="Arial"/>
                                <w:sz w:val="28"/>
                              </w:rPr>
                              <w:t>giày</w:t>
                            </w:r>
                            <w:proofErr w:type="spellEnd"/>
                            <w:r w:rsidR="00D83FB5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D83FB5">
                              <w:rPr>
                                <w:rFonts w:ascii="Arial" w:hAnsi="Arial" w:cs="Arial"/>
                                <w:sz w:val="28"/>
                              </w:rPr>
                              <w:t>trẻ</w:t>
                            </w:r>
                            <w:proofErr w:type="spellEnd"/>
                            <w:r w:rsidR="00D83FB5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D83FB5">
                              <w:rPr>
                                <w:rFonts w:ascii="Arial" w:hAnsi="Arial" w:cs="Arial"/>
                                <w:sz w:val="28"/>
                              </w:rPr>
                              <w:t>em</w:t>
                            </w:r>
                            <w:proofErr w:type="spellEnd"/>
                            <w:r w:rsidR="00D83FB5">
                              <w:rPr>
                                <w:rFonts w:ascii="Arial" w:hAnsi="Arial" w:cs="Arial"/>
                                <w:sz w:val="28"/>
                              </w:rPr>
                              <w:t xml:space="preserve">, </w:t>
                            </w:r>
                            <w:proofErr w:type="spellStart"/>
                            <w:r w:rsidR="00D83FB5">
                              <w:rPr>
                                <w:rFonts w:ascii="Arial" w:hAnsi="Arial" w:cs="Arial"/>
                                <w:sz w:val="28"/>
                              </w:rPr>
                              <w:t>giày</w:t>
                            </w:r>
                            <w:proofErr w:type="spellEnd"/>
                            <w:r w:rsidR="00D83FB5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D83FB5">
                              <w:rPr>
                                <w:rFonts w:ascii="Arial" w:hAnsi="Arial" w:cs="Arial"/>
                                <w:sz w:val="28"/>
                              </w:rPr>
                              <w:t>thể</w:t>
                            </w:r>
                            <w:proofErr w:type="spellEnd"/>
                            <w:r w:rsidR="00D83FB5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D83FB5">
                              <w:rPr>
                                <w:rFonts w:ascii="Arial" w:hAnsi="Arial" w:cs="Arial"/>
                                <w:sz w:val="28"/>
                              </w:rPr>
                              <w:t>thao</w:t>
                            </w:r>
                            <w:proofErr w:type="spellEnd"/>
                            <w:r w:rsidR="00D83FB5">
                              <w:rPr>
                                <w:rFonts w:ascii="Arial" w:hAnsi="Arial" w:cs="Arial"/>
                                <w:sz w:val="28"/>
                              </w:rPr>
                              <w:t xml:space="preserve">. </w:t>
                            </w:r>
                          </w:p>
                          <w:p w:rsidR="00162361" w:rsidRDefault="00D83FB5" w:rsidP="00D83FB5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</w:t>
                            </w:r>
                            <w:r w:rsidR="00162361">
                              <w:rPr>
                                <w:rFonts w:ascii="Arial" w:hAnsi="Arial" w:cs="Arial"/>
                                <w:sz w:val="28"/>
                              </w:rPr>
                              <w:t>ược</w:t>
                            </w:r>
                            <w:proofErr w:type="spellEnd"/>
                            <w:r w:rsidR="00162361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162361">
                              <w:rPr>
                                <w:rFonts w:ascii="Arial" w:hAnsi="Arial" w:cs="Arial"/>
                                <w:sz w:val="28"/>
                              </w:rPr>
                              <w:t>hiển</w:t>
                            </w:r>
                            <w:proofErr w:type="spellEnd"/>
                            <w:r w:rsidR="00162361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162361">
                              <w:rPr>
                                <w:rFonts w:ascii="Arial" w:hAnsi="Arial" w:cs="Arial"/>
                                <w:sz w:val="28"/>
                              </w:rPr>
                              <w:t>thị</w:t>
                            </w:r>
                            <w:proofErr w:type="spellEnd"/>
                            <w:r w:rsidR="00162361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162361">
                              <w:rPr>
                                <w:rFonts w:ascii="Arial" w:hAnsi="Arial" w:cs="Arial"/>
                                <w:sz w:val="28"/>
                              </w:rPr>
                              <w:t>cả</w:t>
                            </w:r>
                            <w:proofErr w:type="spellEnd"/>
                            <w:r w:rsidR="00162361">
                              <w:rPr>
                                <w:rFonts w:ascii="Arial" w:hAnsi="Arial" w:cs="Arial"/>
                                <w:sz w:val="28"/>
                              </w:rPr>
                              <w:t xml:space="preserve"> ở </w:t>
                            </w:r>
                            <w:proofErr w:type="spellStart"/>
                            <w:r w:rsidR="00162361">
                              <w:rPr>
                                <w:rFonts w:ascii="Arial" w:hAnsi="Arial" w:cs="Arial"/>
                                <w:sz w:val="28"/>
                              </w:rPr>
                              <w:t>trên</w:t>
                            </w:r>
                            <w:proofErr w:type="spellEnd"/>
                            <w:r w:rsidR="00162361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162361">
                              <w:rPr>
                                <w:rFonts w:ascii="Arial" w:hAnsi="Arial" w:cs="Arial"/>
                                <w:sz w:val="28"/>
                              </w:rPr>
                              <w:t>thanh</w:t>
                            </w:r>
                            <w:proofErr w:type="spellEnd"/>
                            <w:r w:rsidR="00162361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162361">
                              <w:rPr>
                                <w:rFonts w:ascii="Arial" w:hAnsi="Arial" w:cs="Arial"/>
                                <w:sz w:val="28"/>
                              </w:rPr>
                              <w:t>điều</w:t>
                            </w:r>
                            <w:proofErr w:type="spellEnd"/>
                            <w:r w:rsidR="00162361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162361">
                              <w:rPr>
                                <w:rFonts w:ascii="Arial" w:hAnsi="Arial" w:cs="Arial"/>
                                <w:sz w:val="28"/>
                              </w:rPr>
                              <w:t>hướng</w:t>
                            </w:r>
                            <w:proofErr w:type="spellEnd"/>
                            <w:r w:rsidR="00162361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162361">
                              <w:rPr>
                                <w:rFonts w:ascii="Arial" w:hAnsi="Arial" w:cs="Arial"/>
                                <w:sz w:val="28"/>
                              </w:rPr>
                              <w:t>và</w:t>
                            </w:r>
                            <w:proofErr w:type="spellEnd"/>
                            <w:r w:rsidR="00162361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162361">
                              <w:rPr>
                                <w:rFonts w:ascii="Arial" w:hAnsi="Arial" w:cs="Arial"/>
                                <w:sz w:val="28"/>
                              </w:rPr>
                              <w:t>thanh</w:t>
                            </w:r>
                            <w:proofErr w:type="spellEnd"/>
                            <w:r w:rsidR="00162361">
                              <w:rPr>
                                <w:rFonts w:ascii="Arial" w:hAnsi="Arial" w:cs="Arial"/>
                                <w:sz w:val="28"/>
                              </w:rPr>
                              <w:t xml:space="preserve"> menu sidebar</w:t>
                            </w:r>
                          </w:p>
                          <w:p w:rsidR="00D83FB5" w:rsidRDefault="00E10047" w:rsidP="00192401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mallCaps/>
                                <w:sz w:val="28"/>
                              </w:rPr>
                              <w:pict>
                                <v:shape id="_x0000_i1039" type="#_x0000_t75" style="width:211.5pt;height:203.25pt">
                                  <v:imagedata r:id="rId21" o:title="sidebar"/>
                                </v:shape>
                              </w:pict>
                            </w:r>
                            <w:r>
                              <w:rPr>
                                <w:rFonts w:ascii="Arial" w:hAnsi="Arial" w:cs="Arial"/>
                                <w:b/>
                                <w:smallCaps/>
                                <w:sz w:val="28"/>
                              </w:rPr>
                              <w:pict>
                                <v:shape id="_x0000_i1040" type="#_x0000_t75" style="width:451.5pt;height:18pt">
                                  <v:imagedata r:id="rId18" o:title="nav"/>
                                </v:shape>
                              </w:pict>
                            </w:r>
                          </w:p>
                          <w:p w:rsidR="00162361" w:rsidRDefault="00162361" w:rsidP="00192401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</w:p>
                          <w:p w:rsidR="00192401" w:rsidRDefault="00192401" w:rsidP="00D83FB5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proofErr w:type="spellStart"/>
                            <w:r w:rsidRPr="00EC067D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Hiển</w:t>
                            </w:r>
                            <w:proofErr w:type="spellEnd"/>
                            <w:r w:rsidRPr="00EC067D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EC067D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EC067D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EC067D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hãng</w:t>
                            </w:r>
                            <w:proofErr w:type="spellEnd"/>
                            <w:r w:rsidRPr="00EC067D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EC067D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sản</w:t>
                            </w:r>
                            <w:proofErr w:type="spellEnd"/>
                            <w:r w:rsidRPr="00EC067D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EC067D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xuất</w:t>
                            </w:r>
                            <w:proofErr w:type="spellEnd"/>
                            <w:r w:rsidRPr="00EC067D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</w:p>
                          <w:p w:rsidR="00EC067D" w:rsidRPr="00EC067D" w:rsidRDefault="00EC067D" w:rsidP="00D83FB5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Hãng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sản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xuất</w:t>
                            </w:r>
                            <w:proofErr w:type="spellEnd"/>
                            <w:r w:rsidR="00241644">
                              <w:rPr>
                                <w:rFonts w:ascii="Arial" w:hAnsi="Arial" w:cs="Arial"/>
                                <w:sz w:val="28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="00241644">
                              <w:rPr>
                                <w:rFonts w:ascii="Arial" w:hAnsi="Arial" w:cs="Arial"/>
                                <w:sz w:val="28"/>
                              </w:rPr>
                              <w:t>nhãn</w:t>
                            </w:r>
                            <w:proofErr w:type="spellEnd"/>
                            <w:r w:rsidR="00241644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241644">
                              <w:rPr>
                                <w:rFonts w:ascii="Arial" w:hAnsi="Arial" w:cs="Arial"/>
                                <w:sz w:val="28"/>
                              </w:rPr>
                              <w:t>hiệu</w:t>
                            </w:r>
                            <w:proofErr w:type="spellEnd"/>
                            <w:r w:rsidR="00241644">
                              <w:rPr>
                                <w:rFonts w:ascii="Arial" w:hAnsi="Arial" w:cs="Arial"/>
                                <w:sz w:val="28"/>
                              </w:rPr>
                              <w:t>)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được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241644">
                              <w:rPr>
                                <w:rFonts w:ascii="Arial" w:hAnsi="Arial" w:cs="Arial"/>
                                <w:sz w:val="28"/>
                              </w:rPr>
                              <w:t>hiển</w:t>
                            </w:r>
                            <w:proofErr w:type="spellEnd"/>
                            <w:r w:rsidR="00241644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241644">
                              <w:rPr>
                                <w:rFonts w:ascii="Arial" w:hAnsi="Arial" w:cs="Arial"/>
                                <w:sz w:val="28"/>
                              </w:rPr>
                              <w:t>thị</w:t>
                            </w:r>
                            <w:proofErr w:type="spellEnd"/>
                            <w:r w:rsidR="00241644">
                              <w:rPr>
                                <w:rFonts w:ascii="Arial" w:hAnsi="Arial" w:cs="Arial"/>
                                <w:sz w:val="28"/>
                              </w:rPr>
                              <w:t xml:space="preserve"> dropdown menu </w:t>
                            </w:r>
                            <w:proofErr w:type="spellStart"/>
                            <w:r w:rsidR="00241644">
                              <w:rPr>
                                <w:rFonts w:ascii="Arial" w:hAnsi="Arial" w:cs="Arial"/>
                                <w:sz w:val="28"/>
                              </w:rPr>
                              <w:t>trên</w:t>
                            </w:r>
                            <w:proofErr w:type="spellEnd"/>
                            <w:r w:rsidR="00241644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241644">
                              <w:rPr>
                                <w:rFonts w:ascii="Arial" w:hAnsi="Arial" w:cs="Arial"/>
                                <w:sz w:val="28"/>
                              </w:rPr>
                              <w:t>thanh</w:t>
                            </w:r>
                            <w:proofErr w:type="spellEnd"/>
                            <w:r w:rsidR="00241644">
                              <w:rPr>
                                <w:rFonts w:ascii="Arial" w:hAnsi="Arial" w:cs="Arial"/>
                                <w:sz w:val="28"/>
                              </w:rPr>
                              <w:t xml:space="preserve"> navigator</w:t>
                            </w:r>
                            <w:r w:rsidR="00241644">
                              <w:rPr>
                                <w:noProof/>
                              </w:rPr>
                              <w:drawing>
                                <wp:inline distT="0" distB="0" distL="0" distR="0" wp14:anchorId="121401F3" wp14:editId="17DD16D4">
                                  <wp:extent cx="5732780" cy="1176655"/>
                                  <wp:effectExtent l="0" t="0" r="1270" b="4445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32780" cy="11766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92401" w:rsidRPr="009B1B63" w:rsidRDefault="00192401" w:rsidP="00192401">
                            <w:pPr>
                              <w:pStyle w:val="Heading2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9B1B63">
                              <w:rPr>
                                <w:sz w:val="26"/>
                              </w:rPr>
                              <w:tab/>
                            </w:r>
                          </w:p>
                          <w:p w:rsidR="00192401" w:rsidRDefault="00192401" w:rsidP="00192401"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192401" w:rsidRDefault="00192401" w:rsidP="00192401"/>
                          <w:p w:rsidR="00192401" w:rsidRPr="002B7CA5" w:rsidRDefault="00192401" w:rsidP="00192401">
                            <w:pPr>
                              <w:pStyle w:val="Heading2"/>
                              <w:rPr>
                                <w:rFonts w:ascii="Arial" w:hAnsi="Arial" w:cs="Arial"/>
                              </w:rPr>
                            </w:pPr>
                            <w:r w:rsidRPr="009B1B63">
                              <w:rPr>
                                <w:sz w:val="26"/>
                              </w:rPr>
                              <w:tab/>
                            </w:r>
                          </w:p>
                          <w:p w:rsidR="00192401" w:rsidRPr="002B7CA5" w:rsidRDefault="00192401" w:rsidP="00192401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192401" w:rsidRPr="002B7CA5" w:rsidRDefault="00192401" w:rsidP="00192401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192401" w:rsidRPr="002B7CA5" w:rsidRDefault="00192401" w:rsidP="0019240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AFAED" id="_x0000_s1047" type="#_x0000_t202" style="position:absolute;left:0;text-align:left;margin-left:415.3pt;margin-top:50.2pt;width:466.5pt;height:594.75pt;z-index:25167872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" strokecolor="white [3212]">
                <v:textbox>
                  <w:txbxContent>
                    <w:p w:rsidR="00192401" w:rsidRPr="009B1B63" w:rsidRDefault="00192401" w:rsidP="00192401">
                      <w:pPr>
                        <w:pStyle w:val="Heading2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  <w:t xml:space="preserve">3.4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Trưng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bày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hóa</w:t>
                      </w:r>
                      <w:proofErr w:type="spellEnd"/>
                    </w:p>
                    <w:p w:rsidR="00192401" w:rsidRPr="00EC067D" w:rsidRDefault="00192401" w:rsidP="00192401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>
                        <w:rPr>
                          <w:rFonts w:ascii="Arial" w:hAnsi="Arial" w:cs="Arial"/>
                        </w:rPr>
                        <w:tab/>
                      </w:r>
                      <w:r>
                        <w:rPr>
                          <w:rFonts w:ascii="Arial" w:hAnsi="Arial" w:cs="Arial"/>
                        </w:rPr>
                        <w:tab/>
                      </w:r>
                      <w:proofErr w:type="spellStart"/>
                      <w:r w:rsidRPr="00EC067D">
                        <w:rPr>
                          <w:rFonts w:ascii="Arial" w:hAnsi="Arial" w:cs="Arial"/>
                          <w:b/>
                          <w:sz w:val="28"/>
                        </w:rPr>
                        <w:t>Hiển</w:t>
                      </w:r>
                      <w:proofErr w:type="spellEnd"/>
                      <w:r w:rsidRPr="00EC067D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EC067D">
                        <w:rPr>
                          <w:rFonts w:ascii="Arial" w:hAnsi="Arial" w:cs="Arial"/>
                          <w:b/>
                          <w:sz w:val="28"/>
                        </w:rPr>
                        <w:t>thị</w:t>
                      </w:r>
                      <w:proofErr w:type="spellEnd"/>
                      <w:r w:rsidRPr="00EC067D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EC067D">
                        <w:rPr>
                          <w:rFonts w:ascii="Arial" w:hAnsi="Arial" w:cs="Arial"/>
                          <w:b/>
                          <w:sz w:val="28"/>
                        </w:rPr>
                        <w:t>danh</w:t>
                      </w:r>
                      <w:proofErr w:type="spellEnd"/>
                      <w:r w:rsidRPr="00EC067D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EC067D">
                        <w:rPr>
                          <w:rFonts w:ascii="Arial" w:hAnsi="Arial" w:cs="Arial"/>
                          <w:b/>
                          <w:sz w:val="28"/>
                        </w:rPr>
                        <w:t>mục</w:t>
                      </w:r>
                      <w:proofErr w:type="spellEnd"/>
                      <w:r w:rsidRPr="00EC067D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EC067D">
                        <w:rPr>
                          <w:rFonts w:ascii="Arial" w:hAnsi="Arial" w:cs="Arial"/>
                          <w:b/>
                          <w:sz w:val="28"/>
                        </w:rPr>
                        <w:t>hàng</w:t>
                      </w:r>
                      <w:proofErr w:type="spellEnd"/>
                      <w:r w:rsidRPr="00EC067D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EC067D">
                        <w:rPr>
                          <w:rFonts w:ascii="Arial" w:hAnsi="Arial" w:cs="Arial"/>
                          <w:b/>
                          <w:sz w:val="28"/>
                        </w:rPr>
                        <w:t>hóa</w:t>
                      </w:r>
                      <w:proofErr w:type="spellEnd"/>
                    </w:p>
                    <w:p w:rsidR="00D83FB5" w:rsidRDefault="00162361" w:rsidP="00D83FB5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Danh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mục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hóa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D83FB5">
                        <w:rPr>
                          <w:rFonts w:ascii="Arial" w:hAnsi="Arial" w:cs="Arial"/>
                          <w:sz w:val="28"/>
                        </w:rPr>
                        <w:t>gồm</w:t>
                      </w:r>
                      <w:proofErr w:type="spellEnd"/>
                      <w:r w:rsidR="00D83FB5">
                        <w:rPr>
                          <w:rFonts w:ascii="Arial" w:hAnsi="Arial" w:cs="Arial"/>
                          <w:sz w:val="28"/>
                        </w:rPr>
                        <w:t xml:space="preserve"> 4 </w:t>
                      </w:r>
                      <w:proofErr w:type="spellStart"/>
                      <w:r w:rsidR="00D83FB5">
                        <w:rPr>
                          <w:rFonts w:ascii="Arial" w:hAnsi="Arial" w:cs="Arial"/>
                          <w:sz w:val="28"/>
                        </w:rPr>
                        <w:t>thể</w:t>
                      </w:r>
                      <w:proofErr w:type="spellEnd"/>
                      <w:r w:rsidR="00D83FB5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proofErr w:type="gramStart"/>
                      <w:r w:rsidR="00D83FB5">
                        <w:rPr>
                          <w:rFonts w:ascii="Arial" w:hAnsi="Arial" w:cs="Arial"/>
                          <w:sz w:val="28"/>
                        </w:rPr>
                        <w:t>loại</w:t>
                      </w:r>
                      <w:proofErr w:type="spellEnd"/>
                      <w:r w:rsidR="00D83FB5">
                        <w:rPr>
                          <w:rFonts w:ascii="Arial" w:hAnsi="Arial" w:cs="Arial"/>
                          <w:sz w:val="28"/>
                        </w:rPr>
                        <w:t xml:space="preserve"> :</w:t>
                      </w:r>
                      <w:proofErr w:type="gramEnd"/>
                      <w:r w:rsidR="00D83FB5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D83FB5">
                        <w:rPr>
                          <w:rFonts w:ascii="Arial" w:hAnsi="Arial" w:cs="Arial"/>
                          <w:sz w:val="28"/>
                        </w:rPr>
                        <w:t>Giày</w:t>
                      </w:r>
                      <w:proofErr w:type="spellEnd"/>
                      <w:r w:rsidR="00D83FB5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D83FB5">
                        <w:rPr>
                          <w:rFonts w:ascii="Arial" w:hAnsi="Arial" w:cs="Arial"/>
                          <w:sz w:val="28"/>
                        </w:rPr>
                        <w:t>nam</w:t>
                      </w:r>
                      <w:proofErr w:type="spellEnd"/>
                      <w:r w:rsidR="00D83FB5">
                        <w:rPr>
                          <w:rFonts w:ascii="Arial" w:hAnsi="Arial" w:cs="Arial"/>
                          <w:sz w:val="28"/>
                        </w:rPr>
                        <w:t xml:space="preserve">, </w:t>
                      </w:r>
                      <w:proofErr w:type="spellStart"/>
                      <w:r w:rsidR="00D83FB5">
                        <w:rPr>
                          <w:rFonts w:ascii="Arial" w:hAnsi="Arial" w:cs="Arial"/>
                          <w:sz w:val="28"/>
                        </w:rPr>
                        <w:t>giày</w:t>
                      </w:r>
                      <w:proofErr w:type="spellEnd"/>
                      <w:r w:rsidR="00D83FB5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D83FB5">
                        <w:rPr>
                          <w:rFonts w:ascii="Arial" w:hAnsi="Arial" w:cs="Arial"/>
                          <w:sz w:val="28"/>
                        </w:rPr>
                        <w:t>nữ</w:t>
                      </w:r>
                      <w:proofErr w:type="spellEnd"/>
                      <w:r w:rsidR="00D83FB5">
                        <w:rPr>
                          <w:rFonts w:ascii="Arial" w:hAnsi="Arial" w:cs="Arial"/>
                          <w:sz w:val="28"/>
                        </w:rPr>
                        <w:t xml:space="preserve">, </w:t>
                      </w:r>
                      <w:proofErr w:type="spellStart"/>
                      <w:r w:rsidR="00D83FB5">
                        <w:rPr>
                          <w:rFonts w:ascii="Arial" w:hAnsi="Arial" w:cs="Arial"/>
                          <w:sz w:val="28"/>
                        </w:rPr>
                        <w:t>giày</w:t>
                      </w:r>
                      <w:proofErr w:type="spellEnd"/>
                      <w:r w:rsidR="00D83FB5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D83FB5">
                        <w:rPr>
                          <w:rFonts w:ascii="Arial" w:hAnsi="Arial" w:cs="Arial"/>
                          <w:sz w:val="28"/>
                        </w:rPr>
                        <w:t>trẻ</w:t>
                      </w:r>
                      <w:proofErr w:type="spellEnd"/>
                      <w:r w:rsidR="00D83FB5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D83FB5">
                        <w:rPr>
                          <w:rFonts w:ascii="Arial" w:hAnsi="Arial" w:cs="Arial"/>
                          <w:sz w:val="28"/>
                        </w:rPr>
                        <w:t>em</w:t>
                      </w:r>
                      <w:proofErr w:type="spellEnd"/>
                      <w:r w:rsidR="00D83FB5">
                        <w:rPr>
                          <w:rFonts w:ascii="Arial" w:hAnsi="Arial" w:cs="Arial"/>
                          <w:sz w:val="28"/>
                        </w:rPr>
                        <w:t xml:space="preserve">, </w:t>
                      </w:r>
                      <w:proofErr w:type="spellStart"/>
                      <w:r w:rsidR="00D83FB5">
                        <w:rPr>
                          <w:rFonts w:ascii="Arial" w:hAnsi="Arial" w:cs="Arial"/>
                          <w:sz w:val="28"/>
                        </w:rPr>
                        <w:t>giày</w:t>
                      </w:r>
                      <w:proofErr w:type="spellEnd"/>
                      <w:r w:rsidR="00D83FB5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D83FB5">
                        <w:rPr>
                          <w:rFonts w:ascii="Arial" w:hAnsi="Arial" w:cs="Arial"/>
                          <w:sz w:val="28"/>
                        </w:rPr>
                        <w:t>thể</w:t>
                      </w:r>
                      <w:proofErr w:type="spellEnd"/>
                      <w:r w:rsidR="00D83FB5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D83FB5">
                        <w:rPr>
                          <w:rFonts w:ascii="Arial" w:hAnsi="Arial" w:cs="Arial"/>
                          <w:sz w:val="28"/>
                        </w:rPr>
                        <w:t>thao</w:t>
                      </w:r>
                      <w:proofErr w:type="spellEnd"/>
                      <w:r w:rsidR="00D83FB5">
                        <w:rPr>
                          <w:rFonts w:ascii="Arial" w:hAnsi="Arial" w:cs="Arial"/>
                          <w:sz w:val="28"/>
                        </w:rPr>
                        <w:t xml:space="preserve">. </w:t>
                      </w:r>
                    </w:p>
                    <w:p w:rsidR="00162361" w:rsidRDefault="00D83FB5" w:rsidP="00D83FB5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</w:t>
                      </w:r>
                      <w:r w:rsidR="00162361">
                        <w:rPr>
                          <w:rFonts w:ascii="Arial" w:hAnsi="Arial" w:cs="Arial"/>
                          <w:sz w:val="28"/>
                        </w:rPr>
                        <w:t>ược</w:t>
                      </w:r>
                      <w:proofErr w:type="spellEnd"/>
                      <w:r w:rsidR="00162361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162361">
                        <w:rPr>
                          <w:rFonts w:ascii="Arial" w:hAnsi="Arial" w:cs="Arial"/>
                          <w:sz w:val="28"/>
                        </w:rPr>
                        <w:t>hiển</w:t>
                      </w:r>
                      <w:proofErr w:type="spellEnd"/>
                      <w:r w:rsidR="00162361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162361">
                        <w:rPr>
                          <w:rFonts w:ascii="Arial" w:hAnsi="Arial" w:cs="Arial"/>
                          <w:sz w:val="28"/>
                        </w:rPr>
                        <w:t>thị</w:t>
                      </w:r>
                      <w:proofErr w:type="spellEnd"/>
                      <w:r w:rsidR="00162361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162361">
                        <w:rPr>
                          <w:rFonts w:ascii="Arial" w:hAnsi="Arial" w:cs="Arial"/>
                          <w:sz w:val="28"/>
                        </w:rPr>
                        <w:t>cả</w:t>
                      </w:r>
                      <w:proofErr w:type="spellEnd"/>
                      <w:r w:rsidR="00162361">
                        <w:rPr>
                          <w:rFonts w:ascii="Arial" w:hAnsi="Arial" w:cs="Arial"/>
                          <w:sz w:val="28"/>
                        </w:rPr>
                        <w:t xml:space="preserve"> ở </w:t>
                      </w:r>
                      <w:proofErr w:type="spellStart"/>
                      <w:r w:rsidR="00162361">
                        <w:rPr>
                          <w:rFonts w:ascii="Arial" w:hAnsi="Arial" w:cs="Arial"/>
                          <w:sz w:val="28"/>
                        </w:rPr>
                        <w:t>trên</w:t>
                      </w:r>
                      <w:proofErr w:type="spellEnd"/>
                      <w:r w:rsidR="00162361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162361">
                        <w:rPr>
                          <w:rFonts w:ascii="Arial" w:hAnsi="Arial" w:cs="Arial"/>
                          <w:sz w:val="28"/>
                        </w:rPr>
                        <w:t>thanh</w:t>
                      </w:r>
                      <w:proofErr w:type="spellEnd"/>
                      <w:r w:rsidR="00162361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162361">
                        <w:rPr>
                          <w:rFonts w:ascii="Arial" w:hAnsi="Arial" w:cs="Arial"/>
                          <w:sz w:val="28"/>
                        </w:rPr>
                        <w:t>điều</w:t>
                      </w:r>
                      <w:proofErr w:type="spellEnd"/>
                      <w:r w:rsidR="00162361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162361">
                        <w:rPr>
                          <w:rFonts w:ascii="Arial" w:hAnsi="Arial" w:cs="Arial"/>
                          <w:sz w:val="28"/>
                        </w:rPr>
                        <w:t>hướng</w:t>
                      </w:r>
                      <w:proofErr w:type="spellEnd"/>
                      <w:r w:rsidR="00162361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162361">
                        <w:rPr>
                          <w:rFonts w:ascii="Arial" w:hAnsi="Arial" w:cs="Arial"/>
                          <w:sz w:val="28"/>
                        </w:rPr>
                        <w:t>và</w:t>
                      </w:r>
                      <w:proofErr w:type="spellEnd"/>
                      <w:r w:rsidR="00162361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162361">
                        <w:rPr>
                          <w:rFonts w:ascii="Arial" w:hAnsi="Arial" w:cs="Arial"/>
                          <w:sz w:val="28"/>
                        </w:rPr>
                        <w:t>thanh</w:t>
                      </w:r>
                      <w:proofErr w:type="spellEnd"/>
                      <w:r w:rsidR="00162361">
                        <w:rPr>
                          <w:rFonts w:ascii="Arial" w:hAnsi="Arial" w:cs="Arial"/>
                          <w:sz w:val="28"/>
                        </w:rPr>
                        <w:t xml:space="preserve"> menu sidebar</w:t>
                      </w:r>
                    </w:p>
                    <w:p w:rsidR="00D83FB5" w:rsidRDefault="00E10047" w:rsidP="00192401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smallCaps/>
                          <w:sz w:val="28"/>
                        </w:rPr>
                        <w:pict>
                          <v:shape id="_x0000_i1039" type="#_x0000_t75" style="width:211.5pt;height:203.25pt">
                            <v:imagedata r:id="rId21" o:title="sidebar"/>
                          </v:shape>
                        </w:pict>
                      </w:r>
                      <w:r>
                        <w:rPr>
                          <w:rFonts w:ascii="Arial" w:hAnsi="Arial" w:cs="Arial"/>
                          <w:b/>
                          <w:smallCaps/>
                          <w:sz w:val="28"/>
                        </w:rPr>
                        <w:pict>
                          <v:shape id="_x0000_i1040" type="#_x0000_t75" style="width:451.5pt;height:18pt">
                            <v:imagedata r:id="rId18" o:title="nav"/>
                          </v:shape>
                        </w:pict>
                      </w:r>
                    </w:p>
                    <w:p w:rsidR="00162361" w:rsidRDefault="00162361" w:rsidP="00192401">
                      <w:pPr>
                        <w:rPr>
                          <w:rFonts w:ascii="Arial" w:hAnsi="Arial" w:cs="Arial"/>
                          <w:sz w:val="28"/>
                        </w:rPr>
                      </w:pPr>
                    </w:p>
                    <w:p w:rsidR="00192401" w:rsidRDefault="00192401" w:rsidP="00D83FB5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proofErr w:type="spellStart"/>
                      <w:r w:rsidRPr="00EC067D">
                        <w:rPr>
                          <w:rFonts w:ascii="Arial" w:hAnsi="Arial" w:cs="Arial"/>
                          <w:b/>
                          <w:sz w:val="28"/>
                        </w:rPr>
                        <w:t>Hiển</w:t>
                      </w:r>
                      <w:proofErr w:type="spellEnd"/>
                      <w:r w:rsidRPr="00EC067D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EC067D">
                        <w:rPr>
                          <w:rFonts w:ascii="Arial" w:hAnsi="Arial" w:cs="Arial"/>
                          <w:b/>
                          <w:sz w:val="28"/>
                        </w:rPr>
                        <w:t>thị</w:t>
                      </w:r>
                      <w:proofErr w:type="spellEnd"/>
                      <w:r w:rsidRPr="00EC067D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EC067D">
                        <w:rPr>
                          <w:rFonts w:ascii="Arial" w:hAnsi="Arial" w:cs="Arial"/>
                          <w:b/>
                          <w:sz w:val="28"/>
                        </w:rPr>
                        <w:t>hãng</w:t>
                      </w:r>
                      <w:proofErr w:type="spellEnd"/>
                      <w:r w:rsidRPr="00EC067D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EC067D">
                        <w:rPr>
                          <w:rFonts w:ascii="Arial" w:hAnsi="Arial" w:cs="Arial"/>
                          <w:b/>
                          <w:sz w:val="28"/>
                        </w:rPr>
                        <w:t>sản</w:t>
                      </w:r>
                      <w:proofErr w:type="spellEnd"/>
                      <w:r w:rsidRPr="00EC067D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EC067D">
                        <w:rPr>
                          <w:rFonts w:ascii="Arial" w:hAnsi="Arial" w:cs="Arial"/>
                          <w:b/>
                          <w:sz w:val="28"/>
                        </w:rPr>
                        <w:t>xuất</w:t>
                      </w:r>
                      <w:proofErr w:type="spellEnd"/>
                      <w:r w:rsidRPr="00EC067D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</w:p>
                    <w:p w:rsidR="00EC067D" w:rsidRPr="00EC067D" w:rsidRDefault="00EC067D" w:rsidP="00D83FB5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Hãng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sản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Arial" w:hAnsi="Arial" w:cs="Arial"/>
                          <w:sz w:val="28"/>
                        </w:rPr>
                        <w:t>xuất</w:t>
                      </w:r>
                      <w:proofErr w:type="spellEnd"/>
                      <w:r w:rsidR="00241644">
                        <w:rPr>
                          <w:rFonts w:ascii="Arial" w:hAnsi="Arial" w:cs="Arial"/>
                          <w:sz w:val="28"/>
                        </w:rPr>
                        <w:t>(</w:t>
                      </w:r>
                      <w:proofErr w:type="spellStart"/>
                      <w:proofErr w:type="gramEnd"/>
                      <w:r w:rsidR="00241644">
                        <w:rPr>
                          <w:rFonts w:ascii="Arial" w:hAnsi="Arial" w:cs="Arial"/>
                          <w:sz w:val="28"/>
                        </w:rPr>
                        <w:t>nhãn</w:t>
                      </w:r>
                      <w:proofErr w:type="spellEnd"/>
                      <w:r w:rsidR="00241644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241644">
                        <w:rPr>
                          <w:rFonts w:ascii="Arial" w:hAnsi="Arial" w:cs="Arial"/>
                          <w:sz w:val="28"/>
                        </w:rPr>
                        <w:t>hiệu</w:t>
                      </w:r>
                      <w:proofErr w:type="spellEnd"/>
                      <w:r w:rsidR="00241644">
                        <w:rPr>
                          <w:rFonts w:ascii="Arial" w:hAnsi="Arial" w:cs="Arial"/>
                          <w:sz w:val="28"/>
                        </w:rPr>
                        <w:t>)</w:t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được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241644">
                        <w:rPr>
                          <w:rFonts w:ascii="Arial" w:hAnsi="Arial" w:cs="Arial"/>
                          <w:sz w:val="28"/>
                        </w:rPr>
                        <w:t>hiển</w:t>
                      </w:r>
                      <w:proofErr w:type="spellEnd"/>
                      <w:r w:rsidR="00241644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241644">
                        <w:rPr>
                          <w:rFonts w:ascii="Arial" w:hAnsi="Arial" w:cs="Arial"/>
                          <w:sz w:val="28"/>
                        </w:rPr>
                        <w:t>thị</w:t>
                      </w:r>
                      <w:proofErr w:type="spellEnd"/>
                      <w:r w:rsidR="00241644">
                        <w:rPr>
                          <w:rFonts w:ascii="Arial" w:hAnsi="Arial" w:cs="Arial"/>
                          <w:sz w:val="28"/>
                        </w:rPr>
                        <w:t xml:space="preserve"> dropdown menu </w:t>
                      </w:r>
                      <w:proofErr w:type="spellStart"/>
                      <w:r w:rsidR="00241644">
                        <w:rPr>
                          <w:rFonts w:ascii="Arial" w:hAnsi="Arial" w:cs="Arial"/>
                          <w:sz w:val="28"/>
                        </w:rPr>
                        <w:t>trên</w:t>
                      </w:r>
                      <w:proofErr w:type="spellEnd"/>
                      <w:r w:rsidR="00241644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241644">
                        <w:rPr>
                          <w:rFonts w:ascii="Arial" w:hAnsi="Arial" w:cs="Arial"/>
                          <w:sz w:val="28"/>
                        </w:rPr>
                        <w:t>thanh</w:t>
                      </w:r>
                      <w:proofErr w:type="spellEnd"/>
                      <w:r w:rsidR="00241644">
                        <w:rPr>
                          <w:rFonts w:ascii="Arial" w:hAnsi="Arial" w:cs="Arial"/>
                          <w:sz w:val="28"/>
                        </w:rPr>
                        <w:t xml:space="preserve"> navigator</w:t>
                      </w:r>
                      <w:r w:rsidR="00241644">
                        <w:rPr>
                          <w:noProof/>
                        </w:rPr>
                        <w:drawing>
                          <wp:inline distT="0" distB="0" distL="0" distR="0" wp14:anchorId="121401F3" wp14:editId="17DD16D4">
                            <wp:extent cx="5732780" cy="1176655"/>
                            <wp:effectExtent l="0" t="0" r="1270" b="4445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32780" cy="11766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92401" w:rsidRPr="009B1B63" w:rsidRDefault="00192401" w:rsidP="00192401">
                      <w:pPr>
                        <w:pStyle w:val="Heading2"/>
                        <w:rPr>
                          <w:rFonts w:ascii="Arial" w:hAnsi="Arial" w:cs="Arial"/>
                          <w:sz w:val="28"/>
                        </w:rPr>
                      </w:pPr>
                      <w:r w:rsidRPr="009B1B63">
                        <w:rPr>
                          <w:sz w:val="26"/>
                        </w:rPr>
                        <w:tab/>
                      </w:r>
                    </w:p>
                    <w:p w:rsidR="00192401" w:rsidRDefault="00192401" w:rsidP="00192401">
                      <w:r>
                        <w:tab/>
                      </w:r>
                      <w:r>
                        <w:tab/>
                      </w:r>
                    </w:p>
                    <w:p w:rsidR="00192401" w:rsidRDefault="00192401" w:rsidP="00192401"/>
                    <w:p w:rsidR="00192401" w:rsidRPr="002B7CA5" w:rsidRDefault="00192401" w:rsidP="00192401">
                      <w:pPr>
                        <w:pStyle w:val="Heading2"/>
                        <w:rPr>
                          <w:rFonts w:ascii="Arial" w:hAnsi="Arial" w:cs="Arial"/>
                        </w:rPr>
                      </w:pPr>
                      <w:r w:rsidRPr="009B1B63">
                        <w:rPr>
                          <w:sz w:val="26"/>
                        </w:rPr>
                        <w:tab/>
                      </w:r>
                    </w:p>
                    <w:p w:rsidR="00192401" w:rsidRPr="002B7CA5" w:rsidRDefault="00192401" w:rsidP="00192401">
                      <w:pPr>
                        <w:rPr>
                          <w:rFonts w:ascii="Arial" w:hAnsi="Arial" w:cs="Arial"/>
                        </w:rPr>
                      </w:pPr>
                    </w:p>
                    <w:p w:rsidR="00192401" w:rsidRPr="002B7CA5" w:rsidRDefault="00192401" w:rsidP="00192401">
                      <w:pPr>
                        <w:rPr>
                          <w:rFonts w:ascii="Arial" w:hAnsi="Arial" w:cs="Arial"/>
                        </w:rPr>
                      </w:pPr>
                    </w:p>
                    <w:p w:rsidR="00192401" w:rsidRPr="002B7CA5" w:rsidRDefault="00192401" w:rsidP="00192401">
                      <w:pPr>
                        <w:rPr>
                          <w:rFonts w:ascii="Arial" w:hAnsi="Arial" w:cs="Arial"/>
                        </w:rPr>
                      </w:pP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sdt>
        <w:sdtPr>
          <w:rPr>
            <w:rFonts w:ascii="Arial" w:hAnsi="Arial" w:cs="Arial"/>
            <w:smallCaps w:val="0"/>
          </w:rPr>
          <w:alias w:val="Title"/>
          <w:tag w:val="Title"/>
          <w:id w:val="-1529026770"/>
          <w:placeholder>
            <w:docPart w:val="6145C30CC69F4259B218A2DAFCABD4A3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r w:rsidRPr="00CD4DAC">
            <w:rPr>
              <w:rFonts w:ascii="Arial" w:hAnsi="Arial" w:cs="Arial"/>
              <w:smallCaps w:val="0"/>
            </w:rPr>
            <w:t>CỬA HÀNG GIÀY THỜI TR</w:t>
          </w:r>
          <w:r>
            <w:rPr>
              <w:rFonts w:ascii="Arial" w:hAnsi="Arial" w:cs="Arial"/>
              <w:smallCaps w:val="0"/>
            </w:rPr>
            <w:t>ANG</w:t>
          </w:r>
        </w:sdtContent>
      </w:sdt>
      <w:r>
        <w:rPr>
          <w:rFonts w:ascii="Arial" w:hAnsi="Arial" w:cs="Arial"/>
          <w:sz w:val="28"/>
        </w:rPr>
        <w:tab/>
      </w:r>
    </w:p>
    <w:p w:rsidR="00162361" w:rsidRDefault="00162361" w:rsidP="00162361">
      <w:pPr>
        <w:pStyle w:val="Title"/>
        <w:rPr>
          <w:rFonts w:ascii="Arial" w:hAnsi="Arial" w:cs="Arial"/>
          <w:sz w:val="28"/>
        </w:rPr>
      </w:pPr>
      <w:r w:rsidRPr="00A90092">
        <w:rPr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48B54150" wp14:editId="6C977672">
                <wp:simplePos x="0" y="0"/>
                <wp:positionH relativeFrom="margin">
                  <wp:align>right</wp:align>
                </wp:positionH>
                <wp:positionV relativeFrom="paragraph">
                  <wp:posOffset>637540</wp:posOffset>
                </wp:positionV>
                <wp:extent cx="5924550" cy="7553325"/>
                <wp:effectExtent l="0" t="0" r="19050" b="28575"/>
                <wp:wrapSquare wrapText="bothSides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553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2361" w:rsidRPr="00241644" w:rsidRDefault="00162361" w:rsidP="00162361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proofErr w:type="spellStart"/>
                            <w:r w:rsidRPr="0024164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Hiển</w:t>
                            </w:r>
                            <w:proofErr w:type="spellEnd"/>
                            <w:r w:rsidRPr="0024164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24164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24164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24164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kết</w:t>
                            </w:r>
                            <w:proofErr w:type="spellEnd"/>
                            <w:r w:rsidRPr="0024164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24164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quả</w:t>
                            </w:r>
                            <w:proofErr w:type="spellEnd"/>
                            <w:r w:rsidRPr="0024164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24164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tìm</w:t>
                            </w:r>
                            <w:proofErr w:type="spellEnd"/>
                            <w:r w:rsidRPr="0024164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24164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kiếm</w:t>
                            </w:r>
                            <w:proofErr w:type="spellEnd"/>
                            <w:r w:rsidRPr="0024164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24164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hàng</w:t>
                            </w:r>
                            <w:proofErr w:type="spellEnd"/>
                            <w:r w:rsidRPr="0024164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24164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hóa</w:t>
                            </w:r>
                            <w:proofErr w:type="spellEnd"/>
                          </w:p>
                          <w:p w:rsidR="00241644" w:rsidRDefault="00162361" w:rsidP="00162361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  <w:t xml:space="preserve">Theo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loại</w:t>
                            </w:r>
                            <w:proofErr w:type="spellEnd"/>
                            <w:r w:rsidR="00241644">
                              <w:rPr>
                                <w:rFonts w:ascii="Arial" w:hAnsi="Arial" w:cs="Arial"/>
                                <w:sz w:val="28"/>
                              </w:rPr>
                              <w:t xml:space="preserve">: </w:t>
                            </w:r>
                            <w:proofErr w:type="spellStart"/>
                            <w:r w:rsidR="00241644">
                              <w:rPr>
                                <w:rFonts w:ascii="Arial" w:hAnsi="Arial" w:cs="Arial"/>
                                <w:sz w:val="28"/>
                              </w:rPr>
                              <w:t>Trong</w:t>
                            </w:r>
                            <w:proofErr w:type="spellEnd"/>
                            <w:r w:rsidR="00241644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241644">
                              <w:rPr>
                                <w:rFonts w:ascii="Arial" w:hAnsi="Arial" w:cs="Arial"/>
                                <w:sz w:val="28"/>
                              </w:rPr>
                              <w:t>hình</w:t>
                            </w:r>
                            <w:proofErr w:type="spellEnd"/>
                            <w:r w:rsidR="00241644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241644">
                              <w:rPr>
                                <w:rFonts w:ascii="Arial" w:hAnsi="Arial" w:cs="Arial"/>
                                <w:sz w:val="28"/>
                              </w:rPr>
                              <w:t>là</w:t>
                            </w:r>
                            <w:proofErr w:type="spellEnd"/>
                            <w:r w:rsidR="00241644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241644">
                              <w:rPr>
                                <w:rFonts w:ascii="Arial" w:hAnsi="Arial" w:cs="Arial"/>
                                <w:sz w:val="28"/>
                              </w:rPr>
                              <w:t>các</w:t>
                            </w:r>
                            <w:proofErr w:type="spellEnd"/>
                            <w:r w:rsidR="00241644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241644">
                              <w:rPr>
                                <w:rFonts w:ascii="Arial" w:hAnsi="Arial" w:cs="Arial"/>
                                <w:sz w:val="28"/>
                              </w:rPr>
                              <w:t>loại</w:t>
                            </w:r>
                            <w:proofErr w:type="spellEnd"/>
                            <w:r w:rsidR="00241644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241644">
                              <w:rPr>
                                <w:rFonts w:ascii="Arial" w:hAnsi="Arial" w:cs="Arial"/>
                                <w:sz w:val="28"/>
                              </w:rPr>
                              <w:t>giày</w:t>
                            </w:r>
                            <w:proofErr w:type="spellEnd"/>
                            <w:r w:rsidR="00241644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241644">
                              <w:rPr>
                                <w:rFonts w:ascii="Arial" w:hAnsi="Arial" w:cs="Arial"/>
                                <w:sz w:val="28"/>
                              </w:rPr>
                              <w:t>nam</w:t>
                            </w:r>
                            <w:proofErr w:type="spellEnd"/>
                          </w:p>
                          <w:p w:rsidR="00162361" w:rsidRDefault="00162361" w:rsidP="00162361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r w:rsidR="00241644">
                              <w:rPr>
                                <w:noProof/>
                              </w:rPr>
                              <w:drawing>
                                <wp:inline distT="0" distB="0" distL="0" distR="0" wp14:anchorId="7FBE3A87" wp14:editId="429F04C4">
                                  <wp:extent cx="5732780" cy="3190875"/>
                                  <wp:effectExtent l="0" t="0" r="1270" b="9525"/>
                                  <wp:docPr id="62" name="Picture 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32780" cy="31908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62361" w:rsidRDefault="00162361" w:rsidP="0045157E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  <w:t xml:space="preserve">Theo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hãng</w:t>
                            </w:r>
                            <w:proofErr w:type="spellEnd"/>
                          </w:p>
                          <w:p w:rsidR="0045157E" w:rsidRDefault="0045157E" w:rsidP="0045157E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61F3E9" wp14:editId="3B054325">
                                  <wp:extent cx="5391150" cy="2939216"/>
                                  <wp:effectExtent l="0" t="0" r="0" b="0"/>
                                  <wp:docPr id="65" name="Picture 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99697" cy="29438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62361" w:rsidRPr="009B1B63" w:rsidRDefault="00162361" w:rsidP="00162361">
                            <w:pPr>
                              <w:pStyle w:val="Heading2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9B1B63">
                              <w:rPr>
                                <w:sz w:val="26"/>
                              </w:rPr>
                              <w:tab/>
                            </w:r>
                          </w:p>
                          <w:p w:rsidR="00162361" w:rsidRDefault="00162361" w:rsidP="00162361"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162361" w:rsidRDefault="00162361" w:rsidP="00162361"/>
                          <w:p w:rsidR="00162361" w:rsidRPr="002B7CA5" w:rsidRDefault="00162361" w:rsidP="00162361">
                            <w:pPr>
                              <w:pStyle w:val="Heading2"/>
                              <w:rPr>
                                <w:rFonts w:ascii="Arial" w:hAnsi="Arial" w:cs="Arial"/>
                              </w:rPr>
                            </w:pPr>
                            <w:r w:rsidRPr="009B1B63">
                              <w:rPr>
                                <w:sz w:val="26"/>
                              </w:rPr>
                              <w:tab/>
                            </w:r>
                          </w:p>
                          <w:p w:rsidR="00162361" w:rsidRPr="002B7CA5" w:rsidRDefault="00162361" w:rsidP="00162361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162361" w:rsidRPr="002B7CA5" w:rsidRDefault="00162361" w:rsidP="00162361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162361" w:rsidRPr="002B7CA5" w:rsidRDefault="00162361" w:rsidP="0016236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54150" id="_x0000_s1048" type="#_x0000_t202" style="position:absolute;left:0;text-align:left;margin-left:415.3pt;margin-top:50.2pt;width:466.5pt;height:594.75pt;z-index:2517227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" strokecolor="white [3212]">
                <v:textbox>
                  <w:txbxContent>
                    <w:p w:rsidR="00162361" w:rsidRPr="00241644" w:rsidRDefault="00162361" w:rsidP="00162361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proofErr w:type="spellStart"/>
                      <w:r w:rsidRPr="00241644">
                        <w:rPr>
                          <w:rFonts w:ascii="Arial" w:hAnsi="Arial" w:cs="Arial"/>
                          <w:b/>
                          <w:sz w:val="28"/>
                        </w:rPr>
                        <w:t>Hiển</w:t>
                      </w:r>
                      <w:proofErr w:type="spellEnd"/>
                      <w:r w:rsidRPr="00241644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241644">
                        <w:rPr>
                          <w:rFonts w:ascii="Arial" w:hAnsi="Arial" w:cs="Arial"/>
                          <w:b/>
                          <w:sz w:val="28"/>
                        </w:rPr>
                        <w:t>thị</w:t>
                      </w:r>
                      <w:proofErr w:type="spellEnd"/>
                      <w:r w:rsidRPr="00241644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241644">
                        <w:rPr>
                          <w:rFonts w:ascii="Arial" w:hAnsi="Arial" w:cs="Arial"/>
                          <w:b/>
                          <w:sz w:val="28"/>
                        </w:rPr>
                        <w:t>kết</w:t>
                      </w:r>
                      <w:proofErr w:type="spellEnd"/>
                      <w:r w:rsidRPr="00241644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241644">
                        <w:rPr>
                          <w:rFonts w:ascii="Arial" w:hAnsi="Arial" w:cs="Arial"/>
                          <w:b/>
                          <w:sz w:val="28"/>
                        </w:rPr>
                        <w:t>quả</w:t>
                      </w:r>
                      <w:proofErr w:type="spellEnd"/>
                      <w:r w:rsidRPr="00241644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241644">
                        <w:rPr>
                          <w:rFonts w:ascii="Arial" w:hAnsi="Arial" w:cs="Arial"/>
                          <w:b/>
                          <w:sz w:val="28"/>
                        </w:rPr>
                        <w:t>tìm</w:t>
                      </w:r>
                      <w:proofErr w:type="spellEnd"/>
                      <w:r w:rsidRPr="00241644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241644">
                        <w:rPr>
                          <w:rFonts w:ascii="Arial" w:hAnsi="Arial" w:cs="Arial"/>
                          <w:b/>
                          <w:sz w:val="28"/>
                        </w:rPr>
                        <w:t>kiếm</w:t>
                      </w:r>
                      <w:proofErr w:type="spellEnd"/>
                      <w:r w:rsidRPr="00241644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241644">
                        <w:rPr>
                          <w:rFonts w:ascii="Arial" w:hAnsi="Arial" w:cs="Arial"/>
                          <w:b/>
                          <w:sz w:val="28"/>
                        </w:rPr>
                        <w:t>hàng</w:t>
                      </w:r>
                      <w:proofErr w:type="spellEnd"/>
                      <w:r w:rsidRPr="00241644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241644">
                        <w:rPr>
                          <w:rFonts w:ascii="Arial" w:hAnsi="Arial" w:cs="Arial"/>
                          <w:b/>
                          <w:sz w:val="28"/>
                        </w:rPr>
                        <w:t>hóa</w:t>
                      </w:r>
                      <w:proofErr w:type="spellEnd"/>
                    </w:p>
                    <w:p w:rsidR="00241644" w:rsidRDefault="00162361" w:rsidP="00162361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  <w:t xml:space="preserve">Theo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loại</w:t>
                      </w:r>
                      <w:proofErr w:type="spellEnd"/>
                      <w:r w:rsidR="00241644">
                        <w:rPr>
                          <w:rFonts w:ascii="Arial" w:hAnsi="Arial" w:cs="Arial"/>
                          <w:sz w:val="28"/>
                        </w:rPr>
                        <w:t xml:space="preserve">: </w:t>
                      </w:r>
                      <w:proofErr w:type="spellStart"/>
                      <w:r w:rsidR="00241644">
                        <w:rPr>
                          <w:rFonts w:ascii="Arial" w:hAnsi="Arial" w:cs="Arial"/>
                          <w:sz w:val="28"/>
                        </w:rPr>
                        <w:t>Trong</w:t>
                      </w:r>
                      <w:proofErr w:type="spellEnd"/>
                      <w:r w:rsidR="00241644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241644">
                        <w:rPr>
                          <w:rFonts w:ascii="Arial" w:hAnsi="Arial" w:cs="Arial"/>
                          <w:sz w:val="28"/>
                        </w:rPr>
                        <w:t>hình</w:t>
                      </w:r>
                      <w:proofErr w:type="spellEnd"/>
                      <w:r w:rsidR="00241644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241644">
                        <w:rPr>
                          <w:rFonts w:ascii="Arial" w:hAnsi="Arial" w:cs="Arial"/>
                          <w:sz w:val="28"/>
                        </w:rPr>
                        <w:t>là</w:t>
                      </w:r>
                      <w:proofErr w:type="spellEnd"/>
                      <w:r w:rsidR="00241644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241644">
                        <w:rPr>
                          <w:rFonts w:ascii="Arial" w:hAnsi="Arial" w:cs="Arial"/>
                          <w:sz w:val="28"/>
                        </w:rPr>
                        <w:t>các</w:t>
                      </w:r>
                      <w:proofErr w:type="spellEnd"/>
                      <w:r w:rsidR="00241644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241644">
                        <w:rPr>
                          <w:rFonts w:ascii="Arial" w:hAnsi="Arial" w:cs="Arial"/>
                          <w:sz w:val="28"/>
                        </w:rPr>
                        <w:t>loại</w:t>
                      </w:r>
                      <w:proofErr w:type="spellEnd"/>
                      <w:r w:rsidR="00241644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241644">
                        <w:rPr>
                          <w:rFonts w:ascii="Arial" w:hAnsi="Arial" w:cs="Arial"/>
                          <w:sz w:val="28"/>
                        </w:rPr>
                        <w:t>giày</w:t>
                      </w:r>
                      <w:proofErr w:type="spellEnd"/>
                      <w:r w:rsidR="00241644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241644">
                        <w:rPr>
                          <w:rFonts w:ascii="Arial" w:hAnsi="Arial" w:cs="Arial"/>
                          <w:sz w:val="28"/>
                        </w:rPr>
                        <w:t>nam</w:t>
                      </w:r>
                      <w:proofErr w:type="spellEnd"/>
                    </w:p>
                    <w:p w:rsidR="00162361" w:rsidRDefault="00162361" w:rsidP="00162361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r w:rsidR="00241644">
                        <w:rPr>
                          <w:noProof/>
                        </w:rPr>
                        <w:drawing>
                          <wp:inline distT="0" distB="0" distL="0" distR="0" wp14:anchorId="7FBE3A87" wp14:editId="429F04C4">
                            <wp:extent cx="5732780" cy="3190875"/>
                            <wp:effectExtent l="0" t="0" r="1270" b="9525"/>
                            <wp:docPr id="62" name="Picture 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32780" cy="31908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62361" w:rsidRDefault="00162361" w:rsidP="0045157E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  <w:t xml:space="preserve">Theo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hãng</w:t>
                      </w:r>
                      <w:proofErr w:type="spellEnd"/>
                    </w:p>
                    <w:p w:rsidR="0045157E" w:rsidRDefault="0045157E" w:rsidP="0045157E">
                      <w:pPr>
                        <w:rPr>
                          <w:rFonts w:ascii="Arial" w:hAnsi="Arial" w:cs="Arial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61F3E9" wp14:editId="3B054325">
                            <wp:extent cx="5391150" cy="2939216"/>
                            <wp:effectExtent l="0" t="0" r="0" b="0"/>
                            <wp:docPr id="65" name="Picture 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99697" cy="29438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62361" w:rsidRPr="009B1B63" w:rsidRDefault="00162361" w:rsidP="00162361">
                      <w:pPr>
                        <w:pStyle w:val="Heading2"/>
                        <w:rPr>
                          <w:rFonts w:ascii="Arial" w:hAnsi="Arial" w:cs="Arial"/>
                          <w:sz w:val="28"/>
                        </w:rPr>
                      </w:pPr>
                      <w:r w:rsidRPr="009B1B63">
                        <w:rPr>
                          <w:sz w:val="26"/>
                        </w:rPr>
                        <w:tab/>
                      </w:r>
                    </w:p>
                    <w:p w:rsidR="00162361" w:rsidRDefault="00162361" w:rsidP="00162361">
                      <w:r>
                        <w:tab/>
                      </w:r>
                      <w:r>
                        <w:tab/>
                      </w:r>
                    </w:p>
                    <w:p w:rsidR="00162361" w:rsidRDefault="00162361" w:rsidP="00162361"/>
                    <w:p w:rsidR="00162361" w:rsidRPr="002B7CA5" w:rsidRDefault="00162361" w:rsidP="00162361">
                      <w:pPr>
                        <w:pStyle w:val="Heading2"/>
                        <w:rPr>
                          <w:rFonts w:ascii="Arial" w:hAnsi="Arial" w:cs="Arial"/>
                        </w:rPr>
                      </w:pPr>
                      <w:r w:rsidRPr="009B1B63">
                        <w:rPr>
                          <w:sz w:val="26"/>
                        </w:rPr>
                        <w:tab/>
                      </w:r>
                    </w:p>
                    <w:p w:rsidR="00162361" w:rsidRPr="002B7CA5" w:rsidRDefault="00162361" w:rsidP="00162361">
                      <w:pPr>
                        <w:rPr>
                          <w:rFonts w:ascii="Arial" w:hAnsi="Arial" w:cs="Arial"/>
                        </w:rPr>
                      </w:pPr>
                    </w:p>
                    <w:p w:rsidR="00162361" w:rsidRPr="002B7CA5" w:rsidRDefault="00162361" w:rsidP="00162361">
                      <w:pPr>
                        <w:rPr>
                          <w:rFonts w:ascii="Arial" w:hAnsi="Arial" w:cs="Arial"/>
                        </w:rPr>
                      </w:pPr>
                    </w:p>
                    <w:p w:rsidR="00162361" w:rsidRPr="002B7CA5" w:rsidRDefault="00162361" w:rsidP="00162361">
                      <w:pPr>
                        <w:rPr>
                          <w:rFonts w:ascii="Arial" w:hAnsi="Arial" w:cs="Arial"/>
                        </w:rPr>
                      </w:pP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sdt>
        <w:sdtPr>
          <w:rPr>
            <w:rFonts w:ascii="Arial" w:hAnsi="Arial" w:cs="Arial"/>
            <w:smallCaps w:val="0"/>
          </w:rPr>
          <w:alias w:val="Title"/>
          <w:tag w:val="Title"/>
          <w:id w:val="-249900181"/>
          <w:placeholder>
            <w:docPart w:val="D7082464471E458496427F5C5DBEA34C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r w:rsidRPr="00CD4DAC">
            <w:rPr>
              <w:rFonts w:ascii="Arial" w:hAnsi="Arial" w:cs="Arial"/>
              <w:smallCaps w:val="0"/>
            </w:rPr>
            <w:t>CỬA HÀNG GIÀY THỜI TR</w:t>
          </w:r>
          <w:r>
            <w:rPr>
              <w:rFonts w:ascii="Arial" w:hAnsi="Arial" w:cs="Arial"/>
              <w:smallCaps w:val="0"/>
            </w:rPr>
            <w:t>ANG</w:t>
          </w:r>
        </w:sdtContent>
      </w:sdt>
      <w:r>
        <w:rPr>
          <w:rFonts w:ascii="Arial" w:hAnsi="Arial" w:cs="Arial"/>
          <w:sz w:val="28"/>
        </w:rPr>
        <w:tab/>
      </w:r>
    </w:p>
    <w:p w:rsidR="00241644" w:rsidRDefault="00241644" w:rsidP="00241644">
      <w:pPr>
        <w:pStyle w:val="Title"/>
        <w:rPr>
          <w:rFonts w:ascii="Arial" w:hAnsi="Arial" w:cs="Arial"/>
          <w:sz w:val="28"/>
        </w:rPr>
      </w:pPr>
      <w:r w:rsidRPr="00A90092">
        <w:rPr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338DB5B8" wp14:editId="5E81272A">
                <wp:simplePos x="0" y="0"/>
                <wp:positionH relativeFrom="margin">
                  <wp:align>right</wp:align>
                </wp:positionH>
                <wp:positionV relativeFrom="paragraph">
                  <wp:posOffset>637540</wp:posOffset>
                </wp:positionV>
                <wp:extent cx="5924550" cy="7553325"/>
                <wp:effectExtent l="0" t="0" r="19050" b="28575"/>
                <wp:wrapSquare wrapText="bothSides"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553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41644" w:rsidRDefault="00241644" w:rsidP="00F0439F">
                            <w:pPr>
                              <w:ind w:firstLine="720"/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proofErr w:type="spellStart"/>
                            <w:r w:rsidRPr="00F0439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Hiển</w:t>
                            </w:r>
                            <w:proofErr w:type="spellEnd"/>
                            <w:r w:rsidRPr="00F0439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0439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thị</w:t>
                            </w:r>
                            <w:proofErr w:type="spellEnd"/>
                            <w:r w:rsidRPr="00F0439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0439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thông</w:t>
                            </w:r>
                            <w:proofErr w:type="spellEnd"/>
                            <w:r w:rsidRPr="00F0439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tin chi </w:t>
                            </w:r>
                            <w:proofErr w:type="spellStart"/>
                            <w:r w:rsidRPr="00F0439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tiết</w:t>
                            </w:r>
                            <w:proofErr w:type="spellEnd"/>
                            <w:r w:rsidRPr="00F0439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0439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hàng</w:t>
                            </w:r>
                            <w:proofErr w:type="spellEnd"/>
                            <w:r w:rsidRPr="00F0439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0439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hóa</w:t>
                            </w:r>
                            <w:proofErr w:type="spellEnd"/>
                          </w:p>
                          <w:p w:rsidR="00F0439F" w:rsidRPr="00F0439F" w:rsidRDefault="00F0439F" w:rsidP="00F0439F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1F77F9" wp14:editId="26D91C9D">
                                  <wp:extent cx="5732780" cy="2918460"/>
                                  <wp:effectExtent l="0" t="0" r="1270" b="0"/>
                                  <wp:docPr id="66" name="Picture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32780" cy="29184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41644" w:rsidRDefault="00241644" w:rsidP="00CE419E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Thông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tin chi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tiết</w:t>
                            </w:r>
                            <w:proofErr w:type="spellEnd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>gồm</w:t>
                            </w:r>
                            <w:proofErr w:type="spellEnd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>tên</w:t>
                            </w:r>
                            <w:proofErr w:type="spellEnd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>sản</w:t>
                            </w:r>
                            <w:proofErr w:type="spellEnd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>phẩm</w:t>
                            </w:r>
                            <w:proofErr w:type="spellEnd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 xml:space="preserve">, 5 </w:t>
                            </w:r>
                            <w:proofErr w:type="spellStart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>hình</w:t>
                            </w:r>
                            <w:proofErr w:type="spellEnd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>được</w:t>
                            </w:r>
                            <w:proofErr w:type="spellEnd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>làm</w:t>
                            </w:r>
                            <w:proofErr w:type="spellEnd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>thành</w:t>
                            </w:r>
                            <w:proofErr w:type="spellEnd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 xml:space="preserve"> 1 </w:t>
                            </w:r>
                            <w:proofErr w:type="gramStart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>slideshow ,</w:t>
                            </w:r>
                            <w:proofErr w:type="gramEnd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>giá</w:t>
                            </w:r>
                            <w:proofErr w:type="spellEnd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>tiền</w:t>
                            </w:r>
                            <w:proofErr w:type="spellEnd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 xml:space="preserve"> , </w:t>
                            </w:r>
                            <w:proofErr w:type="spellStart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>các</w:t>
                            </w:r>
                            <w:proofErr w:type="spellEnd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>cùng</w:t>
                            </w:r>
                            <w:proofErr w:type="spellEnd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>loại</w:t>
                            </w:r>
                            <w:proofErr w:type="spellEnd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>và</w:t>
                            </w:r>
                            <w:proofErr w:type="spellEnd"/>
                            <w:r w:rsidR="00CE419E">
                              <w:rPr>
                                <w:rFonts w:ascii="Arial" w:hAnsi="Arial" w:cs="Arial"/>
                                <w:sz w:val="28"/>
                              </w:rPr>
                              <w:t xml:space="preserve"> size </w:t>
                            </w:r>
                          </w:p>
                          <w:p w:rsidR="00241644" w:rsidRPr="009B1B63" w:rsidRDefault="00241644" w:rsidP="00241644">
                            <w:pPr>
                              <w:pStyle w:val="Heading2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9B1B63">
                              <w:rPr>
                                <w:sz w:val="26"/>
                              </w:rPr>
                              <w:tab/>
                            </w:r>
                          </w:p>
                          <w:p w:rsidR="00241644" w:rsidRDefault="00241644" w:rsidP="00241644"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241644" w:rsidRDefault="00241644" w:rsidP="00241644"/>
                          <w:p w:rsidR="00241644" w:rsidRPr="002B7CA5" w:rsidRDefault="00241644" w:rsidP="00241644">
                            <w:pPr>
                              <w:pStyle w:val="Heading2"/>
                              <w:rPr>
                                <w:rFonts w:ascii="Arial" w:hAnsi="Arial" w:cs="Arial"/>
                              </w:rPr>
                            </w:pPr>
                            <w:r w:rsidRPr="009B1B63">
                              <w:rPr>
                                <w:sz w:val="26"/>
                              </w:rPr>
                              <w:tab/>
                            </w:r>
                          </w:p>
                          <w:p w:rsidR="00241644" w:rsidRPr="002B7CA5" w:rsidRDefault="00241644" w:rsidP="00241644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241644" w:rsidRPr="002B7CA5" w:rsidRDefault="00241644" w:rsidP="00241644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241644" w:rsidRPr="002B7CA5" w:rsidRDefault="00241644" w:rsidP="00241644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DB5B8" id="_x0000_s1049" type="#_x0000_t202" style="position:absolute;left:0;text-align:left;margin-left:415.3pt;margin-top:50.2pt;width:466.5pt;height:594.75pt;z-index:2517248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" strokecolor="white [3212]">
                <v:textbox>
                  <w:txbxContent>
                    <w:p w:rsidR="00241644" w:rsidRDefault="00241644" w:rsidP="00F0439F">
                      <w:pPr>
                        <w:ind w:firstLine="720"/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proofErr w:type="spellStart"/>
                      <w:r w:rsidRPr="00F0439F">
                        <w:rPr>
                          <w:rFonts w:ascii="Arial" w:hAnsi="Arial" w:cs="Arial"/>
                          <w:b/>
                          <w:sz w:val="28"/>
                        </w:rPr>
                        <w:t>Hiển</w:t>
                      </w:r>
                      <w:proofErr w:type="spellEnd"/>
                      <w:r w:rsidRPr="00F0439F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F0439F">
                        <w:rPr>
                          <w:rFonts w:ascii="Arial" w:hAnsi="Arial" w:cs="Arial"/>
                          <w:b/>
                          <w:sz w:val="28"/>
                        </w:rPr>
                        <w:t>thị</w:t>
                      </w:r>
                      <w:proofErr w:type="spellEnd"/>
                      <w:r w:rsidRPr="00F0439F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F0439F">
                        <w:rPr>
                          <w:rFonts w:ascii="Arial" w:hAnsi="Arial" w:cs="Arial"/>
                          <w:b/>
                          <w:sz w:val="28"/>
                        </w:rPr>
                        <w:t>thông</w:t>
                      </w:r>
                      <w:proofErr w:type="spellEnd"/>
                      <w:r w:rsidRPr="00F0439F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tin chi </w:t>
                      </w:r>
                      <w:proofErr w:type="spellStart"/>
                      <w:r w:rsidRPr="00F0439F">
                        <w:rPr>
                          <w:rFonts w:ascii="Arial" w:hAnsi="Arial" w:cs="Arial"/>
                          <w:b/>
                          <w:sz w:val="28"/>
                        </w:rPr>
                        <w:t>tiết</w:t>
                      </w:r>
                      <w:proofErr w:type="spellEnd"/>
                      <w:r w:rsidRPr="00F0439F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F0439F">
                        <w:rPr>
                          <w:rFonts w:ascii="Arial" w:hAnsi="Arial" w:cs="Arial"/>
                          <w:b/>
                          <w:sz w:val="28"/>
                        </w:rPr>
                        <w:t>hàng</w:t>
                      </w:r>
                      <w:proofErr w:type="spellEnd"/>
                      <w:r w:rsidRPr="00F0439F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F0439F">
                        <w:rPr>
                          <w:rFonts w:ascii="Arial" w:hAnsi="Arial" w:cs="Arial"/>
                          <w:b/>
                          <w:sz w:val="28"/>
                        </w:rPr>
                        <w:t>hóa</w:t>
                      </w:r>
                      <w:proofErr w:type="spellEnd"/>
                    </w:p>
                    <w:p w:rsidR="00F0439F" w:rsidRPr="00F0439F" w:rsidRDefault="00F0439F" w:rsidP="00F0439F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81F77F9" wp14:editId="26D91C9D">
                            <wp:extent cx="5732780" cy="2918460"/>
                            <wp:effectExtent l="0" t="0" r="1270" b="0"/>
                            <wp:docPr id="66" name="Picture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32780" cy="2918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41644" w:rsidRDefault="00241644" w:rsidP="00CE419E">
                      <w:pPr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Thông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tin chi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tiết</w:t>
                      </w:r>
                      <w:proofErr w:type="spellEnd"/>
                      <w:r w:rsidR="00CE419E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CE419E">
                        <w:rPr>
                          <w:rFonts w:ascii="Arial" w:hAnsi="Arial" w:cs="Arial"/>
                          <w:sz w:val="28"/>
                        </w:rPr>
                        <w:t>gồm</w:t>
                      </w:r>
                      <w:proofErr w:type="spellEnd"/>
                      <w:r w:rsidR="00CE419E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CE419E">
                        <w:rPr>
                          <w:rFonts w:ascii="Arial" w:hAnsi="Arial" w:cs="Arial"/>
                          <w:sz w:val="28"/>
                        </w:rPr>
                        <w:t>tên</w:t>
                      </w:r>
                      <w:proofErr w:type="spellEnd"/>
                      <w:r w:rsidR="00CE419E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CE419E">
                        <w:rPr>
                          <w:rFonts w:ascii="Arial" w:hAnsi="Arial" w:cs="Arial"/>
                          <w:sz w:val="28"/>
                        </w:rPr>
                        <w:t>sản</w:t>
                      </w:r>
                      <w:proofErr w:type="spellEnd"/>
                      <w:r w:rsidR="00CE419E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CE419E">
                        <w:rPr>
                          <w:rFonts w:ascii="Arial" w:hAnsi="Arial" w:cs="Arial"/>
                          <w:sz w:val="28"/>
                        </w:rPr>
                        <w:t>phẩm</w:t>
                      </w:r>
                      <w:proofErr w:type="spellEnd"/>
                      <w:r w:rsidR="00CE419E">
                        <w:rPr>
                          <w:rFonts w:ascii="Arial" w:hAnsi="Arial" w:cs="Arial"/>
                          <w:sz w:val="28"/>
                        </w:rPr>
                        <w:t xml:space="preserve">, 5 </w:t>
                      </w:r>
                      <w:proofErr w:type="spellStart"/>
                      <w:r w:rsidR="00CE419E">
                        <w:rPr>
                          <w:rFonts w:ascii="Arial" w:hAnsi="Arial" w:cs="Arial"/>
                          <w:sz w:val="28"/>
                        </w:rPr>
                        <w:t>hình</w:t>
                      </w:r>
                      <w:proofErr w:type="spellEnd"/>
                      <w:r w:rsidR="00CE419E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CE419E">
                        <w:rPr>
                          <w:rFonts w:ascii="Arial" w:hAnsi="Arial" w:cs="Arial"/>
                          <w:sz w:val="28"/>
                        </w:rPr>
                        <w:t>được</w:t>
                      </w:r>
                      <w:proofErr w:type="spellEnd"/>
                      <w:r w:rsidR="00CE419E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CE419E">
                        <w:rPr>
                          <w:rFonts w:ascii="Arial" w:hAnsi="Arial" w:cs="Arial"/>
                          <w:sz w:val="28"/>
                        </w:rPr>
                        <w:t>làm</w:t>
                      </w:r>
                      <w:proofErr w:type="spellEnd"/>
                      <w:r w:rsidR="00CE419E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CE419E">
                        <w:rPr>
                          <w:rFonts w:ascii="Arial" w:hAnsi="Arial" w:cs="Arial"/>
                          <w:sz w:val="28"/>
                        </w:rPr>
                        <w:t>thành</w:t>
                      </w:r>
                      <w:proofErr w:type="spellEnd"/>
                      <w:r w:rsidR="00CE419E">
                        <w:rPr>
                          <w:rFonts w:ascii="Arial" w:hAnsi="Arial" w:cs="Arial"/>
                          <w:sz w:val="28"/>
                        </w:rPr>
                        <w:t xml:space="preserve"> 1 </w:t>
                      </w:r>
                      <w:proofErr w:type="gramStart"/>
                      <w:r w:rsidR="00CE419E">
                        <w:rPr>
                          <w:rFonts w:ascii="Arial" w:hAnsi="Arial" w:cs="Arial"/>
                          <w:sz w:val="28"/>
                        </w:rPr>
                        <w:t>slideshow ,</w:t>
                      </w:r>
                      <w:proofErr w:type="gramEnd"/>
                      <w:r w:rsidR="00CE419E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CE419E">
                        <w:rPr>
                          <w:rFonts w:ascii="Arial" w:hAnsi="Arial" w:cs="Arial"/>
                          <w:sz w:val="28"/>
                        </w:rPr>
                        <w:t>giá</w:t>
                      </w:r>
                      <w:proofErr w:type="spellEnd"/>
                      <w:r w:rsidR="00CE419E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CE419E">
                        <w:rPr>
                          <w:rFonts w:ascii="Arial" w:hAnsi="Arial" w:cs="Arial"/>
                          <w:sz w:val="28"/>
                        </w:rPr>
                        <w:t>tiền</w:t>
                      </w:r>
                      <w:proofErr w:type="spellEnd"/>
                      <w:r w:rsidR="00CE419E">
                        <w:rPr>
                          <w:rFonts w:ascii="Arial" w:hAnsi="Arial" w:cs="Arial"/>
                          <w:sz w:val="28"/>
                        </w:rPr>
                        <w:t xml:space="preserve"> , </w:t>
                      </w:r>
                      <w:proofErr w:type="spellStart"/>
                      <w:r w:rsidR="00CE419E">
                        <w:rPr>
                          <w:rFonts w:ascii="Arial" w:hAnsi="Arial" w:cs="Arial"/>
                          <w:sz w:val="28"/>
                        </w:rPr>
                        <w:t>các</w:t>
                      </w:r>
                      <w:proofErr w:type="spellEnd"/>
                      <w:r w:rsidR="00CE419E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CE419E"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 w:rsidR="00CE419E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CE419E">
                        <w:rPr>
                          <w:rFonts w:ascii="Arial" w:hAnsi="Arial" w:cs="Arial"/>
                          <w:sz w:val="28"/>
                        </w:rPr>
                        <w:t>cùng</w:t>
                      </w:r>
                      <w:proofErr w:type="spellEnd"/>
                      <w:r w:rsidR="00CE419E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CE419E">
                        <w:rPr>
                          <w:rFonts w:ascii="Arial" w:hAnsi="Arial" w:cs="Arial"/>
                          <w:sz w:val="28"/>
                        </w:rPr>
                        <w:t>loại</w:t>
                      </w:r>
                      <w:proofErr w:type="spellEnd"/>
                      <w:r w:rsidR="00CE419E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CE419E">
                        <w:rPr>
                          <w:rFonts w:ascii="Arial" w:hAnsi="Arial" w:cs="Arial"/>
                          <w:sz w:val="28"/>
                        </w:rPr>
                        <w:t>và</w:t>
                      </w:r>
                      <w:proofErr w:type="spellEnd"/>
                      <w:r w:rsidR="00CE419E">
                        <w:rPr>
                          <w:rFonts w:ascii="Arial" w:hAnsi="Arial" w:cs="Arial"/>
                          <w:sz w:val="28"/>
                        </w:rPr>
                        <w:t xml:space="preserve"> size </w:t>
                      </w:r>
                    </w:p>
                    <w:p w:rsidR="00241644" w:rsidRPr="009B1B63" w:rsidRDefault="00241644" w:rsidP="00241644">
                      <w:pPr>
                        <w:pStyle w:val="Heading2"/>
                        <w:rPr>
                          <w:rFonts w:ascii="Arial" w:hAnsi="Arial" w:cs="Arial"/>
                          <w:sz w:val="28"/>
                        </w:rPr>
                      </w:pPr>
                      <w:r w:rsidRPr="009B1B63">
                        <w:rPr>
                          <w:sz w:val="26"/>
                        </w:rPr>
                        <w:tab/>
                      </w:r>
                    </w:p>
                    <w:p w:rsidR="00241644" w:rsidRDefault="00241644" w:rsidP="00241644">
                      <w:r>
                        <w:tab/>
                      </w:r>
                      <w:r>
                        <w:tab/>
                      </w:r>
                    </w:p>
                    <w:p w:rsidR="00241644" w:rsidRDefault="00241644" w:rsidP="00241644"/>
                    <w:p w:rsidR="00241644" w:rsidRPr="002B7CA5" w:rsidRDefault="00241644" w:rsidP="00241644">
                      <w:pPr>
                        <w:pStyle w:val="Heading2"/>
                        <w:rPr>
                          <w:rFonts w:ascii="Arial" w:hAnsi="Arial" w:cs="Arial"/>
                        </w:rPr>
                      </w:pPr>
                      <w:r w:rsidRPr="009B1B63">
                        <w:rPr>
                          <w:sz w:val="26"/>
                        </w:rPr>
                        <w:tab/>
                      </w:r>
                    </w:p>
                    <w:p w:rsidR="00241644" w:rsidRPr="002B7CA5" w:rsidRDefault="00241644" w:rsidP="00241644">
                      <w:pPr>
                        <w:rPr>
                          <w:rFonts w:ascii="Arial" w:hAnsi="Arial" w:cs="Arial"/>
                        </w:rPr>
                      </w:pPr>
                    </w:p>
                    <w:p w:rsidR="00241644" w:rsidRPr="002B7CA5" w:rsidRDefault="00241644" w:rsidP="00241644">
                      <w:pPr>
                        <w:rPr>
                          <w:rFonts w:ascii="Arial" w:hAnsi="Arial" w:cs="Arial"/>
                        </w:rPr>
                      </w:pPr>
                    </w:p>
                    <w:p w:rsidR="00241644" w:rsidRPr="002B7CA5" w:rsidRDefault="00241644" w:rsidP="00241644">
                      <w:pPr>
                        <w:rPr>
                          <w:rFonts w:ascii="Arial" w:hAnsi="Arial" w:cs="Arial"/>
                        </w:rPr>
                      </w:pP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sdt>
        <w:sdtPr>
          <w:rPr>
            <w:rFonts w:ascii="Arial" w:hAnsi="Arial" w:cs="Arial"/>
            <w:smallCaps w:val="0"/>
          </w:rPr>
          <w:alias w:val="Title"/>
          <w:tag w:val="Title"/>
          <w:id w:val="1264954932"/>
          <w:placeholder>
            <w:docPart w:val="C2CDAA39FAC94DEEA8E4D1EDEA6C84DA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r w:rsidRPr="00CD4DAC">
            <w:rPr>
              <w:rFonts w:ascii="Arial" w:hAnsi="Arial" w:cs="Arial"/>
              <w:smallCaps w:val="0"/>
            </w:rPr>
            <w:t>CỬA HÀNG GIÀY THỜI TR</w:t>
          </w:r>
          <w:r>
            <w:rPr>
              <w:rFonts w:ascii="Arial" w:hAnsi="Arial" w:cs="Arial"/>
              <w:smallCaps w:val="0"/>
            </w:rPr>
            <w:t>ANG</w:t>
          </w:r>
        </w:sdtContent>
      </w:sdt>
      <w:r>
        <w:rPr>
          <w:rFonts w:ascii="Arial" w:hAnsi="Arial" w:cs="Arial"/>
          <w:sz w:val="28"/>
        </w:rPr>
        <w:tab/>
      </w:r>
    </w:p>
    <w:p w:rsidR="00192401" w:rsidRDefault="00192401" w:rsidP="00192401">
      <w:pPr>
        <w:pStyle w:val="Title"/>
        <w:rPr>
          <w:rFonts w:ascii="Arial" w:hAnsi="Arial" w:cs="Arial"/>
          <w:sz w:val="28"/>
        </w:rPr>
      </w:pPr>
      <w:r w:rsidRPr="00A90092">
        <w:rPr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17B9A5FD" wp14:editId="48218BC3">
                <wp:simplePos x="0" y="0"/>
                <wp:positionH relativeFrom="margin">
                  <wp:align>right</wp:align>
                </wp:positionH>
                <wp:positionV relativeFrom="paragraph">
                  <wp:posOffset>637540</wp:posOffset>
                </wp:positionV>
                <wp:extent cx="5924550" cy="7553325"/>
                <wp:effectExtent l="0" t="0" r="19050" b="28575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553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1227" w:rsidRDefault="00192401" w:rsidP="00192401">
                            <w:pPr>
                              <w:pStyle w:val="Heading2"/>
                              <w:ind w:firstLine="720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3</w:t>
                            </w:r>
                            <w:r w:rsidR="00813C52">
                              <w:rPr>
                                <w:rFonts w:ascii="Arial" w:hAnsi="Arial" w:cs="Arial"/>
                                <w:sz w:val="28"/>
                              </w:rPr>
                              <w:t>.5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0C1227">
                              <w:rPr>
                                <w:rFonts w:ascii="Arial" w:hAnsi="Arial" w:cs="Arial"/>
                                <w:sz w:val="28"/>
                              </w:rPr>
                              <w:t>Giỏ</w:t>
                            </w:r>
                            <w:proofErr w:type="spellEnd"/>
                            <w:r w:rsidR="000C1227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0C1227"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 w:rsidR="000C1227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0C1227">
                              <w:rPr>
                                <w:rFonts w:ascii="Arial" w:hAnsi="Arial" w:cs="Arial"/>
                                <w:sz w:val="28"/>
                              </w:rPr>
                              <w:t>điện</w:t>
                            </w:r>
                            <w:proofErr w:type="spellEnd"/>
                            <w:r w:rsidR="000C1227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0C1227">
                              <w:rPr>
                                <w:rFonts w:ascii="Arial" w:hAnsi="Arial" w:cs="Arial"/>
                                <w:sz w:val="28"/>
                              </w:rPr>
                              <w:t>tử</w:t>
                            </w:r>
                            <w:proofErr w:type="spellEnd"/>
                          </w:p>
                          <w:p w:rsidR="000C1227" w:rsidRPr="00E42539" w:rsidRDefault="000C1227" w:rsidP="007440E6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Xây</w:t>
                            </w:r>
                            <w:proofErr w:type="spellEnd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dựng</w:t>
                            </w:r>
                            <w:proofErr w:type="spellEnd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giỏ</w:t>
                            </w:r>
                            <w:proofErr w:type="spellEnd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hàng</w:t>
                            </w:r>
                            <w:proofErr w:type="spellEnd"/>
                          </w:p>
                          <w:p w:rsidR="00E42539" w:rsidRDefault="00700B36" w:rsidP="007440E6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Giỏ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được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đặt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ở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phần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header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của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trang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web </w:t>
                            </w:r>
                          </w:p>
                          <w:p w:rsidR="00700B36" w:rsidRDefault="00E42539" w:rsidP="007440E6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732780" cy="421873"/>
                                  <wp:effectExtent l="0" t="0" r="1270" b="0"/>
                                  <wp:docPr id="18" name="Picture 18" descr="https://scontent.fsgn2-1.fna.fbcdn.net/v/t35.0-12/24201430_1146961128770489_525966896_o.png?oh=2d8269cae9b2d5c3ab3ea9792c26874f&amp;oe=5A1FD3A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 descr="https://scontent.fsgn2-1.fna.fbcdn.net/v/t35.0-12/24201430_1146961128770489_525966896_o.png?oh=2d8269cae9b2d5c3ab3ea9792c26874f&amp;oe=5A1FD3A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32780" cy="4218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C1227" w:rsidRPr="00E42539" w:rsidRDefault="000C1227" w:rsidP="000C1227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proofErr w:type="spellStart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Cập</w:t>
                            </w:r>
                            <w:proofErr w:type="spellEnd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nhật</w:t>
                            </w:r>
                            <w:proofErr w:type="spellEnd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thông</w:t>
                            </w:r>
                            <w:proofErr w:type="spellEnd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tin </w:t>
                            </w:r>
                            <w:proofErr w:type="spellStart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giỏ</w:t>
                            </w:r>
                            <w:proofErr w:type="spellEnd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hàng</w:t>
                            </w:r>
                            <w:proofErr w:type="spellEnd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và</w:t>
                            </w:r>
                            <w:proofErr w:type="spellEnd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hiệu</w:t>
                            </w:r>
                            <w:proofErr w:type="spellEnd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ứng</w:t>
                            </w:r>
                            <w:proofErr w:type="spellEnd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bay</w:t>
                            </w:r>
                          </w:p>
                          <w:p w:rsidR="00E42539" w:rsidRDefault="00E42539" w:rsidP="000C1227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Khi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vào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trang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chi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tiết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sản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phẩm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chọn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kích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cỡ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click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vào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nút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mua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thì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sẽ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có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hiệu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ứng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bay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vào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giỏ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giỏ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sẽ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tự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động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cập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nhật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số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lượng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giá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tiền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để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người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mua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biết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đã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thêm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vào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giỏ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thành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công</w:t>
                            </w:r>
                            <w:proofErr w:type="spellEnd"/>
                          </w:p>
                          <w:p w:rsidR="00E42539" w:rsidRDefault="00E42539" w:rsidP="000C1227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0666C9" wp14:editId="5AB2C11A">
                                  <wp:extent cx="5732780" cy="2975610"/>
                                  <wp:effectExtent l="0" t="0" r="1270" b="0"/>
                                  <wp:docPr id="19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32780" cy="29756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C1227" w:rsidRDefault="000C1227" w:rsidP="000C1227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Quản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lý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giỏ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</w:p>
                          <w:p w:rsidR="008C2AAB" w:rsidRDefault="008C2AAB" w:rsidP="000C1227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</w:p>
                          <w:p w:rsidR="000C1227" w:rsidRPr="000C1227" w:rsidRDefault="000C1227" w:rsidP="000C1227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</w:p>
                          <w:p w:rsidR="00192401" w:rsidRDefault="00192401" w:rsidP="00192401"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192401" w:rsidRDefault="00192401" w:rsidP="00192401"/>
                          <w:p w:rsidR="00192401" w:rsidRPr="002B7CA5" w:rsidRDefault="00192401" w:rsidP="00192401">
                            <w:pPr>
                              <w:pStyle w:val="Heading2"/>
                              <w:rPr>
                                <w:rFonts w:ascii="Arial" w:hAnsi="Arial" w:cs="Arial"/>
                              </w:rPr>
                            </w:pPr>
                            <w:r w:rsidRPr="009B1B63">
                              <w:rPr>
                                <w:sz w:val="26"/>
                              </w:rPr>
                              <w:tab/>
                            </w:r>
                          </w:p>
                          <w:p w:rsidR="00192401" w:rsidRPr="002B7CA5" w:rsidRDefault="00192401" w:rsidP="00192401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192401" w:rsidRPr="002B7CA5" w:rsidRDefault="00192401" w:rsidP="00192401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192401" w:rsidRPr="002B7CA5" w:rsidRDefault="00192401" w:rsidP="0019240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9A5FD" id="_x0000_s1050" type="#_x0000_t202" style="position:absolute;left:0;text-align:left;margin-left:415.3pt;margin-top:50.2pt;width:466.5pt;height:594.75pt;z-index:25168076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" strokecolor="white [3212]">
                <v:textbox>
                  <w:txbxContent>
                    <w:p w:rsidR="000C1227" w:rsidRDefault="00192401" w:rsidP="00192401">
                      <w:pPr>
                        <w:pStyle w:val="Heading2"/>
                        <w:ind w:firstLine="720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>3</w:t>
                      </w:r>
                      <w:r w:rsidR="00813C52">
                        <w:rPr>
                          <w:rFonts w:ascii="Arial" w:hAnsi="Arial" w:cs="Arial"/>
                          <w:sz w:val="28"/>
                        </w:rPr>
                        <w:t>.5</w:t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0C1227">
                        <w:rPr>
                          <w:rFonts w:ascii="Arial" w:hAnsi="Arial" w:cs="Arial"/>
                          <w:sz w:val="28"/>
                        </w:rPr>
                        <w:t>Giỏ</w:t>
                      </w:r>
                      <w:proofErr w:type="spellEnd"/>
                      <w:r w:rsidR="000C1227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0C1227"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 w:rsidR="000C1227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0C1227">
                        <w:rPr>
                          <w:rFonts w:ascii="Arial" w:hAnsi="Arial" w:cs="Arial"/>
                          <w:sz w:val="28"/>
                        </w:rPr>
                        <w:t>điện</w:t>
                      </w:r>
                      <w:proofErr w:type="spellEnd"/>
                      <w:r w:rsidR="000C1227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0C1227">
                        <w:rPr>
                          <w:rFonts w:ascii="Arial" w:hAnsi="Arial" w:cs="Arial"/>
                          <w:sz w:val="28"/>
                        </w:rPr>
                        <w:t>tử</w:t>
                      </w:r>
                      <w:proofErr w:type="spellEnd"/>
                    </w:p>
                    <w:p w:rsidR="000C1227" w:rsidRPr="00E42539" w:rsidRDefault="000C1227" w:rsidP="007440E6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>
                        <w:tab/>
                      </w:r>
                      <w:r>
                        <w:tab/>
                      </w:r>
                      <w:proofErr w:type="spellStart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>Xây</w:t>
                      </w:r>
                      <w:proofErr w:type="spellEnd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>dựng</w:t>
                      </w:r>
                      <w:proofErr w:type="spellEnd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>giỏ</w:t>
                      </w:r>
                      <w:proofErr w:type="spellEnd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>hàng</w:t>
                      </w:r>
                      <w:proofErr w:type="spellEnd"/>
                    </w:p>
                    <w:p w:rsidR="00E42539" w:rsidRDefault="00700B36" w:rsidP="007440E6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Giỏ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được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đặt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ở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phần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header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của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trang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web </w:t>
                      </w:r>
                    </w:p>
                    <w:p w:rsidR="00700B36" w:rsidRDefault="00E42539" w:rsidP="007440E6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732780" cy="421873"/>
                            <wp:effectExtent l="0" t="0" r="1270" b="0"/>
                            <wp:docPr id="18" name="Picture 18" descr="https://scontent.fsgn2-1.fna.fbcdn.net/v/t35.0-12/24201430_1146961128770489_525966896_o.png?oh=2d8269cae9b2d5c3ab3ea9792c26874f&amp;oe=5A1FD3A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 descr="https://scontent.fsgn2-1.fna.fbcdn.net/v/t35.0-12/24201430_1146961128770489_525966896_o.png?oh=2d8269cae9b2d5c3ab3ea9792c26874f&amp;oe=5A1FD3A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32780" cy="4218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C1227" w:rsidRPr="00E42539" w:rsidRDefault="000C1227" w:rsidP="000C1227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proofErr w:type="spellStart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>Cập</w:t>
                      </w:r>
                      <w:proofErr w:type="spellEnd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>nhật</w:t>
                      </w:r>
                      <w:proofErr w:type="spellEnd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>thông</w:t>
                      </w:r>
                      <w:proofErr w:type="spellEnd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tin </w:t>
                      </w:r>
                      <w:proofErr w:type="spellStart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>giỏ</w:t>
                      </w:r>
                      <w:proofErr w:type="spellEnd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>hàng</w:t>
                      </w:r>
                      <w:proofErr w:type="spellEnd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>và</w:t>
                      </w:r>
                      <w:proofErr w:type="spellEnd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>hiệu</w:t>
                      </w:r>
                      <w:proofErr w:type="spellEnd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>ứng</w:t>
                      </w:r>
                      <w:proofErr w:type="spellEnd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bay</w:t>
                      </w:r>
                    </w:p>
                    <w:p w:rsidR="00E42539" w:rsidRDefault="00E42539" w:rsidP="000C1227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Khi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vào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trang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chi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tiết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sản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phẩm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chọn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kích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cỡ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và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click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vào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nút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mua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thì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sẽ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có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hiệu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ứng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bay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vào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giỏ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và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giỏ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sẽ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tự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động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cập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nhật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số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lượng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và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giá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tiền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để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người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mua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biết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đã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thêm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vào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giỏ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thành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công</w:t>
                      </w:r>
                      <w:proofErr w:type="spellEnd"/>
                    </w:p>
                    <w:p w:rsidR="00E42539" w:rsidRDefault="00E42539" w:rsidP="000C1227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90666C9" wp14:editId="5AB2C11A">
                            <wp:extent cx="5732780" cy="2975610"/>
                            <wp:effectExtent l="0" t="0" r="1270" b="0"/>
                            <wp:docPr id="19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32780" cy="29756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C1227" w:rsidRDefault="000C1227" w:rsidP="000C1227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Quản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lý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giỏ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</w:p>
                    <w:p w:rsidR="008C2AAB" w:rsidRDefault="008C2AAB" w:rsidP="000C1227">
                      <w:pPr>
                        <w:rPr>
                          <w:rFonts w:ascii="Arial" w:hAnsi="Arial" w:cs="Arial"/>
                          <w:sz w:val="28"/>
                        </w:rPr>
                      </w:pPr>
                    </w:p>
                    <w:p w:rsidR="000C1227" w:rsidRPr="000C1227" w:rsidRDefault="000C1227" w:rsidP="000C1227">
                      <w:pPr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</w:p>
                    <w:p w:rsidR="00192401" w:rsidRDefault="00192401" w:rsidP="00192401">
                      <w:r>
                        <w:tab/>
                      </w:r>
                      <w:r>
                        <w:tab/>
                      </w:r>
                    </w:p>
                    <w:p w:rsidR="00192401" w:rsidRDefault="00192401" w:rsidP="00192401"/>
                    <w:p w:rsidR="00192401" w:rsidRPr="002B7CA5" w:rsidRDefault="00192401" w:rsidP="00192401">
                      <w:pPr>
                        <w:pStyle w:val="Heading2"/>
                        <w:rPr>
                          <w:rFonts w:ascii="Arial" w:hAnsi="Arial" w:cs="Arial"/>
                        </w:rPr>
                      </w:pPr>
                      <w:r w:rsidRPr="009B1B63">
                        <w:rPr>
                          <w:sz w:val="26"/>
                        </w:rPr>
                        <w:tab/>
                      </w:r>
                    </w:p>
                    <w:p w:rsidR="00192401" w:rsidRPr="002B7CA5" w:rsidRDefault="00192401" w:rsidP="00192401">
                      <w:pPr>
                        <w:rPr>
                          <w:rFonts w:ascii="Arial" w:hAnsi="Arial" w:cs="Arial"/>
                        </w:rPr>
                      </w:pPr>
                    </w:p>
                    <w:p w:rsidR="00192401" w:rsidRPr="002B7CA5" w:rsidRDefault="00192401" w:rsidP="00192401">
                      <w:pPr>
                        <w:rPr>
                          <w:rFonts w:ascii="Arial" w:hAnsi="Arial" w:cs="Arial"/>
                        </w:rPr>
                      </w:pPr>
                    </w:p>
                    <w:p w:rsidR="00192401" w:rsidRPr="002B7CA5" w:rsidRDefault="00192401" w:rsidP="00192401">
                      <w:pPr>
                        <w:rPr>
                          <w:rFonts w:ascii="Arial" w:hAnsi="Arial" w:cs="Arial"/>
                        </w:rPr>
                      </w:pP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sdt>
        <w:sdtPr>
          <w:rPr>
            <w:rFonts w:ascii="Arial" w:hAnsi="Arial" w:cs="Arial"/>
            <w:smallCaps w:val="0"/>
          </w:rPr>
          <w:alias w:val="Title"/>
          <w:tag w:val="Title"/>
          <w:id w:val="147249373"/>
          <w:placeholder>
            <w:docPart w:val="7E4914A19C354386BA7C38C0384A6610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r w:rsidRPr="00CD4DAC">
            <w:rPr>
              <w:rFonts w:ascii="Arial" w:hAnsi="Arial" w:cs="Arial"/>
              <w:smallCaps w:val="0"/>
            </w:rPr>
            <w:t>CỬA HÀNG GIÀY THỜI TR</w:t>
          </w:r>
          <w:r>
            <w:rPr>
              <w:rFonts w:ascii="Arial" w:hAnsi="Arial" w:cs="Arial"/>
              <w:smallCaps w:val="0"/>
            </w:rPr>
            <w:t>ANG</w:t>
          </w:r>
        </w:sdtContent>
      </w:sdt>
      <w:r>
        <w:rPr>
          <w:rFonts w:ascii="Arial" w:hAnsi="Arial" w:cs="Arial"/>
          <w:sz w:val="28"/>
        </w:rPr>
        <w:tab/>
      </w:r>
    </w:p>
    <w:p w:rsidR="00E42539" w:rsidRDefault="00E42539" w:rsidP="00E42539">
      <w:pPr>
        <w:pStyle w:val="Title"/>
        <w:rPr>
          <w:rFonts w:ascii="Arial" w:hAnsi="Arial" w:cs="Arial"/>
          <w:sz w:val="28"/>
        </w:rPr>
      </w:pPr>
      <w:r w:rsidRPr="00A90092">
        <w:rPr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443A23F8" wp14:editId="0582C521">
                <wp:simplePos x="0" y="0"/>
                <wp:positionH relativeFrom="margin">
                  <wp:align>right</wp:align>
                </wp:positionH>
                <wp:positionV relativeFrom="paragraph">
                  <wp:posOffset>637540</wp:posOffset>
                </wp:positionV>
                <wp:extent cx="5924550" cy="7553325"/>
                <wp:effectExtent l="0" t="0" r="19050" b="28575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553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2539" w:rsidRDefault="00E42539" w:rsidP="00E42539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proofErr w:type="spellStart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Quản</w:t>
                            </w:r>
                            <w:proofErr w:type="spellEnd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lý</w:t>
                            </w:r>
                            <w:proofErr w:type="spellEnd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giỏ</w:t>
                            </w:r>
                            <w:proofErr w:type="spellEnd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E42539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hàng</w:t>
                            </w:r>
                            <w:proofErr w:type="spellEnd"/>
                          </w:p>
                          <w:p w:rsidR="000C5967" w:rsidRDefault="000C5967" w:rsidP="00E42539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Khi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click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vào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xem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thông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tin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giỏ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thì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sẽ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được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chuyển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sang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trang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chi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tiết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giỏ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.</w:t>
                            </w:r>
                          </w:p>
                          <w:p w:rsidR="000C5967" w:rsidRDefault="000C5967" w:rsidP="00E42539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Khách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có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thể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tùy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chỉnh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số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lượng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hoặc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xóa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sản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phẩm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trong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giỏ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. </w:t>
                            </w:r>
                          </w:p>
                          <w:p w:rsidR="000C5967" w:rsidRPr="000C5967" w:rsidRDefault="000C5967" w:rsidP="00E42539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Sau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khi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hoàn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thành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khách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có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thể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lựa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chọn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tiếp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tục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xem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hoặc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checkout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để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thanh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toán</w:t>
                            </w:r>
                            <w:proofErr w:type="spellEnd"/>
                          </w:p>
                          <w:p w:rsidR="00E42539" w:rsidRDefault="000C5967" w:rsidP="00E42539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732780" cy="2961223"/>
                                  <wp:effectExtent l="0" t="0" r="1270" b="0"/>
                                  <wp:docPr id="26" name="Picture 26" descr="https://scontent.fsgn2-1.fna.fbcdn.net/v/t34.0-12/24172520_1146964205436848_570479760_n.png?oh=c699eff1a4c652b3d2dd942d5c696823&amp;oe=5A1F7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 descr="https://scontent.fsgn2-1.fna.fbcdn.net/v/t34.0-12/24172520_1146964205436848_570479760_n.png?oh=c699eff1a4c652b3d2dd942d5c696823&amp;oe=5A1F730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32780" cy="29612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42539" w:rsidRPr="000C1227" w:rsidRDefault="00E42539" w:rsidP="00E42539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</w:p>
                          <w:p w:rsidR="00E42539" w:rsidRDefault="00E42539" w:rsidP="00E42539"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E42539" w:rsidRDefault="00E42539" w:rsidP="00E42539"/>
                          <w:p w:rsidR="00E42539" w:rsidRPr="002B7CA5" w:rsidRDefault="00E42539" w:rsidP="00E42539">
                            <w:pPr>
                              <w:pStyle w:val="Heading2"/>
                              <w:rPr>
                                <w:rFonts w:ascii="Arial" w:hAnsi="Arial" w:cs="Arial"/>
                              </w:rPr>
                            </w:pPr>
                            <w:r w:rsidRPr="009B1B63">
                              <w:rPr>
                                <w:sz w:val="26"/>
                              </w:rPr>
                              <w:tab/>
                            </w:r>
                          </w:p>
                          <w:p w:rsidR="00E42539" w:rsidRPr="002B7CA5" w:rsidRDefault="00E42539" w:rsidP="00E42539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E42539" w:rsidRPr="002B7CA5" w:rsidRDefault="00E42539" w:rsidP="00E42539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E42539" w:rsidRPr="002B7CA5" w:rsidRDefault="00E42539" w:rsidP="00E42539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A23F8" id="_x0000_s1051" type="#_x0000_t202" style="position:absolute;left:0;text-align:left;margin-left:415.3pt;margin-top:50.2pt;width:466.5pt;height:594.75pt;z-index:2517268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" strokecolor="white [3212]">
                <v:textbox>
                  <w:txbxContent>
                    <w:p w:rsidR="00E42539" w:rsidRDefault="00E42539" w:rsidP="00E42539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proofErr w:type="spellStart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>Quản</w:t>
                      </w:r>
                      <w:proofErr w:type="spellEnd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>lý</w:t>
                      </w:r>
                      <w:proofErr w:type="spellEnd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>giỏ</w:t>
                      </w:r>
                      <w:proofErr w:type="spellEnd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E42539">
                        <w:rPr>
                          <w:rFonts w:ascii="Arial" w:hAnsi="Arial" w:cs="Arial"/>
                          <w:b/>
                          <w:sz w:val="28"/>
                        </w:rPr>
                        <w:t>hàng</w:t>
                      </w:r>
                      <w:proofErr w:type="spellEnd"/>
                    </w:p>
                    <w:p w:rsidR="000C5967" w:rsidRDefault="000C5967" w:rsidP="00E42539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Khi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click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vào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xem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thông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tin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giỏ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thì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sẽ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được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chuyển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sang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trang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chi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tiết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giỏ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>.</w:t>
                      </w:r>
                    </w:p>
                    <w:p w:rsidR="000C5967" w:rsidRDefault="000C5967" w:rsidP="00E42539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Khách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có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thể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tùy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chỉnh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số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lượng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hoặc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xóa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sản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phẩm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trong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giỏ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. </w:t>
                      </w:r>
                    </w:p>
                    <w:p w:rsidR="000C5967" w:rsidRPr="000C5967" w:rsidRDefault="000C5967" w:rsidP="00E42539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 xml:space="preserve">Sau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khi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hoàn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thành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khách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có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thể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lựa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chọn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tiếp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tục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xem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hoặc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checkout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để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thanh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toán</w:t>
                      </w:r>
                      <w:proofErr w:type="spellEnd"/>
                    </w:p>
                    <w:p w:rsidR="00E42539" w:rsidRDefault="000C5967" w:rsidP="00E42539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732780" cy="2961223"/>
                            <wp:effectExtent l="0" t="0" r="1270" b="0"/>
                            <wp:docPr id="26" name="Picture 26" descr="https://scontent.fsgn2-1.fna.fbcdn.net/v/t34.0-12/24172520_1146964205436848_570479760_n.png?oh=c699eff1a4c652b3d2dd942d5c696823&amp;oe=5A1F7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" descr="https://scontent.fsgn2-1.fna.fbcdn.net/v/t34.0-12/24172520_1146964205436848_570479760_n.png?oh=c699eff1a4c652b3d2dd942d5c696823&amp;oe=5A1F730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32780" cy="296122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42539" w:rsidRPr="000C1227" w:rsidRDefault="00E42539" w:rsidP="00E42539">
                      <w:pPr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</w:p>
                    <w:p w:rsidR="00E42539" w:rsidRDefault="00E42539" w:rsidP="00E42539">
                      <w:r>
                        <w:tab/>
                      </w:r>
                      <w:r>
                        <w:tab/>
                      </w:r>
                    </w:p>
                    <w:p w:rsidR="00E42539" w:rsidRDefault="00E42539" w:rsidP="00E42539"/>
                    <w:p w:rsidR="00E42539" w:rsidRPr="002B7CA5" w:rsidRDefault="00E42539" w:rsidP="00E42539">
                      <w:pPr>
                        <w:pStyle w:val="Heading2"/>
                        <w:rPr>
                          <w:rFonts w:ascii="Arial" w:hAnsi="Arial" w:cs="Arial"/>
                        </w:rPr>
                      </w:pPr>
                      <w:r w:rsidRPr="009B1B63">
                        <w:rPr>
                          <w:sz w:val="26"/>
                        </w:rPr>
                        <w:tab/>
                      </w:r>
                    </w:p>
                    <w:p w:rsidR="00E42539" w:rsidRPr="002B7CA5" w:rsidRDefault="00E42539" w:rsidP="00E42539">
                      <w:pPr>
                        <w:rPr>
                          <w:rFonts w:ascii="Arial" w:hAnsi="Arial" w:cs="Arial"/>
                        </w:rPr>
                      </w:pPr>
                    </w:p>
                    <w:p w:rsidR="00E42539" w:rsidRPr="002B7CA5" w:rsidRDefault="00E42539" w:rsidP="00E42539">
                      <w:pPr>
                        <w:rPr>
                          <w:rFonts w:ascii="Arial" w:hAnsi="Arial" w:cs="Arial"/>
                        </w:rPr>
                      </w:pPr>
                    </w:p>
                    <w:p w:rsidR="00E42539" w:rsidRPr="002B7CA5" w:rsidRDefault="00E42539" w:rsidP="00E42539">
                      <w:pPr>
                        <w:rPr>
                          <w:rFonts w:ascii="Arial" w:hAnsi="Arial" w:cs="Arial"/>
                        </w:rPr>
                      </w:pP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sdt>
        <w:sdtPr>
          <w:rPr>
            <w:rFonts w:ascii="Arial" w:hAnsi="Arial" w:cs="Arial"/>
            <w:smallCaps w:val="0"/>
          </w:rPr>
          <w:alias w:val="Title"/>
          <w:tag w:val="Title"/>
          <w:id w:val="1771970238"/>
          <w:placeholder>
            <w:docPart w:val="51F428F6256A408C8D595A50EC0524B9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Content>
          <w:r w:rsidRPr="00CD4DAC">
            <w:rPr>
              <w:rFonts w:ascii="Arial" w:hAnsi="Arial" w:cs="Arial"/>
              <w:smallCaps w:val="0"/>
            </w:rPr>
            <w:t>CỬA HÀNG GIÀY THỜI TR</w:t>
          </w:r>
          <w:r>
            <w:rPr>
              <w:rFonts w:ascii="Arial" w:hAnsi="Arial" w:cs="Arial"/>
              <w:smallCaps w:val="0"/>
            </w:rPr>
            <w:t>ANG</w:t>
          </w:r>
        </w:sdtContent>
      </w:sdt>
      <w:r>
        <w:rPr>
          <w:rFonts w:ascii="Arial" w:hAnsi="Arial" w:cs="Arial"/>
          <w:sz w:val="28"/>
        </w:rPr>
        <w:tab/>
      </w:r>
    </w:p>
    <w:p w:rsidR="00192401" w:rsidRDefault="00192401" w:rsidP="00192401">
      <w:pPr>
        <w:pStyle w:val="Title"/>
        <w:rPr>
          <w:rFonts w:ascii="Arial" w:hAnsi="Arial" w:cs="Arial"/>
          <w:sz w:val="28"/>
        </w:rPr>
      </w:pPr>
      <w:r w:rsidRPr="00A90092">
        <w:rPr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17B9A5FD" wp14:editId="48218BC3">
                <wp:simplePos x="0" y="0"/>
                <wp:positionH relativeFrom="margin">
                  <wp:align>right</wp:align>
                </wp:positionH>
                <wp:positionV relativeFrom="paragraph">
                  <wp:posOffset>637540</wp:posOffset>
                </wp:positionV>
                <wp:extent cx="5924550" cy="7553325"/>
                <wp:effectExtent l="0" t="0" r="19050" b="28575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553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2401" w:rsidRDefault="00192401" w:rsidP="00192401">
                            <w:pPr>
                              <w:pStyle w:val="Heading2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  <w:t>3.</w:t>
                            </w:r>
                            <w:r w:rsidR="00F12D07">
                              <w:rPr>
                                <w:rFonts w:ascii="Arial" w:hAnsi="Arial" w:cs="Arial"/>
                                <w:sz w:val="28"/>
                              </w:rPr>
                              <w:t>6</w:t>
                            </w:r>
                            <w:r w:rsidR="000C1227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0C1227">
                              <w:rPr>
                                <w:rFonts w:ascii="Arial" w:hAnsi="Arial" w:cs="Arial"/>
                                <w:sz w:val="28"/>
                              </w:rPr>
                              <w:t>Quản</w:t>
                            </w:r>
                            <w:proofErr w:type="spellEnd"/>
                            <w:r w:rsidR="000C1227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0C1227">
                              <w:rPr>
                                <w:rFonts w:ascii="Arial" w:hAnsi="Arial" w:cs="Arial"/>
                                <w:sz w:val="28"/>
                              </w:rPr>
                              <w:t>lý</w:t>
                            </w:r>
                            <w:proofErr w:type="spellEnd"/>
                            <w:r w:rsidR="000C1227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0C1227">
                              <w:rPr>
                                <w:rFonts w:ascii="Arial" w:hAnsi="Arial" w:cs="Arial"/>
                                <w:sz w:val="28"/>
                              </w:rPr>
                              <w:t>thành</w:t>
                            </w:r>
                            <w:proofErr w:type="spellEnd"/>
                            <w:r w:rsidR="000C1227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0C1227">
                              <w:rPr>
                                <w:rFonts w:ascii="Arial" w:hAnsi="Arial" w:cs="Arial"/>
                                <w:sz w:val="28"/>
                              </w:rPr>
                              <w:t>viên</w:t>
                            </w:r>
                            <w:proofErr w:type="spellEnd"/>
                          </w:p>
                          <w:p w:rsidR="000C1227" w:rsidRDefault="000C1227" w:rsidP="000C1227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 w:rsidRPr="00C5354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Đăng</w:t>
                            </w:r>
                            <w:proofErr w:type="spellEnd"/>
                            <w:r w:rsidRPr="00C5354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C5354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ký</w:t>
                            </w:r>
                            <w:proofErr w:type="spellEnd"/>
                            <w:r w:rsidRPr="00C5354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C5354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và</w:t>
                            </w:r>
                            <w:proofErr w:type="spellEnd"/>
                            <w:r w:rsidRPr="00C5354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C5354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kích</w:t>
                            </w:r>
                            <w:proofErr w:type="spellEnd"/>
                            <w:r w:rsidRPr="00C5354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C5354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hoạt</w:t>
                            </w:r>
                            <w:proofErr w:type="spellEnd"/>
                            <w:r w:rsidRPr="00C5354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C5354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tài</w:t>
                            </w:r>
                            <w:proofErr w:type="spellEnd"/>
                            <w:r w:rsidRPr="00C5354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C5354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khoản</w:t>
                            </w:r>
                            <w:proofErr w:type="spellEnd"/>
                            <w:r w:rsidRPr="00C5354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qua email</w:t>
                            </w:r>
                          </w:p>
                          <w:p w:rsidR="009231A8" w:rsidRDefault="00C5354A" w:rsidP="000C1227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Khách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đăng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>ký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qua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nút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đăng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nhập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trên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>thanh</w:t>
                            </w:r>
                            <w:proofErr w:type="spellEnd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>điều</w:t>
                            </w:r>
                            <w:proofErr w:type="spellEnd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>hướng</w:t>
                            </w:r>
                            <w:proofErr w:type="spellEnd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 xml:space="preserve">. Sau </w:t>
                            </w:r>
                            <w:proofErr w:type="spellStart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>khi</w:t>
                            </w:r>
                            <w:proofErr w:type="spellEnd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>đăng</w:t>
                            </w:r>
                            <w:proofErr w:type="spellEnd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>ký</w:t>
                            </w:r>
                            <w:proofErr w:type="spellEnd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>hệ</w:t>
                            </w:r>
                            <w:proofErr w:type="spellEnd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>thống</w:t>
                            </w:r>
                            <w:proofErr w:type="spellEnd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>sẽ</w:t>
                            </w:r>
                            <w:proofErr w:type="spellEnd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>tự</w:t>
                            </w:r>
                            <w:proofErr w:type="spellEnd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>động</w:t>
                            </w:r>
                            <w:proofErr w:type="spellEnd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>gửi</w:t>
                            </w:r>
                            <w:proofErr w:type="spellEnd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 xml:space="preserve"> mail </w:t>
                            </w:r>
                            <w:proofErr w:type="spellStart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>yêu</w:t>
                            </w:r>
                            <w:proofErr w:type="spellEnd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>cầu</w:t>
                            </w:r>
                            <w:proofErr w:type="spellEnd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>khách</w:t>
                            </w:r>
                            <w:proofErr w:type="spellEnd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>kích</w:t>
                            </w:r>
                            <w:proofErr w:type="spellEnd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>hoạt</w:t>
                            </w:r>
                            <w:proofErr w:type="spellEnd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>tài</w:t>
                            </w:r>
                            <w:proofErr w:type="spellEnd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>khoản</w:t>
                            </w:r>
                            <w:proofErr w:type="spellEnd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>để</w:t>
                            </w:r>
                            <w:proofErr w:type="spellEnd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>đăng</w:t>
                            </w:r>
                            <w:proofErr w:type="spellEnd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231A8">
                              <w:rPr>
                                <w:rFonts w:ascii="Arial" w:hAnsi="Arial" w:cs="Arial"/>
                                <w:sz w:val="28"/>
                              </w:rPr>
                              <w:t>nhập</w:t>
                            </w:r>
                            <w:proofErr w:type="spellEnd"/>
                          </w:p>
                          <w:p w:rsidR="009231A8" w:rsidRPr="00C5354A" w:rsidRDefault="009231A8" w:rsidP="000C1227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732780" cy="2851665"/>
                                  <wp:effectExtent l="0" t="0" r="1270" b="6350"/>
                                  <wp:docPr id="30" name="Picture 30" descr="https://scontent.fsgn2-1.fna.fbcdn.net/v/t35.0-12/24209127_1146968788769723_360616599_o.png?oh=6ce32f7207fafb39c74a3970fb3b7c83&amp;oe=5A1FA6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9" descr="https://scontent.fsgn2-1.fna.fbcdn.net/v/t35.0-12/24209127_1146968788769723_360616599_o.png?oh=6ce32f7207fafb39c74a3970fb3b7c83&amp;oe=5A1FA60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32780" cy="28516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C1227" w:rsidRDefault="000C1227" w:rsidP="000C1227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Đăng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nhập</w:t>
                            </w:r>
                            <w:proofErr w:type="spellEnd"/>
                          </w:p>
                          <w:p w:rsidR="000C1227" w:rsidRDefault="000C1227" w:rsidP="000C1227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Quên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mật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khẩu</w:t>
                            </w:r>
                            <w:proofErr w:type="spellEnd"/>
                          </w:p>
                          <w:p w:rsidR="000C1227" w:rsidRDefault="000C1227" w:rsidP="000C1227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Đăng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xuất</w:t>
                            </w:r>
                            <w:proofErr w:type="spellEnd"/>
                          </w:p>
                          <w:p w:rsidR="000C1227" w:rsidRDefault="000C1227" w:rsidP="000C1227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Đổi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mật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khẩu</w:t>
                            </w:r>
                            <w:proofErr w:type="spellEnd"/>
                          </w:p>
                          <w:p w:rsidR="000C1227" w:rsidRDefault="000C1227" w:rsidP="000C1227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Cập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nhật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hồ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sơ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cá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nhân</w:t>
                            </w:r>
                            <w:proofErr w:type="spellEnd"/>
                          </w:p>
                          <w:p w:rsidR="000C1227" w:rsidRPr="000C1227" w:rsidRDefault="000C1227" w:rsidP="000C1227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</w:p>
                          <w:p w:rsidR="00192401" w:rsidRPr="009B1B63" w:rsidRDefault="00192401" w:rsidP="000C1227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9B1B63">
                              <w:rPr>
                                <w:rFonts w:ascii="Arial" w:hAnsi="Arial" w:cs="Arial"/>
                                <w:color w:val="9D3511" w:themeColor="accent1" w:themeShade="BF"/>
                                <w:sz w:val="28"/>
                              </w:rPr>
                              <w:t xml:space="preserve"> </w:t>
                            </w:r>
                          </w:p>
                          <w:p w:rsidR="00192401" w:rsidRDefault="00192401" w:rsidP="00192401"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192401" w:rsidRDefault="00192401" w:rsidP="00192401"/>
                          <w:p w:rsidR="00192401" w:rsidRPr="002B7CA5" w:rsidRDefault="00192401" w:rsidP="00192401">
                            <w:pPr>
                              <w:pStyle w:val="Heading2"/>
                              <w:rPr>
                                <w:rFonts w:ascii="Arial" w:hAnsi="Arial" w:cs="Arial"/>
                              </w:rPr>
                            </w:pPr>
                            <w:r w:rsidRPr="009B1B63">
                              <w:rPr>
                                <w:sz w:val="26"/>
                              </w:rPr>
                              <w:tab/>
                            </w:r>
                          </w:p>
                          <w:p w:rsidR="00192401" w:rsidRPr="002B7CA5" w:rsidRDefault="00192401" w:rsidP="00192401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192401" w:rsidRPr="002B7CA5" w:rsidRDefault="00192401" w:rsidP="00192401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192401" w:rsidRPr="002B7CA5" w:rsidRDefault="00192401" w:rsidP="0019240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9A5FD" id="_x0000_s1052" type="#_x0000_t202" style="position:absolute;left:0;text-align:left;margin-left:415.3pt;margin-top:50.2pt;width:466.5pt;height:594.75pt;z-index:25168281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" strokecolor="white [3212]">
                <v:textbox>
                  <w:txbxContent>
                    <w:p w:rsidR="00192401" w:rsidRDefault="00192401" w:rsidP="00192401">
                      <w:pPr>
                        <w:pStyle w:val="Heading2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  <w:t>3.</w:t>
                      </w:r>
                      <w:r w:rsidR="00F12D07">
                        <w:rPr>
                          <w:rFonts w:ascii="Arial" w:hAnsi="Arial" w:cs="Arial"/>
                          <w:sz w:val="28"/>
                        </w:rPr>
                        <w:t>6</w:t>
                      </w:r>
                      <w:r w:rsidR="000C1227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0C1227">
                        <w:rPr>
                          <w:rFonts w:ascii="Arial" w:hAnsi="Arial" w:cs="Arial"/>
                          <w:sz w:val="28"/>
                        </w:rPr>
                        <w:t>Quản</w:t>
                      </w:r>
                      <w:proofErr w:type="spellEnd"/>
                      <w:r w:rsidR="000C1227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0C1227">
                        <w:rPr>
                          <w:rFonts w:ascii="Arial" w:hAnsi="Arial" w:cs="Arial"/>
                          <w:sz w:val="28"/>
                        </w:rPr>
                        <w:t>lý</w:t>
                      </w:r>
                      <w:proofErr w:type="spellEnd"/>
                      <w:r w:rsidR="000C1227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0C1227">
                        <w:rPr>
                          <w:rFonts w:ascii="Arial" w:hAnsi="Arial" w:cs="Arial"/>
                          <w:sz w:val="28"/>
                        </w:rPr>
                        <w:t>thành</w:t>
                      </w:r>
                      <w:proofErr w:type="spellEnd"/>
                      <w:r w:rsidR="000C1227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0C1227">
                        <w:rPr>
                          <w:rFonts w:ascii="Arial" w:hAnsi="Arial" w:cs="Arial"/>
                          <w:sz w:val="28"/>
                        </w:rPr>
                        <w:t>viên</w:t>
                      </w:r>
                      <w:proofErr w:type="spellEnd"/>
                    </w:p>
                    <w:p w:rsidR="000C1227" w:rsidRDefault="000C1227" w:rsidP="000C1227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>
                        <w:tab/>
                      </w:r>
                      <w:r>
                        <w:tab/>
                      </w:r>
                      <w:proofErr w:type="spellStart"/>
                      <w:r w:rsidRPr="00C5354A">
                        <w:rPr>
                          <w:rFonts w:ascii="Arial" w:hAnsi="Arial" w:cs="Arial"/>
                          <w:b/>
                          <w:sz w:val="28"/>
                        </w:rPr>
                        <w:t>Đăng</w:t>
                      </w:r>
                      <w:proofErr w:type="spellEnd"/>
                      <w:r w:rsidRPr="00C5354A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C5354A">
                        <w:rPr>
                          <w:rFonts w:ascii="Arial" w:hAnsi="Arial" w:cs="Arial"/>
                          <w:b/>
                          <w:sz w:val="28"/>
                        </w:rPr>
                        <w:t>ký</w:t>
                      </w:r>
                      <w:proofErr w:type="spellEnd"/>
                      <w:r w:rsidRPr="00C5354A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C5354A">
                        <w:rPr>
                          <w:rFonts w:ascii="Arial" w:hAnsi="Arial" w:cs="Arial"/>
                          <w:b/>
                          <w:sz w:val="28"/>
                        </w:rPr>
                        <w:t>và</w:t>
                      </w:r>
                      <w:proofErr w:type="spellEnd"/>
                      <w:r w:rsidRPr="00C5354A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C5354A">
                        <w:rPr>
                          <w:rFonts w:ascii="Arial" w:hAnsi="Arial" w:cs="Arial"/>
                          <w:b/>
                          <w:sz w:val="28"/>
                        </w:rPr>
                        <w:t>kích</w:t>
                      </w:r>
                      <w:proofErr w:type="spellEnd"/>
                      <w:r w:rsidRPr="00C5354A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C5354A">
                        <w:rPr>
                          <w:rFonts w:ascii="Arial" w:hAnsi="Arial" w:cs="Arial"/>
                          <w:b/>
                          <w:sz w:val="28"/>
                        </w:rPr>
                        <w:t>hoạt</w:t>
                      </w:r>
                      <w:proofErr w:type="spellEnd"/>
                      <w:r w:rsidRPr="00C5354A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C5354A">
                        <w:rPr>
                          <w:rFonts w:ascii="Arial" w:hAnsi="Arial" w:cs="Arial"/>
                          <w:b/>
                          <w:sz w:val="28"/>
                        </w:rPr>
                        <w:t>tài</w:t>
                      </w:r>
                      <w:proofErr w:type="spellEnd"/>
                      <w:r w:rsidRPr="00C5354A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C5354A">
                        <w:rPr>
                          <w:rFonts w:ascii="Arial" w:hAnsi="Arial" w:cs="Arial"/>
                          <w:b/>
                          <w:sz w:val="28"/>
                        </w:rPr>
                        <w:t>khoản</w:t>
                      </w:r>
                      <w:proofErr w:type="spellEnd"/>
                      <w:r w:rsidRPr="00C5354A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qua email</w:t>
                      </w:r>
                    </w:p>
                    <w:p w:rsidR="009231A8" w:rsidRDefault="00C5354A" w:rsidP="000C1227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Khách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đăng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231A8">
                        <w:rPr>
                          <w:rFonts w:ascii="Arial" w:hAnsi="Arial" w:cs="Arial"/>
                          <w:sz w:val="28"/>
                        </w:rPr>
                        <w:t>ký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qua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nút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đăng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nhập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trên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231A8">
                        <w:rPr>
                          <w:rFonts w:ascii="Arial" w:hAnsi="Arial" w:cs="Arial"/>
                          <w:sz w:val="28"/>
                        </w:rPr>
                        <w:t>thanh</w:t>
                      </w:r>
                      <w:proofErr w:type="spellEnd"/>
                      <w:r w:rsidR="009231A8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231A8">
                        <w:rPr>
                          <w:rFonts w:ascii="Arial" w:hAnsi="Arial" w:cs="Arial"/>
                          <w:sz w:val="28"/>
                        </w:rPr>
                        <w:t>điều</w:t>
                      </w:r>
                      <w:proofErr w:type="spellEnd"/>
                      <w:r w:rsidR="009231A8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231A8">
                        <w:rPr>
                          <w:rFonts w:ascii="Arial" w:hAnsi="Arial" w:cs="Arial"/>
                          <w:sz w:val="28"/>
                        </w:rPr>
                        <w:t>hướng</w:t>
                      </w:r>
                      <w:proofErr w:type="spellEnd"/>
                      <w:r w:rsidR="009231A8">
                        <w:rPr>
                          <w:rFonts w:ascii="Arial" w:hAnsi="Arial" w:cs="Arial"/>
                          <w:sz w:val="28"/>
                        </w:rPr>
                        <w:t xml:space="preserve">. Sau </w:t>
                      </w:r>
                      <w:proofErr w:type="spellStart"/>
                      <w:r w:rsidR="009231A8">
                        <w:rPr>
                          <w:rFonts w:ascii="Arial" w:hAnsi="Arial" w:cs="Arial"/>
                          <w:sz w:val="28"/>
                        </w:rPr>
                        <w:t>khi</w:t>
                      </w:r>
                      <w:proofErr w:type="spellEnd"/>
                      <w:r w:rsidR="009231A8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231A8">
                        <w:rPr>
                          <w:rFonts w:ascii="Arial" w:hAnsi="Arial" w:cs="Arial"/>
                          <w:sz w:val="28"/>
                        </w:rPr>
                        <w:t>đăng</w:t>
                      </w:r>
                      <w:proofErr w:type="spellEnd"/>
                      <w:r w:rsidR="009231A8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231A8">
                        <w:rPr>
                          <w:rFonts w:ascii="Arial" w:hAnsi="Arial" w:cs="Arial"/>
                          <w:sz w:val="28"/>
                        </w:rPr>
                        <w:t>ký</w:t>
                      </w:r>
                      <w:proofErr w:type="spellEnd"/>
                      <w:r w:rsidR="009231A8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231A8">
                        <w:rPr>
                          <w:rFonts w:ascii="Arial" w:hAnsi="Arial" w:cs="Arial"/>
                          <w:sz w:val="28"/>
                        </w:rPr>
                        <w:t>hệ</w:t>
                      </w:r>
                      <w:proofErr w:type="spellEnd"/>
                      <w:r w:rsidR="009231A8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231A8">
                        <w:rPr>
                          <w:rFonts w:ascii="Arial" w:hAnsi="Arial" w:cs="Arial"/>
                          <w:sz w:val="28"/>
                        </w:rPr>
                        <w:t>thống</w:t>
                      </w:r>
                      <w:proofErr w:type="spellEnd"/>
                      <w:r w:rsidR="009231A8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231A8">
                        <w:rPr>
                          <w:rFonts w:ascii="Arial" w:hAnsi="Arial" w:cs="Arial"/>
                          <w:sz w:val="28"/>
                        </w:rPr>
                        <w:t>sẽ</w:t>
                      </w:r>
                      <w:proofErr w:type="spellEnd"/>
                      <w:r w:rsidR="009231A8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231A8">
                        <w:rPr>
                          <w:rFonts w:ascii="Arial" w:hAnsi="Arial" w:cs="Arial"/>
                          <w:sz w:val="28"/>
                        </w:rPr>
                        <w:t>tự</w:t>
                      </w:r>
                      <w:proofErr w:type="spellEnd"/>
                      <w:r w:rsidR="009231A8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231A8">
                        <w:rPr>
                          <w:rFonts w:ascii="Arial" w:hAnsi="Arial" w:cs="Arial"/>
                          <w:sz w:val="28"/>
                        </w:rPr>
                        <w:t>động</w:t>
                      </w:r>
                      <w:proofErr w:type="spellEnd"/>
                      <w:r w:rsidR="009231A8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231A8">
                        <w:rPr>
                          <w:rFonts w:ascii="Arial" w:hAnsi="Arial" w:cs="Arial"/>
                          <w:sz w:val="28"/>
                        </w:rPr>
                        <w:t>gửi</w:t>
                      </w:r>
                      <w:proofErr w:type="spellEnd"/>
                      <w:r w:rsidR="009231A8">
                        <w:rPr>
                          <w:rFonts w:ascii="Arial" w:hAnsi="Arial" w:cs="Arial"/>
                          <w:sz w:val="28"/>
                        </w:rPr>
                        <w:t xml:space="preserve"> mail </w:t>
                      </w:r>
                      <w:proofErr w:type="spellStart"/>
                      <w:r w:rsidR="009231A8">
                        <w:rPr>
                          <w:rFonts w:ascii="Arial" w:hAnsi="Arial" w:cs="Arial"/>
                          <w:sz w:val="28"/>
                        </w:rPr>
                        <w:t>yêu</w:t>
                      </w:r>
                      <w:proofErr w:type="spellEnd"/>
                      <w:r w:rsidR="009231A8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231A8">
                        <w:rPr>
                          <w:rFonts w:ascii="Arial" w:hAnsi="Arial" w:cs="Arial"/>
                          <w:sz w:val="28"/>
                        </w:rPr>
                        <w:t>cầu</w:t>
                      </w:r>
                      <w:proofErr w:type="spellEnd"/>
                      <w:r w:rsidR="009231A8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231A8">
                        <w:rPr>
                          <w:rFonts w:ascii="Arial" w:hAnsi="Arial" w:cs="Arial"/>
                          <w:sz w:val="28"/>
                        </w:rPr>
                        <w:t>khách</w:t>
                      </w:r>
                      <w:proofErr w:type="spellEnd"/>
                      <w:r w:rsidR="009231A8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231A8"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 w:rsidR="009231A8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231A8">
                        <w:rPr>
                          <w:rFonts w:ascii="Arial" w:hAnsi="Arial" w:cs="Arial"/>
                          <w:sz w:val="28"/>
                        </w:rPr>
                        <w:t>kích</w:t>
                      </w:r>
                      <w:proofErr w:type="spellEnd"/>
                      <w:r w:rsidR="009231A8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231A8">
                        <w:rPr>
                          <w:rFonts w:ascii="Arial" w:hAnsi="Arial" w:cs="Arial"/>
                          <w:sz w:val="28"/>
                        </w:rPr>
                        <w:t>hoạt</w:t>
                      </w:r>
                      <w:proofErr w:type="spellEnd"/>
                      <w:r w:rsidR="009231A8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231A8">
                        <w:rPr>
                          <w:rFonts w:ascii="Arial" w:hAnsi="Arial" w:cs="Arial"/>
                          <w:sz w:val="28"/>
                        </w:rPr>
                        <w:t>tài</w:t>
                      </w:r>
                      <w:proofErr w:type="spellEnd"/>
                      <w:r w:rsidR="009231A8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231A8">
                        <w:rPr>
                          <w:rFonts w:ascii="Arial" w:hAnsi="Arial" w:cs="Arial"/>
                          <w:sz w:val="28"/>
                        </w:rPr>
                        <w:t>khoản</w:t>
                      </w:r>
                      <w:proofErr w:type="spellEnd"/>
                      <w:r w:rsidR="009231A8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231A8">
                        <w:rPr>
                          <w:rFonts w:ascii="Arial" w:hAnsi="Arial" w:cs="Arial"/>
                          <w:sz w:val="28"/>
                        </w:rPr>
                        <w:t>để</w:t>
                      </w:r>
                      <w:proofErr w:type="spellEnd"/>
                      <w:r w:rsidR="009231A8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231A8">
                        <w:rPr>
                          <w:rFonts w:ascii="Arial" w:hAnsi="Arial" w:cs="Arial"/>
                          <w:sz w:val="28"/>
                        </w:rPr>
                        <w:t>đăng</w:t>
                      </w:r>
                      <w:proofErr w:type="spellEnd"/>
                      <w:r w:rsidR="009231A8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231A8">
                        <w:rPr>
                          <w:rFonts w:ascii="Arial" w:hAnsi="Arial" w:cs="Arial"/>
                          <w:sz w:val="28"/>
                        </w:rPr>
                        <w:t>nhập</w:t>
                      </w:r>
                      <w:proofErr w:type="spellEnd"/>
                    </w:p>
                    <w:p w:rsidR="009231A8" w:rsidRPr="00C5354A" w:rsidRDefault="009231A8" w:rsidP="000C1227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732780" cy="2851665"/>
                            <wp:effectExtent l="0" t="0" r="1270" b="6350"/>
                            <wp:docPr id="30" name="Picture 30" descr="https://scontent.fsgn2-1.fna.fbcdn.net/v/t35.0-12/24209127_1146968788769723_360616599_o.png?oh=6ce32f7207fafb39c74a3970fb3b7c83&amp;oe=5A1FA6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9" descr="https://scontent.fsgn2-1.fna.fbcdn.net/v/t35.0-12/24209127_1146968788769723_360616599_o.png?oh=6ce32f7207fafb39c74a3970fb3b7c83&amp;oe=5A1FA60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32780" cy="28516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C1227" w:rsidRDefault="000C1227" w:rsidP="000C1227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Đăng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nhập</w:t>
                      </w:r>
                      <w:proofErr w:type="spellEnd"/>
                    </w:p>
                    <w:p w:rsidR="000C1227" w:rsidRDefault="000C1227" w:rsidP="000C1227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Quên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mật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khẩu</w:t>
                      </w:r>
                      <w:proofErr w:type="spellEnd"/>
                    </w:p>
                    <w:p w:rsidR="000C1227" w:rsidRDefault="000C1227" w:rsidP="000C1227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Đăng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xuất</w:t>
                      </w:r>
                      <w:proofErr w:type="spellEnd"/>
                    </w:p>
                    <w:p w:rsidR="000C1227" w:rsidRDefault="000C1227" w:rsidP="000C1227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Đổi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mật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khẩu</w:t>
                      </w:r>
                      <w:proofErr w:type="spellEnd"/>
                    </w:p>
                    <w:p w:rsidR="000C1227" w:rsidRDefault="000C1227" w:rsidP="000C1227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Cập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nhật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hồ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sơ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cá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nhân</w:t>
                      </w:r>
                      <w:proofErr w:type="spellEnd"/>
                    </w:p>
                    <w:p w:rsidR="000C1227" w:rsidRPr="000C1227" w:rsidRDefault="000C1227" w:rsidP="000C1227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</w:p>
                    <w:p w:rsidR="00192401" w:rsidRPr="009B1B63" w:rsidRDefault="00192401" w:rsidP="000C1227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</w:rPr>
                        <w:tab/>
                      </w:r>
                      <w:r>
                        <w:rPr>
                          <w:rFonts w:ascii="Arial" w:hAnsi="Arial" w:cs="Arial"/>
                        </w:rPr>
                        <w:tab/>
                      </w:r>
                      <w:r w:rsidRPr="009B1B63">
                        <w:rPr>
                          <w:rFonts w:ascii="Arial" w:hAnsi="Arial" w:cs="Arial"/>
                          <w:color w:val="9D3511" w:themeColor="accent1" w:themeShade="BF"/>
                          <w:sz w:val="28"/>
                        </w:rPr>
                        <w:t xml:space="preserve"> </w:t>
                      </w:r>
                    </w:p>
                    <w:p w:rsidR="00192401" w:rsidRDefault="00192401" w:rsidP="00192401">
                      <w:r>
                        <w:tab/>
                      </w:r>
                      <w:r>
                        <w:tab/>
                      </w:r>
                    </w:p>
                    <w:p w:rsidR="00192401" w:rsidRDefault="00192401" w:rsidP="00192401"/>
                    <w:p w:rsidR="00192401" w:rsidRPr="002B7CA5" w:rsidRDefault="00192401" w:rsidP="00192401">
                      <w:pPr>
                        <w:pStyle w:val="Heading2"/>
                        <w:rPr>
                          <w:rFonts w:ascii="Arial" w:hAnsi="Arial" w:cs="Arial"/>
                        </w:rPr>
                      </w:pPr>
                      <w:r w:rsidRPr="009B1B63">
                        <w:rPr>
                          <w:sz w:val="26"/>
                        </w:rPr>
                        <w:tab/>
                      </w:r>
                    </w:p>
                    <w:p w:rsidR="00192401" w:rsidRPr="002B7CA5" w:rsidRDefault="00192401" w:rsidP="00192401">
                      <w:pPr>
                        <w:rPr>
                          <w:rFonts w:ascii="Arial" w:hAnsi="Arial" w:cs="Arial"/>
                        </w:rPr>
                      </w:pPr>
                    </w:p>
                    <w:p w:rsidR="00192401" w:rsidRPr="002B7CA5" w:rsidRDefault="00192401" w:rsidP="00192401">
                      <w:pPr>
                        <w:rPr>
                          <w:rFonts w:ascii="Arial" w:hAnsi="Arial" w:cs="Arial"/>
                        </w:rPr>
                      </w:pPr>
                    </w:p>
                    <w:p w:rsidR="00192401" w:rsidRPr="002B7CA5" w:rsidRDefault="00192401" w:rsidP="00192401">
                      <w:pPr>
                        <w:rPr>
                          <w:rFonts w:ascii="Arial" w:hAnsi="Arial" w:cs="Arial"/>
                        </w:rPr>
                      </w:pP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sdt>
        <w:sdtPr>
          <w:rPr>
            <w:rFonts w:ascii="Arial" w:hAnsi="Arial" w:cs="Arial"/>
            <w:smallCaps w:val="0"/>
          </w:rPr>
          <w:alias w:val="Title"/>
          <w:tag w:val="Title"/>
          <w:id w:val="-1816325326"/>
          <w:placeholder>
            <w:docPart w:val="BE3B057A75944D18B986A8A6C2775ADE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r w:rsidRPr="00CD4DAC">
            <w:rPr>
              <w:rFonts w:ascii="Arial" w:hAnsi="Arial" w:cs="Arial"/>
              <w:smallCaps w:val="0"/>
            </w:rPr>
            <w:t>CỬA HÀNG GIÀY THỜI TR</w:t>
          </w:r>
          <w:r>
            <w:rPr>
              <w:rFonts w:ascii="Arial" w:hAnsi="Arial" w:cs="Arial"/>
              <w:smallCaps w:val="0"/>
            </w:rPr>
            <w:t>ANG</w:t>
          </w:r>
        </w:sdtContent>
      </w:sdt>
      <w:r>
        <w:rPr>
          <w:rFonts w:ascii="Arial" w:hAnsi="Arial" w:cs="Arial"/>
          <w:sz w:val="28"/>
        </w:rPr>
        <w:tab/>
      </w:r>
    </w:p>
    <w:p w:rsidR="009231A8" w:rsidRDefault="009231A8" w:rsidP="009231A8">
      <w:pPr>
        <w:pStyle w:val="Title"/>
        <w:rPr>
          <w:rFonts w:ascii="Arial" w:hAnsi="Arial" w:cs="Arial"/>
          <w:sz w:val="28"/>
        </w:rPr>
      </w:pPr>
      <w:r w:rsidRPr="00A90092">
        <w:rPr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4F61999C" wp14:editId="6E4ED833">
                <wp:simplePos x="0" y="0"/>
                <wp:positionH relativeFrom="margin">
                  <wp:align>right</wp:align>
                </wp:positionH>
                <wp:positionV relativeFrom="paragraph">
                  <wp:posOffset>637540</wp:posOffset>
                </wp:positionV>
                <wp:extent cx="5924550" cy="7553325"/>
                <wp:effectExtent l="0" t="0" r="19050" b="28575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553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31A8" w:rsidRDefault="009231A8" w:rsidP="009231A8">
                            <w:pPr>
                              <w:ind w:left="720" w:firstLine="720"/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proofErr w:type="spellStart"/>
                            <w:r w:rsidRPr="009231A8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Đăng</w:t>
                            </w:r>
                            <w:proofErr w:type="spellEnd"/>
                            <w:r w:rsidRPr="009231A8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9231A8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nhập</w:t>
                            </w:r>
                            <w:proofErr w:type="spellEnd"/>
                          </w:p>
                          <w:p w:rsidR="009231A8" w:rsidRPr="009231A8" w:rsidRDefault="009231A8" w:rsidP="009231A8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Khi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khách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đăng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nhập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thành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công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sẽ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được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xem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danh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sách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sản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phẩm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mình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đẵ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đặt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,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chỉnh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sửa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thông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tin,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thay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đổi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mật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khẩu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đăng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xuất</w:t>
                            </w:r>
                            <w:proofErr w:type="spellEnd"/>
                          </w:p>
                          <w:p w:rsidR="009231A8" w:rsidRPr="009231A8" w:rsidRDefault="009231A8" w:rsidP="009231A8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9EA118" wp14:editId="4502F4C4">
                                  <wp:extent cx="5732780" cy="2286635"/>
                                  <wp:effectExtent l="0" t="0" r="1270" b="0"/>
                                  <wp:docPr id="41" name="Pictur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32780" cy="22866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231A8" w:rsidRDefault="009231A8" w:rsidP="009231A8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proofErr w:type="spellStart"/>
                            <w:r w:rsidRPr="004D15BB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Quên</w:t>
                            </w:r>
                            <w:proofErr w:type="spellEnd"/>
                            <w:r w:rsidRPr="004D15BB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4D15BB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mật</w:t>
                            </w:r>
                            <w:proofErr w:type="spellEnd"/>
                            <w:r w:rsidRPr="004D15BB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4D15BB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khẩu</w:t>
                            </w:r>
                            <w:proofErr w:type="spellEnd"/>
                          </w:p>
                          <w:p w:rsidR="00982ED5" w:rsidRDefault="00982ED5" w:rsidP="009231A8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Khi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khách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click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vào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quên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mật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khẩu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thì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sẽ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được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chuyển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đến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trang</w:t>
                            </w:r>
                            <w:proofErr w:type="spellEnd"/>
                          </w:p>
                          <w:p w:rsidR="00982ED5" w:rsidRPr="00982ED5" w:rsidRDefault="00982ED5" w:rsidP="009231A8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Thay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đổi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mật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khẩu</w:t>
                            </w:r>
                            <w:proofErr w:type="spellEnd"/>
                          </w:p>
                          <w:p w:rsidR="004D15BB" w:rsidRDefault="00982ED5" w:rsidP="009231A8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16E1C4" wp14:editId="0F1F0E51">
                                  <wp:extent cx="5732780" cy="2409190"/>
                                  <wp:effectExtent l="0" t="0" r="1270" b="0"/>
                                  <wp:docPr id="42" name="Pictur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32780" cy="24091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231A8" w:rsidRDefault="009231A8" w:rsidP="00982ED5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</w:p>
                          <w:p w:rsidR="009231A8" w:rsidRPr="000C1227" w:rsidRDefault="009231A8" w:rsidP="009231A8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</w:p>
                          <w:p w:rsidR="009231A8" w:rsidRPr="009B1B63" w:rsidRDefault="009231A8" w:rsidP="009231A8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9B1B63">
                              <w:rPr>
                                <w:rFonts w:ascii="Arial" w:hAnsi="Arial" w:cs="Arial"/>
                                <w:color w:val="9D3511" w:themeColor="accent1" w:themeShade="BF"/>
                                <w:sz w:val="28"/>
                              </w:rPr>
                              <w:t xml:space="preserve"> </w:t>
                            </w:r>
                          </w:p>
                          <w:p w:rsidR="009231A8" w:rsidRDefault="009231A8" w:rsidP="009231A8"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9231A8" w:rsidRDefault="009231A8" w:rsidP="009231A8"/>
                          <w:p w:rsidR="009231A8" w:rsidRPr="002B7CA5" w:rsidRDefault="009231A8" w:rsidP="009231A8">
                            <w:pPr>
                              <w:pStyle w:val="Heading2"/>
                              <w:rPr>
                                <w:rFonts w:ascii="Arial" w:hAnsi="Arial" w:cs="Arial"/>
                              </w:rPr>
                            </w:pPr>
                            <w:r w:rsidRPr="009B1B63">
                              <w:rPr>
                                <w:sz w:val="26"/>
                              </w:rPr>
                              <w:tab/>
                            </w:r>
                          </w:p>
                          <w:p w:rsidR="009231A8" w:rsidRPr="002B7CA5" w:rsidRDefault="009231A8" w:rsidP="009231A8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9231A8" w:rsidRPr="002B7CA5" w:rsidRDefault="009231A8" w:rsidP="009231A8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9231A8" w:rsidRPr="002B7CA5" w:rsidRDefault="009231A8" w:rsidP="009231A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1999C" id="_x0000_s1053" type="#_x0000_t202" style="position:absolute;left:0;text-align:left;margin-left:415.3pt;margin-top:50.2pt;width:466.5pt;height:594.75pt;z-index:2517288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" strokecolor="white [3212]">
                <v:textbox>
                  <w:txbxContent>
                    <w:p w:rsidR="009231A8" w:rsidRDefault="009231A8" w:rsidP="009231A8">
                      <w:pPr>
                        <w:ind w:left="720" w:firstLine="720"/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proofErr w:type="spellStart"/>
                      <w:r w:rsidRPr="009231A8">
                        <w:rPr>
                          <w:rFonts w:ascii="Arial" w:hAnsi="Arial" w:cs="Arial"/>
                          <w:b/>
                          <w:sz w:val="28"/>
                        </w:rPr>
                        <w:t>Đăng</w:t>
                      </w:r>
                      <w:proofErr w:type="spellEnd"/>
                      <w:r w:rsidRPr="009231A8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9231A8">
                        <w:rPr>
                          <w:rFonts w:ascii="Arial" w:hAnsi="Arial" w:cs="Arial"/>
                          <w:b/>
                          <w:sz w:val="28"/>
                        </w:rPr>
                        <w:t>nhập</w:t>
                      </w:r>
                      <w:proofErr w:type="spellEnd"/>
                    </w:p>
                    <w:p w:rsidR="009231A8" w:rsidRPr="009231A8" w:rsidRDefault="009231A8" w:rsidP="009231A8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Khi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khách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đăng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nhập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thành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công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sẽ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được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xem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danh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sách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sản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phẩm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mình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đẵ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Arial" w:hAnsi="Arial" w:cs="Arial"/>
                          <w:sz w:val="28"/>
                        </w:rPr>
                        <w:t>đặt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,</w:t>
                      </w:r>
                      <w:proofErr w:type="gram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chỉnh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sửa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thông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tin,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thay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đổi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mật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khẩu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và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đăng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xuất</w:t>
                      </w:r>
                      <w:proofErr w:type="spellEnd"/>
                    </w:p>
                    <w:p w:rsidR="009231A8" w:rsidRPr="009231A8" w:rsidRDefault="009231A8" w:rsidP="009231A8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49EA118" wp14:editId="4502F4C4">
                            <wp:extent cx="5732780" cy="2286635"/>
                            <wp:effectExtent l="0" t="0" r="1270" b="0"/>
                            <wp:docPr id="41" name="Pictur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32780" cy="22866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231A8" w:rsidRDefault="009231A8" w:rsidP="009231A8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proofErr w:type="spellStart"/>
                      <w:r w:rsidRPr="004D15BB">
                        <w:rPr>
                          <w:rFonts w:ascii="Arial" w:hAnsi="Arial" w:cs="Arial"/>
                          <w:b/>
                          <w:sz w:val="28"/>
                        </w:rPr>
                        <w:t>Quên</w:t>
                      </w:r>
                      <w:proofErr w:type="spellEnd"/>
                      <w:r w:rsidRPr="004D15BB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4D15BB">
                        <w:rPr>
                          <w:rFonts w:ascii="Arial" w:hAnsi="Arial" w:cs="Arial"/>
                          <w:b/>
                          <w:sz w:val="28"/>
                        </w:rPr>
                        <w:t>mật</w:t>
                      </w:r>
                      <w:proofErr w:type="spellEnd"/>
                      <w:r w:rsidRPr="004D15BB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4D15BB">
                        <w:rPr>
                          <w:rFonts w:ascii="Arial" w:hAnsi="Arial" w:cs="Arial"/>
                          <w:b/>
                          <w:sz w:val="28"/>
                        </w:rPr>
                        <w:t>khẩu</w:t>
                      </w:r>
                      <w:proofErr w:type="spellEnd"/>
                    </w:p>
                    <w:p w:rsidR="00982ED5" w:rsidRDefault="00982ED5" w:rsidP="009231A8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Khi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khách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click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vào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quên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mật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khẩu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thì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sẽ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được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chuyển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đến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trang</w:t>
                      </w:r>
                      <w:proofErr w:type="spellEnd"/>
                    </w:p>
                    <w:p w:rsidR="00982ED5" w:rsidRPr="00982ED5" w:rsidRDefault="00982ED5" w:rsidP="009231A8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Thay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đổi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mật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khẩu</w:t>
                      </w:r>
                      <w:proofErr w:type="spellEnd"/>
                    </w:p>
                    <w:p w:rsidR="004D15BB" w:rsidRDefault="00982ED5" w:rsidP="009231A8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16E1C4" wp14:editId="0F1F0E51">
                            <wp:extent cx="5732780" cy="2409190"/>
                            <wp:effectExtent l="0" t="0" r="1270" b="0"/>
                            <wp:docPr id="42" name="Pictur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32780" cy="24091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231A8" w:rsidRDefault="009231A8" w:rsidP="00982ED5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</w:p>
                    <w:p w:rsidR="009231A8" w:rsidRPr="000C1227" w:rsidRDefault="009231A8" w:rsidP="009231A8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</w:p>
                    <w:p w:rsidR="009231A8" w:rsidRPr="009B1B63" w:rsidRDefault="009231A8" w:rsidP="009231A8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</w:rPr>
                        <w:tab/>
                      </w:r>
                      <w:r>
                        <w:rPr>
                          <w:rFonts w:ascii="Arial" w:hAnsi="Arial" w:cs="Arial"/>
                        </w:rPr>
                        <w:tab/>
                      </w:r>
                      <w:r w:rsidRPr="009B1B63">
                        <w:rPr>
                          <w:rFonts w:ascii="Arial" w:hAnsi="Arial" w:cs="Arial"/>
                          <w:color w:val="9D3511" w:themeColor="accent1" w:themeShade="BF"/>
                          <w:sz w:val="28"/>
                        </w:rPr>
                        <w:t xml:space="preserve"> </w:t>
                      </w:r>
                    </w:p>
                    <w:p w:rsidR="009231A8" w:rsidRDefault="009231A8" w:rsidP="009231A8">
                      <w:r>
                        <w:tab/>
                      </w:r>
                      <w:r>
                        <w:tab/>
                      </w:r>
                    </w:p>
                    <w:p w:rsidR="009231A8" w:rsidRDefault="009231A8" w:rsidP="009231A8"/>
                    <w:p w:rsidR="009231A8" w:rsidRPr="002B7CA5" w:rsidRDefault="009231A8" w:rsidP="009231A8">
                      <w:pPr>
                        <w:pStyle w:val="Heading2"/>
                        <w:rPr>
                          <w:rFonts w:ascii="Arial" w:hAnsi="Arial" w:cs="Arial"/>
                        </w:rPr>
                      </w:pPr>
                      <w:r w:rsidRPr="009B1B63">
                        <w:rPr>
                          <w:sz w:val="26"/>
                        </w:rPr>
                        <w:tab/>
                      </w:r>
                    </w:p>
                    <w:p w:rsidR="009231A8" w:rsidRPr="002B7CA5" w:rsidRDefault="009231A8" w:rsidP="009231A8">
                      <w:pPr>
                        <w:rPr>
                          <w:rFonts w:ascii="Arial" w:hAnsi="Arial" w:cs="Arial"/>
                        </w:rPr>
                      </w:pPr>
                    </w:p>
                    <w:p w:rsidR="009231A8" w:rsidRPr="002B7CA5" w:rsidRDefault="009231A8" w:rsidP="009231A8">
                      <w:pPr>
                        <w:rPr>
                          <w:rFonts w:ascii="Arial" w:hAnsi="Arial" w:cs="Arial"/>
                        </w:rPr>
                      </w:pPr>
                    </w:p>
                    <w:p w:rsidR="009231A8" w:rsidRPr="002B7CA5" w:rsidRDefault="009231A8" w:rsidP="009231A8">
                      <w:pPr>
                        <w:rPr>
                          <w:rFonts w:ascii="Arial" w:hAnsi="Arial" w:cs="Arial"/>
                        </w:rPr>
                      </w:pP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sdt>
        <w:sdtPr>
          <w:rPr>
            <w:rFonts w:ascii="Arial" w:hAnsi="Arial" w:cs="Arial"/>
            <w:smallCaps w:val="0"/>
          </w:rPr>
          <w:alias w:val="Title"/>
          <w:tag w:val="Title"/>
          <w:id w:val="-1194909984"/>
          <w:placeholder>
            <w:docPart w:val="E8B805C8BFBE48B9B130CE6DAFD7481A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Content>
          <w:r w:rsidRPr="00CD4DAC">
            <w:rPr>
              <w:rFonts w:ascii="Arial" w:hAnsi="Arial" w:cs="Arial"/>
              <w:smallCaps w:val="0"/>
            </w:rPr>
            <w:t>CỬA HÀNG GIÀY THỜI TR</w:t>
          </w:r>
          <w:r>
            <w:rPr>
              <w:rFonts w:ascii="Arial" w:hAnsi="Arial" w:cs="Arial"/>
              <w:smallCaps w:val="0"/>
            </w:rPr>
            <w:t>ANG</w:t>
          </w:r>
        </w:sdtContent>
      </w:sdt>
      <w:r>
        <w:rPr>
          <w:rFonts w:ascii="Arial" w:hAnsi="Arial" w:cs="Arial"/>
          <w:sz w:val="28"/>
        </w:rPr>
        <w:tab/>
      </w:r>
    </w:p>
    <w:p w:rsidR="00982ED5" w:rsidRDefault="00982ED5" w:rsidP="00982ED5">
      <w:pPr>
        <w:pStyle w:val="Title"/>
        <w:rPr>
          <w:rFonts w:ascii="Arial" w:hAnsi="Arial" w:cs="Arial"/>
          <w:sz w:val="28"/>
        </w:rPr>
      </w:pPr>
      <w:r w:rsidRPr="00A90092">
        <w:rPr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3C5E73A1" wp14:editId="0E86B1E5">
                <wp:simplePos x="0" y="0"/>
                <wp:positionH relativeFrom="margin">
                  <wp:align>right</wp:align>
                </wp:positionH>
                <wp:positionV relativeFrom="paragraph">
                  <wp:posOffset>637540</wp:posOffset>
                </wp:positionV>
                <wp:extent cx="5924550" cy="7553325"/>
                <wp:effectExtent l="0" t="0" r="19050" b="28575"/>
                <wp:wrapSquare wrapText="bothSides"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553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2ED5" w:rsidRDefault="00982ED5" w:rsidP="00982ED5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proofErr w:type="spellStart"/>
                            <w:r w:rsidRPr="00A412A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Đổi</w:t>
                            </w:r>
                            <w:proofErr w:type="spellEnd"/>
                            <w:r w:rsidRPr="00A412A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A412A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mật</w:t>
                            </w:r>
                            <w:proofErr w:type="spellEnd"/>
                            <w:r w:rsidRPr="00A412A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A412A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khẩu</w:t>
                            </w:r>
                            <w:proofErr w:type="spellEnd"/>
                          </w:p>
                          <w:p w:rsidR="003F4C94" w:rsidRPr="003F4C94" w:rsidRDefault="003F4C94" w:rsidP="00982ED5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Khách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click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vào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Change password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để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thay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đổi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mật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khẩu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hiện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tại</w:t>
                            </w:r>
                            <w:proofErr w:type="spellEnd"/>
                          </w:p>
                          <w:p w:rsidR="00A412AF" w:rsidRPr="00A412AF" w:rsidRDefault="003F4C94" w:rsidP="00982ED5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DA446B" wp14:editId="7E6BC255">
                                  <wp:extent cx="5181600" cy="2513891"/>
                                  <wp:effectExtent l="0" t="0" r="0" b="1270"/>
                                  <wp:docPr id="47" name="Picture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95011" cy="252039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82ED5" w:rsidRDefault="00982ED5" w:rsidP="00982ED5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 w:rsidRPr="00A412A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ab/>
                            </w:r>
                            <w:r w:rsidRPr="00A412A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ab/>
                            </w:r>
                            <w:proofErr w:type="spellStart"/>
                            <w:r w:rsidRPr="00A412A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Cập</w:t>
                            </w:r>
                            <w:proofErr w:type="spellEnd"/>
                            <w:r w:rsidRPr="00A412A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A412A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nhật</w:t>
                            </w:r>
                            <w:proofErr w:type="spellEnd"/>
                            <w:r w:rsidRPr="00A412A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A412A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hồ</w:t>
                            </w:r>
                            <w:proofErr w:type="spellEnd"/>
                            <w:r w:rsidRPr="00A412A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A412A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sơ</w:t>
                            </w:r>
                            <w:proofErr w:type="spellEnd"/>
                            <w:r w:rsidRPr="00A412A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A412A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cá</w:t>
                            </w:r>
                            <w:proofErr w:type="spellEnd"/>
                            <w:r w:rsidRPr="00A412A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A412A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nhân</w:t>
                            </w:r>
                            <w:proofErr w:type="spellEnd"/>
                          </w:p>
                          <w:p w:rsidR="003F4C94" w:rsidRDefault="003F4C94" w:rsidP="00982ED5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Khách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click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vào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ô Edit profiles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để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thay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đổi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thông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tin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tài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khoản</w:t>
                            </w:r>
                            <w:proofErr w:type="spellEnd"/>
                          </w:p>
                          <w:p w:rsidR="006864A8" w:rsidRPr="003F4C94" w:rsidRDefault="006864A8" w:rsidP="00982ED5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74693F" wp14:editId="23F9F563">
                                  <wp:extent cx="5212806" cy="2533650"/>
                                  <wp:effectExtent l="0" t="0" r="6985" b="0"/>
                                  <wp:docPr id="48" name="Picture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24322" cy="25392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82ED5" w:rsidRDefault="00982ED5" w:rsidP="00982ED5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 w:rsidRPr="00A412A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ab/>
                            </w:r>
                            <w:r w:rsidR="00193EEF" w:rsidRPr="00A412A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ab/>
                            </w:r>
                            <w:proofErr w:type="spellStart"/>
                            <w:r w:rsidR="00193EEF" w:rsidRPr="00A412A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Đăng</w:t>
                            </w:r>
                            <w:proofErr w:type="spellEnd"/>
                            <w:r w:rsidR="00193EEF" w:rsidRPr="00A412A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193EEF" w:rsidRPr="00A412AF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xuất</w:t>
                            </w:r>
                            <w:proofErr w:type="spellEnd"/>
                          </w:p>
                          <w:p w:rsidR="003F4C94" w:rsidRPr="003F4C94" w:rsidRDefault="003F4C94" w:rsidP="00982ED5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Khách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click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vào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nút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đăng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xuất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để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thoát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khỏi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hệ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thống</w:t>
                            </w:r>
                            <w:proofErr w:type="spellEnd"/>
                          </w:p>
                          <w:p w:rsidR="00982ED5" w:rsidRPr="009B1B63" w:rsidRDefault="00982ED5" w:rsidP="00982ED5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9B1B63">
                              <w:rPr>
                                <w:rFonts w:ascii="Arial" w:hAnsi="Arial" w:cs="Arial"/>
                                <w:color w:val="9D3511" w:themeColor="accent1" w:themeShade="BF"/>
                                <w:sz w:val="28"/>
                              </w:rPr>
                              <w:t xml:space="preserve"> </w:t>
                            </w:r>
                          </w:p>
                          <w:p w:rsidR="00982ED5" w:rsidRDefault="00982ED5" w:rsidP="00982ED5"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982ED5" w:rsidRDefault="00982ED5" w:rsidP="00982ED5"/>
                          <w:p w:rsidR="00982ED5" w:rsidRPr="002B7CA5" w:rsidRDefault="00982ED5" w:rsidP="00982ED5">
                            <w:pPr>
                              <w:pStyle w:val="Heading2"/>
                              <w:rPr>
                                <w:rFonts w:ascii="Arial" w:hAnsi="Arial" w:cs="Arial"/>
                              </w:rPr>
                            </w:pPr>
                            <w:r w:rsidRPr="009B1B63">
                              <w:rPr>
                                <w:sz w:val="26"/>
                              </w:rPr>
                              <w:tab/>
                            </w:r>
                          </w:p>
                          <w:p w:rsidR="00982ED5" w:rsidRPr="002B7CA5" w:rsidRDefault="00982ED5" w:rsidP="00982ED5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982ED5" w:rsidRPr="002B7CA5" w:rsidRDefault="00982ED5" w:rsidP="00982ED5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982ED5" w:rsidRPr="002B7CA5" w:rsidRDefault="00982ED5" w:rsidP="00982ED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E73A1" id="_x0000_s1054" type="#_x0000_t202" style="position:absolute;left:0;text-align:left;margin-left:415.3pt;margin-top:50.2pt;width:466.5pt;height:594.75pt;z-index:2517309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" strokecolor="white [3212]">
                <v:textbox>
                  <w:txbxContent>
                    <w:p w:rsidR="00982ED5" w:rsidRDefault="00982ED5" w:rsidP="00982ED5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proofErr w:type="spellStart"/>
                      <w:r w:rsidRPr="00A412AF">
                        <w:rPr>
                          <w:rFonts w:ascii="Arial" w:hAnsi="Arial" w:cs="Arial"/>
                          <w:b/>
                          <w:sz w:val="28"/>
                        </w:rPr>
                        <w:t>Đổi</w:t>
                      </w:r>
                      <w:proofErr w:type="spellEnd"/>
                      <w:r w:rsidRPr="00A412AF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A412AF">
                        <w:rPr>
                          <w:rFonts w:ascii="Arial" w:hAnsi="Arial" w:cs="Arial"/>
                          <w:b/>
                          <w:sz w:val="28"/>
                        </w:rPr>
                        <w:t>mật</w:t>
                      </w:r>
                      <w:proofErr w:type="spellEnd"/>
                      <w:r w:rsidRPr="00A412AF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A412AF">
                        <w:rPr>
                          <w:rFonts w:ascii="Arial" w:hAnsi="Arial" w:cs="Arial"/>
                          <w:b/>
                          <w:sz w:val="28"/>
                        </w:rPr>
                        <w:t>khẩu</w:t>
                      </w:r>
                      <w:proofErr w:type="spellEnd"/>
                    </w:p>
                    <w:p w:rsidR="003F4C94" w:rsidRPr="003F4C94" w:rsidRDefault="003F4C94" w:rsidP="00982ED5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Khách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click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vào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Change password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để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thay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đổi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mật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khẩu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hiện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tại</w:t>
                      </w:r>
                      <w:proofErr w:type="spellEnd"/>
                    </w:p>
                    <w:p w:rsidR="00A412AF" w:rsidRPr="00A412AF" w:rsidRDefault="003F4C94" w:rsidP="00982ED5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9DA446B" wp14:editId="7E6BC255">
                            <wp:extent cx="5181600" cy="2513891"/>
                            <wp:effectExtent l="0" t="0" r="0" b="1270"/>
                            <wp:docPr id="47" name="Picture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95011" cy="252039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82ED5" w:rsidRDefault="00982ED5" w:rsidP="00982ED5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 w:rsidRPr="00A412AF">
                        <w:rPr>
                          <w:rFonts w:ascii="Arial" w:hAnsi="Arial" w:cs="Arial"/>
                          <w:b/>
                          <w:sz w:val="28"/>
                        </w:rPr>
                        <w:tab/>
                      </w:r>
                      <w:r w:rsidRPr="00A412AF">
                        <w:rPr>
                          <w:rFonts w:ascii="Arial" w:hAnsi="Arial" w:cs="Arial"/>
                          <w:b/>
                          <w:sz w:val="28"/>
                        </w:rPr>
                        <w:tab/>
                      </w:r>
                      <w:proofErr w:type="spellStart"/>
                      <w:r w:rsidRPr="00A412AF">
                        <w:rPr>
                          <w:rFonts w:ascii="Arial" w:hAnsi="Arial" w:cs="Arial"/>
                          <w:b/>
                          <w:sz w:val="28"/>
                        </w:rPr>
                        <w:t>Cập</w:t>
                      </w:r>
                      <w:proofErr w:type="spellEnd"/>
                      <w:r w:rsidRPr="00A412AF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A412AF">
                        <w:rPr>
                          <w:rFonts w:ascii="Arial" w:hAnsi="Arial" w:cs="Arial"/>
                          <w:b/>
                          <w:sz w:val="28"/>
                        </w:rPr>
                        <w:t>nhật</w:t>
                      </w:r>
                      <w:proofErr w:type="spellEnd"/>
                      <w:r w:rsidRPr="00A412AF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A412AF">
                        <w:rPr>
                          <w:rFonts w:ascii="Arial" w:hAnsi="Arial" w:cs="Arial"/>
                          <w:b/>
                          <w:sz w:val="28"/>
                        </w:rPr>
                        <w:t>hồ</w:t>
                      </w:r>
                      <w:proofErr w:type="spellEnd"/>
                      <w:r w:rsidRPr="00A412AF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A412AF">
                        <w:rPr>
                          <w:rFonts w:ascii="Arial" w:hAnsi="Arial" w:cs="Arial"/>
                          <w:b/>
                          <w:sz w:val="28"/>
                        </w:rPr>
                        <w:t>sơ</w:t>
                      </w:r>
                      <w:proofErr w:type="spellEnd"/>
                      <w:r w:rsidRPr="00A412AF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A412AF">
                        <w:rPr>
                          <w:rFonts w:ascii="Arial" w:hAnsi="Arial" w:cs="Arial"/>
                          <w:b/>
                          <w:sz w:val="28"/>
                        </w:rPr>
                        <w:t>cá</w:t>
                      </w:r>
                      <w:proofErr w:type="spellEnd"/>
                      <w:r w:rsidRPr="00A412AF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A412AF">
                        <w:rPr>
                          <w:rFonts w:ascii="Arial" w:hAnsi="Arial" w:cs="Arial"/>
                          <w:b/>
                          <w:sz w:val="28"/>
                        </w:rPr>
                        <w:t>nhân</w:t>
                      </w:r>
                      <w:proofErr w:type="spellEnd"/>
                    </w:p>
                    <w:p w:rsidR="003F4C94" w:rsidRDefault="003F4C94" w:rsidP="00982ED5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Khách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click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vào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ô Edit profiles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để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thay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đổi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thông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tin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tài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khoản</w:t>
                      </w:r>
                      <w:proofErr w:type="spellEnd"/>
                    </w:p>
                    <w:p w:rsidR="006864A8" w:rsidRPr="003F4C94" w:rsidRDefault="006864A8" w:rsidP="00982ED5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274693F" wp14:editId="23F9F563">
                            <wp:extent cx="5212806" cy="2533650"/>
                            <wp:effectExtent l="0" t="0" r="6985" b="0"/>
                            <wp:docPr id="48" name="Picture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24322" cy="25392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82ED5" w:rsidRDefault="00982ED5" w:rsidP="00982ED5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 w:rsidRPr="00A412AF">
                        <w:rPr>
                          <w:rFonts w:ascii="Arial" w:hAnsi="Arial" w:cs="Arial"/>
                          <w:b/>
                          <w:sz w:val="28"/>
                        </w:rPr>
                        <w:tab/>
                      </w:r>
                      <w:r w:rsidR="00193EEF" w:rsidRPr="00A412AF">
                        <w:rPr>
                          <w:rFonts w:ascii="Arial" w:hAnsi="Arial" w:cs="Arial"/>
                          <w:b/>
                          <w:sz w:val="28"/>
                        </w:rPr>
                        <w:tab/>
                      </w:r>
                      <w:proofErr w:type="spellStart"/>
                      <w:r w:rsidR="00193EEF" w:rsidRPr="00A412AF">
                        <w:rPr>
                          <w:rFonts w:ascii="Arial" w:hAnsi="Arial" w:cs="Arial"/>
                          <w:b/>
                          <w:sz w:val="28"/>
                        </w:rPr>
                        <w:t>Đăng</w:t>
                      </w:r>
                      <w:proofErr w:type="spellEnd"/>
                      <w:r w:rsidR="00193EEF" w:rsidRPr="00A412AF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="00193EEF" w:rsidRPr="00A412AF">
                        <w:rPr>
                          <w:rFonts w:ascii="Arial" w:hAnsi="Arial" w:cs="Arial"/>
                          <w:b/>
                          <w:sz w:val="28"/>
                        </w:rPr>
                        <w:t>xuất</w:t>
                      </w:r>
                      <w:proofErr w:type="spellEnd"/>
                    </w:p>
                    <w:p w:rsidR="003F4C94" w:rsidRPr="003F4C94" w:rsidRDefault="003F4C94" w:rsidP="00982ED5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Khách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click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vào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nút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đăng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xuất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để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thoát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khỏi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hệ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thống</w:t>
                      </w:r>
                      <w:proofErr w:type="spellEnd"/>
                    </w:p>
                    <w:p w:rsidR="00982ED5" w:rsidRPr="009B1B63" w:rsidRDefault="00982ED5" w:rsidP="00982ED5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</w:rPr>
                        <w:tab/>
                      </w:r>
                      <w:r>
                        <w:rPr>
                          <w:rFonts w:ascii="Arial" w:hAnsi="Arial" w:cs="Arial"/>
                        </w:rPr>
                        <w:tab/>
                      </w:r>
                      <w:r w:rsidRPr="009B1B63">
                        <w:rPr>
                          <w:rFonts w:ascii="Arial" w:hAnsi="Arial" w:cs="Arial"/>
                          <w:color w:val="9D3511" w:themeColor="accent1" w:themeShade="BF"/>
                          <w:sz w:val="28"/>
                        </w:rPr>
                        <w:t xml:space="preserve"> </w:t>
                      </w:r>
                    </w:p>
                    <w:p w:rsidR="00982ED5" w:rsidRDefault="00982ED5" w:rsidP="00982ED5">
                      <w:r>
                        <w:tab/>
                      </w:r>
                      <w:r>
                        <w:tab/>
                      </w:r>
                    </w:p>
                    <w:p w:rsidR="00982ED5" w:rsidRDefault="00982ED5" w:rsidP="00982ED5"/>
                    <w:p w:rsidR="00982ED5" w:rsidRPr="002B7CA5" w:rsidRDefault="00982ED5" w:rsidP="00982ED5">
                      <w:pPr>
                        <w:pStyle w:val="Heading2"/>
                        <w:rPr>
                          <w:rFonts w:ascii="Arial" w:hAnsi="Arial" w:cs="Arial"/>
                        </w:rPr>
                      </w:pPr>
                      <w:r w:rsidRPr="009B1B63">
                        <w:rPr>
                          <w:sz w:val="26"/>
                        </w:rPr>
                        <w:tab/>
                      </w:r>
                    </w:p>
                    <w:p w:rsidR="00982ED5" w:rsidRPr="002B7CA5" w:rsidRDefault="00982ED5" w:rsidP="00982ED5">
                      <w:pPr>
                        <w:rPr>
                          <w:rFonts w:ascii="Arial" w:hAnsi="Arial" w:cs="Arial"/>
                        </w:rPr>
                      </w:pPr>
                    </w:p>
                    <w:p w:rsidR="00982ED5" w:rsidRPr="002B7CA5" w:rsidRDefault="00982ED5" w:rsidP="00982ED5">
                      <w:pPr>
                        <w:rPr>
                          <w:rFonts w:ascii="Arial" w:hAnsi="Arial" w:cs="Arial"/>
                        </w:rPr>
                      </w:pPr>
                    </w:p>
                    <w:p w:rsidR="00982ED5" w:rsidRPr="002B7CA5" w:rsidRDefault="00982ED5" w:rsidP="00982ED5">
                      <w:pPr>
                        <w:rPr>
                          <w:rFonts w:ascii="Arial" w:hAnsi="Arial" w:cs="Arial"/>
                        </w:rPr>
                      </w:pP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sdt>
        <w:sdtPr>
          <w:rPr>
            <w:rFonts w:ascii="Arial" w:hAnsi="Arial" w:cs="Arial"/>
            <w:smallCaps w:val="0"/>
          </w:rPr>
          <w:alias w:val="Title"/>
          <w:tag w:val="Title"/>
          <w:id w:val="-738021358"/>
          <w:placeholder>
            <w:docPart w:val="E876C2AF9BF24FAE8A0444187E8DB7A2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Content>
          <w:r w:rsidRPr="00CD4DAC">
            <w:rPr>
              <w:rFonts w:ascii="Arial" w:hAnsi="Arial" w:cs="Arial"/>
              <w:smallCaps w:val="0"/>
            </w:rPr>
            <w:t>CỬA HÀNG GIÀY THỜI TR</w:t>
          </w:r>
          <w:r>
            <w:rPr>
              <w:rFonts w:ascii="Arial" w:hAnsi="Arial" w:cs="Arial"/>
              <w:smallCaps w:val="0"/>
            </w:rPr>
            <w:t>ANG</w:t>
          </w:r>
        </w:sdtContent>
      </w:sdt>
      <w:r>
        <w:rPr>
          <w:rFonts w:ascii="Arial" w:hAnsi="Arial" w:cs="Arial"/>
          <w:sz w:val="28"/>
        </w:rPr>
        <w:tab/>
      </w:r>
    </w:p>
    <w:p w:rsidR="000C1227" w:rsidRDefault="000C1227" w:rsidP="000C1227">
      <w:pPr>
        <w:pStyle w:val="Title"/>
        <w:rPr>
          <w:rFonts w:ascii="Arial" w:hAnsi="Arial" w:cs="Arial"/>
          <w:sz w:val="28"/>
        </w:rPr>
      </w:pPr>
      <w:r w:rsidRPr="00A90092">
        <w:rPr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13130F63" wp14:editId="5D420D39">
                <wp:simplePos x="0" y="0"/>
                <wp:positionH relativeFrom="margin">
                  <wp:align>right</wp:align>
                </wp:positionH>
                <wp:positionV relativeFrom="paragraph">
                  <wp:posOffset>637540</wp:posOffset>
                </wp:positionV>
                <wp:extent cx="5924550" cy="7553325"/>
                <wp:effectExtent l="0" t="0" r="19050" b="28575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553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1227" w:rsidRDefault="000C1227" w:rsidP="000C1227">
                            <w:pPr>
                              <w:pStyle w:val="Heading2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  <w:t>3.</w:t>
                            </w:r>
                            <w:r w:rsidR="00D37B8B">
                              <w:rPr>
                                <w:rFonts w:ascii="Arial" w:hAnsi="Arial" w:cs="Arial"/>
                                <w:sz w:val="28"/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Quản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lý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dữ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liệu</w:t>
                            </w:r>
                            <w:proofErr w:type="spellEnd"/>
                          </w:p>
                          <w:p w:rsidR="00F54FF1" w:rsidRPr="00F54FF1" w:rsidRDefault="00F54FF1" w:rsidP="00F54FF1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proofErr w:type="spellStart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Trước</w:t>
                            </w:r>
                            <w:proofErr w:type="spellEnd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tiên</w:t>
                            </w:r>
                            <w:proofErr w:type="spellEnd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phải</w:t>
                            </w:r>
                            <w:proofErr w:type="spellEnd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đăng</w:t>
                            </w:r>
                            <w:proofErr w:type="spellEnd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nhập</w:t>
                            </w:r>
                            <w:proofErr w:type="spellEnd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vào</w:t>
                            </w:r>
                            <w:proofErr w:type="spellEnd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hệ</w:t>
                            </w:r>
                            <w:proofErr w:type="spellEnd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thống</w:t>
                            </w:r>
                            <w:proofErr w:type="spellEnd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với</w:t>
                            </w:r>
                            <w:proofErr w:type="spellEnd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vai</w:t>
                            </w:r>
                            <w:proofErr w:type="spellEnd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trò</w:t>
                            </w:r>
                            <w:proofErr w:type="spellEnd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người</w:t>
                            </w:r>
                            <w:proofErr w:type="spellEnd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quản</w:t>
                            </w:r>
                            <w:proofErr w:type="spellEnd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trị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qua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đường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dẫn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admin/login</w:t>
                            </w:r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br/>
                            </w:r>
                            <w:proofErr w:type="gramStart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Id :</w:t>
                            </w:r>
                            <w:proofErr w:type="gramEnd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khaiquan</w:t>
                            </w:r>
                            <w:proofErr w:type="spellEnd"/>
                          </w:p>
                          <w:p w:rsidR="00F54FF1" w:rsidRPr="00F54FF1" w:rsidRDefault="00F54FF1" w:rsidP="00F54FF1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 w:rsidRPr="00F54FF1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Password: 123456</w:t>
                            </w:r>
                          </w:p>
                          <w:p w:rsidR="000C1227" w:rsidRPr="00541DC3" w:rsidRDefault="000C1227" w:rsidP="000C1227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 w:rsidRPr="00541DC3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Quản</w:t>
                            </w:r>
                            <w:proofErr w:type="spellEnd"/>
                            <w:r w:rsidRPr="00541DC3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541DC3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lý</w:t>
                            </w:r>
                            <w:proofErr w:type="spellEnd"/>
                            <w:r w:rsidRPr="00541DC3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541DC3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hàng</w:t>
                            </w:r>
                            <w:proofErr w:type="spellEnd"/>
                            <w:r w:rsidRPr="00541DC3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541DC3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hóa</w:t>
                            </w:r>
                            <w:proofErr w:type="spellEnd"/>
                          </w:p>
                          <w:p w:rsidR="00911EAE" w:rsidRDefault="00911EAE" w:rsidP="000C1227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Chọn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Product ở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thanh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menu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bên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trái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để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quản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lý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hóa</w:t>
                            </w:r>
                            <w:proofErr w:type="spellEnd"/>
                          </w:p>
                          <w:p w:rsidR="00911EAE" w:rsidRPr="000C1227" w:rsidRDefault="00911EAE" w:rsidP="000C1227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E0480E" wp14:editId="3485B9B7">
                                  <wp:extent cx="5732780" cy="2755900"/>
                                  <wp:effectExtent l="0" t="0" r="1270" b="6350"/>
                                  <wp:docPr id="50" name="Picture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32780" cy="2755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C1227" w:rsidRPr="000C1227" w:rsidRDefault="000C1227" w:rsidP="000C1227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0C1227"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 w:rsidRPr="000C1227"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proofErr w:type="spellStart"/>
                            <w:r w:rsidRPr="000C1227">
                              <w:rPr>
                                <w:rFonts w:ascii="Arial" w:hAnsi="Arial" w:cs="Arial"/>
                                <w:sz w:val="28"/>
                              </w:rPr>
                              <w:t>Quản</w:t>
                            </w:r>
                            <w:proofErr w:type="spellEnd"/>
                            <w:r w:rsidRPr="000C1227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0C1227">
                              <w:rPr>
                                <w:rFonts w:ascii="Arial" w:hAnsi="Arial" w:cs="Arial"/>
                                <w:sz w:val="28"/>
                              </w:rPr>
                              <w:t>lý</w:t>
                            </w:r>
                            <w:proofErr w:type="spellEnd"/>
                            <w:r w:rsidRPr="000C1227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0C1227">
                              <w:rPr>
                                <w:rFonts w:ascii="Arial" w:hAnsi="Arial" w:cs="Arial"/>
                                <w:sz w:val="28"/>
                              </w:rPr>
                              <w:t>danh</w:t>
                            </w:r>
                            <w:proofErr w:type="spellEnd"/>
                            <w:r w:rsidRPr="000C1227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0C1227">
                              <w:rPr>
                                <w:rFonts w:ascii="Arial" w:hAnsi="Arial" w:cs="Arial"/>
                                <w:sz w:val="28"/>
                              </w:rPr>
                              <w:t>mục</w:t>
                            </w:r>
                            <w:proofErr w:type="spellEnd"/>
                            <w:r w:rsidRPr="000C1227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0C1227"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 w:rsidRPr="000C1227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0C1227">
                              <w:rPr>
                                <w:rFonts w:ascii="Arial" w:hAnsi="Arial" w:cs="Arial"/>
                                <w:sz w:val="28"/>
                              </w:rPr>
                              <w:t>hóa</w:t>
                            </w:r>
                            <w:proofErr w:type="spellEnd"/>
                          </w:p>
                          <w:p w:rsidR="009F144C" w:rsidRDefault="000C1227" w:rsidP="00544FC6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0C1227"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 w:rsidRPr="000C1227"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proofErr w:type="spellStart"/>
                            <w:r w:rsidRPr="000C1227">
                              <w:rPr>
                                <w:rFonts w:ascii="Arial" w:hAnsi="Arial" w:cs="Arial"/>
                                <w:sz w:val="28"/>
                              </w:rPr>
                              <w:t>Quản</w:t>
                            </w:r>
                            <w:proofErr w:type="spellEnd"/>
                            <w:r w:rsidRPr="000C1227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0C1227">
                              <w:rPr>
                                <w:rFonts w:ascii="Arial" w:hAnsi="Arial" w:cs="Arial"/>
                                <w:sz w:val="28"/>
                              </w:rPr>
                              <w:t>lý</w:t>
                            </w:r>
                            <w:proofErr w:type="spellEnd"/>
                            <w:r w:rsidRPr="000C1227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0C1227">
                              <w:rPr>
                                <w:rFonts w:ascii="Arial" w:hAnsi="Arial" w:cs="Arial"/>
                                <w:sz w:val="28"/>
                              </w:rPr>
                              <w:t>hãng</w:t>
                            </w:r>
                            <w:proofErr w:type="spellEnd"/>
                            <w:r w:rsidRPr="000C1227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0C1227">
                              <w:rPr>
                                <w:rFonts w:ascii="Arial" w:hAnsi="Arial" w:cs="Arial"/>
                                <w:sz w:val="28"/>
                              </w:rPr>
                              <w:t>sản</w:t>
                            </w:r>
                            <w:proofErr w:type="spellEnd"/>
                            <w:r w:rsidRPr="000C1227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0C1227">
                              <w:rPr>
                                <w:rFonts w:ascii="Arial" w:hAnsi="Arial" w:cs="Arial"/>
                                <w:sz w:val="28"/>
                              </w:rPr>
                              <w:t>xuất</w:t>
                            </w:r>
                            <w:proofErr w:type="spellEnd"/>
                          </w:p>
                          <w:p w:rsidR="000C1227" w:rsidRPr="000C1227" w:rsidRDefault="009F144C" w:rsidP="00544FC6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Quản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lý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chất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liệu</w:t>
                            </w:r>
                            <w:proofErr w:type="spellEnd"/>
                            <w:r w:rsidR="000C1227" w:rsidRPr="000C1227">
                              <w:rPr>
                                <w:rFonts w:ascii="Arial" w:hAnsi="Arial" w:cs="Arial"/>
                                <w:color w:val="9D3511" w:themeColor="accent1" w:themeShade="BF"/>
                                <w:sz w:val="28"/>
                              </w:rPr>
                              <w:t xml:space="preserve"> </w:t>
                            </w:r>
                          </w:p>
                          <w:p w:rsidR="000C1227" w:rsidRDefault="000C1227" w:rsidP="000C1227"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0C1227" w:rsidRDefault="000C1227" w:rsidP="000C1227"/>
                          <w:p w:rsidR="000C1227" w:rsidRPr="002B7CA5" w:rsidRDefault="000C1227" w:rsidP="000C1227">
                            <w:pPr>
                              <w:pStyle w:val="Heading2"/>
                              <w:rPr>
                                <w:rFonts w:ascii="Arial" w:hAnsi="Arial" w:cs="Arial"/>
                              </w:rPr>
                            </w:pPr>
                            <w:r w:rsidRPr="009B1B63">
                              <w:rPr>
                                <w:sz w:val="26"/>
                              </w:rPr>
                              <w:tab/>
                            </w:r>
                          </w:p>
                          <w:p w:rsidR="000C1227" w:rsidRPr="002B7CA5" w:rsidRDefault="000C1227" w:rsidP="000C1227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0C1227" w:rsidRPr="002B7CA5" w:rsidRDefault="000C1227" w:rsidP="000C1227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0C1227" w:rsidRPr="002B7CA5" w:rsidRDefault="000C1227" w:rsidP="000C1227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30F63" id="_x0000_s1055" type="#_x0000_t202" style="position:absolute;left:0;text-align:left;margin-left:415.3pt;margin-top:50.2pt;width:466.5pt;height:594.75pt;z-index:2516869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" strokecolor="white [3212]">
                <v:textbox>
                  <w:txbxContent>
                    <w:p w:rsidR="000C1227" w:rsidRDefault="000C1227" w:rsidP="000C1227">
                      <w:pPr>
                        <w:pStyle w:val="Heading2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  <w:t>3.</w:t>
                      </w:r>
                      <w:r w:rsidR="00D37B8B">
                        <w:rPr>
                          <w:rFonts w:ascii="Arial" w:hAnsi="Arial" w:cs="Arial"/>
                          <w:sz w:val="28"/>
                        </w:rPr>
                        <w:t>7</w:t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Quản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lý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dữ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liệu</w:t>
                      </w:r>
                      <w:proofErr w:type="spellEnd"/>
                    </w:p>
                    <w:p w:rsidR="00F54FF1" w:rsidRPr="00F54FF1" w:rsidRDefault="00F54FF1" w:rsidP="00F54FF1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proofErr w:type="spellStart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>Trước</w:t>
                      </w:r>
                      <w:proofErr w:type="spellEnd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>tiên</w:t>
                      </w:r>
                      <w:proofErr w:type="spellEnd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>phải</w:t>
                      </w:r>
                      <w:proofErr w:type="spellEnd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>đăng</w:t>
                      </w:r>
                      <w:proofErr w:type="spellEnd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>nhập</w:t>
                      </w:r>
                      <w:proofErr w:type="spellEnd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>vào</w:t>
                      </w:r>
                      <w:proofErr w:type="spellEnd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>hệ</w:t>
                      </w:r>
                      <w:proofErr w:type="spellEnd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>thống</w:t>
                      </w:r>
                      <w:proofErr w:type="spellEnd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>với</w:t>
                      </w:r>
                      <w:proofErr w:type="spellEnd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>vai</w:t>
                      </w:r>
                      <w:proofErr w:type="spellEnd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>trò</w:t>
                      </w:r>
                      <w:proofErr w:type="spellEnd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>người</w:t>
                      </w:r>
                      <w:proofErr w:type="spellEnd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>quản</w:t>
                      </w:r>
                      <w:proofErr w:type="spellEnd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>trị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sz w:val="28"/>
                        </w:rPr>
                        <w:t xml:space="preserve"> qua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sz w:val="28"/>
                        </w:rPr>
                        <w:t>đường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sz w:val="28"/>
                        </w:rPr>
                        <w:t>dẫn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sz w:val="28"/>
                        </w:rPr>
                        <w:t xml:space="preserve"> admin/login</w:t>
                      </w:r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br/>
                      </w:r>
                      <w:proofErr w:type="gramStart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>Id :</w:t>
                      </w:r>
                      <w:proofErr w:type="gramEnd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>khaiquan</w:t>
                      </w:r>
                      <w:proofErr w:type="spellEnd"/>
                    </w:p>
                    <w:p w:rsidR="00F54FF1" w:rsidRPr="00F54FF1" w:rsidRDefault="00F54FF1" w:rsidP="00F54FF1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 w:rsidRPr="00F54FF1">
                        <w:rPr>
                          <w:rFonts w:ascii="Arial" w:hAnsi="Arial" w:cs="Arial"/>
                          <w:b/>
                          <w:sz w:val="28"/>
                        </w:rPr>
                        <w:t>Password: 123456</w:t>
                      </w:r>
                    </w:p>
                    <w:p w:rsidR="000C1227" w:rsidRPr="00541DC3" w:rsidRDefault="000C1227" w:rsidP="000C1227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>
                        <w:tab/>
                      </w:r>
                      <w:r>
                        <w:tab/>
                      </w:r>
                      <w:proofErr w:type="spellStart"/>
                      <w:r w:rsidRPr="00541DC3">
                        <w:rPr>
                          <w:rFonts w:ascii="Arial" w:hAnsi="Arial" w:cs="Arial"/>
                          <w:b/>
                          <w:sz w:val="28"/>
                        </w:rPr>
                        <w:t>Quản</w:t>
                      </w:r>
                      <w:proofErr w:type="spellEnd"/>
                      <w:r w:rsidRPr="00541DC3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541DC3">
                        <w:rPr>
                          <w:rFonts w:ascii="Arial" w:hAnsi="Arial" w:cs="Arial"/>
                          <w:b/>
                          <w:sz w:val="28"/>
                        </w:rPr>
                        <w:t>lý</w:t>
                      </w:r>
                      <w:proofErr w:type="spellEnd"/>
                      <w:r w:rsidRPr="00541DC3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541DC3">
                        <w:rPr>
                          <w:rFonts w:ascii="Arial" w:hAnsi="Arial" w:cs="Arial"/>
                          <w:b/>
                          <w:sz w:val="28"/>
                        </w:rPr>
                        <w:t>hàng</w:t>
                      </w:r>
                      <w:proofErr w:type="spellEnd"/>
                      <w:r w:rsidRPr="00541DC3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541DC3">
                        <w:rPr>
                          <w:rFonts w:ascii="Arial" w:hAnsi="Arial" w:cs="Arial"/>
                          <w:b/>
                          <w:sz w:val="28"/>
                        </w:rPr>
                        <w:t>hóa</w:t>
                      </w:r>
                      <w:proofErr w:type="spellEnd"/>
                    </w:p>
                    <w:p w:rsidR="00911EAE" w:rsidRDefault="00911EAE" w:rsidP="000C1227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Chọn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Product ở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thanh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menu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bên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trái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để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quản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lý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hóa</w:t>
                      </w:r>
                      <w:proofErr w:type="spellEnd"/>
                    </w:p>
                    <w:p w:rsidR="00911EAE" w:rsidRPr="000C1227" w:rsidRDefault="00911EAE" w:rsidP="000C1227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3E0480E" wp14:editId="3485B9B7">
                            <wp:extent cx="5732780" cy="2755900"/>
                            <wp:effectExtent l="0" t="0" r="1270" b="6350"/>
                            <wp:docPr id="50" name="Picture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32780" cy="2755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C1227" w:rsidRPr="000C1227" w:rsidRDefault="000C1227" w:rsidP="000C1227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 w:rsidRPr="000C1227"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 w:rsidRPr="000C1227"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proofErr w:type="spellStart"/>
                      <w:r w:rsidRPr="000C1227">
                        <w:rPr>
                          <w:rFonts w:ascii="Arial" w:hAnsi="Arial" w:cs="Arial"/>
                          <w:sz w:val="28"/>
                        </w:rPr>
                        <w:t>Quản</w:t>
                      </w:r>
                      <w:proofErr w:type="spellEnd"/>
                      <w:r w:rsidRPr="000C1227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0C1227">
                        <w:rPr>
                          <w:rFonts w:ascii="Arial" w:hAnsi="Arial" w:cs="Arial"/>
                          <w:sz w:val="28"/>
                        </w:rPr>
                        <w:t>lý</w:t>
                      </w:r>
                      <w:proofErr w:type="spellEnd"/>
                      <w:r w:rsidRPr="000C1227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0C1227">
                        <w:rPr>
                          <w:rFonts w:ascii="Arial" w:hAnsi="Arial" w:cs="Arial"/>
                          <w:sz w:val="28"/>
                        </w:rPr>
                        <w:t>danh</w:t>
                      </w:r>
                      <w:proofErr w:type="spellEnd"/>
                      <w:r w:rsidRPr="000C1227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0C1227">
                        <w:rPr>
                          <w:rFonts w:ascii="Arial" w:hAnsi="Arial" w:cs="Arial"/>
                          <w:sz w:val="28"/>
                        </w:rPr>
                        <w:t>mục</w:t>
                      </w:r>
                      <w:proofErr w:type="spellEnd"/>
                      <w:r w:rsidRPr="000C1227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0C1227"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 w:rsidRPr="000C1227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0C1227">
                        <w:rPr>
                          <w:rFonts w:ascii="Arial" w:hAnsi="Arial" w:cs="Arial"/>
                          <w:sz w:val="28"/>
                        </w:rPr>
                        <w:t>hóa</w:t>
                      </w:r>
                      <w:proofErr w:type="spellEnd"/>
                    </w:p>
                    <w:p w:rsidR="009F144C" w:rsidRDefault="000C1227" w:rsidP="00544FC6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 w:rsidRPr="000C1227"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 w:rsidRPr="000C1227"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proofErr w:type="spellStart"/>
                      <w:r w:rsidRPr="000C1227">
                        <w:rPr>
                          <w:rFonts w:ascii="Arial" w:hAnsi="Arial" w:cs="Arial"/>
                          <w:sz w:val="28"/>
                        </w:rPr>
                        <w:t>Quản</w:t>
                      </w:r>
                      <w:proofErr w:type="spellEnd"/>
                      <w:r w:rsidRPr="000C1227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0C1227">
                        <w:rPr>
                          <w:rFonts w:ascii="Arial" w:hAnsi="Arial" w:cs="Arial"/>
                          <w:sz w:val="28"/>
                        </w:rPr>
                        <w:t>lý</w:t>
                      </w:r>
                      <w:proofErr w:type="spellEnd"/>
                      <w:r w:rsidRPr="000C1227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0C1227">
                        <w:rPr>
                          <w:rFonts w:ascii="Arial" w:hAnsi="Arial" w:cs="Arial"/>
                          <w:sz w:val="28"/>
                        </w:rPr>
                        <w:t>hãng</w:t>
                      </w:r>
                      <w:proofErr w:type="spellEnd"/>
                      <w:r w:rsidRPr="000C1227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0C1227">
                        <w:rPr>
                          <w:rFonts w:ascii="Arial" w:hAnsi="Arial" w:cs="Arial"/>
                          <w:sz w:val="28"/>
                        </w:rPr>
                        <w:t>sản</w:t>
                      </w:r>
                      <w:proofErr w:type="spellEnd"/>
                      <w:r w:rsidRPr="000C1227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Pr="000C1227">
                        <w:rPr>
                          <w:rFonts w:ascii="Arial" w:hAnsi="Arial" w:cs="Arial"/>
                          <w:sz w:val="28"/>
                        </w:rPr>
                        <w:t>xuất</w:t>
                      </w:r>
                      <w:proofErr w:type="spellEnd"/>
                    </w:p>
                    <w:p w:rsidR="000C1227" w:rsidRPr="000C1227" w:rsidRDefault="009F144C" w:rsidP="00544FC6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Quản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lý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chất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liệu</w:t>
                      </w:r>
                      <w:proofErr w:type="spellEnd"/>
                      <w:r w:rsidR="000C1227" w:rsidRPr="000C1227">
                        <w:rPr>
                          <w:rFonts w:ascii="Arial" w:hAnsi="Arial" w:cs="Arial"/>
                          <w:color w:val="9D3511" w:themeColor="accent1" w:themeShade="BF"/>
                          <w:sz w:val="28"/>
                        </w:rPr>
                        <w:t xml:space="preserve"> </w:t>
                      </w:r>
                    </w:p>
                    <w:p w:rsidR="000C1227" w:rsidRDefault="000C1227" w:rsidP="000C1227">
                      <w:r>
                        <w:tab/>
                      </w:r>
                      <w:r>
                        <w:tab/>
                      </w:r>
                    </w:p>
                    <w:p w:rsidR="000C1227" w:rsidRDefault="000C1227" w:rsidP="000C1227"/>
                    <w:p w:rsidR="000C1227" w:rsidRPr="002B7CA5" w:rsidRDefault="000C1227" w:rsidP="000C1227">
                      <w:pPr>
                        <w:pStyle w:val="Heading2"/>
                        <w:rPr>
                          <w:rFonts w:ascii="Arial" w:hAnsi="Arial" w:cs="Arial"/>
                        </w:rPr>
                      </w:pPr>
                      <w:r w:rsidRPr="009B1B63">
                        <w:rPr>
                          <w:sz w:val="26"/>
                        </w:rPr>
                        <w:tab/>
                      </w:r>
                    </w:p>
                    <w:p w:rsidR="000C1227" w:rsidRPr="002B7CA5" w:rsidRDefault="000C1227" w:rsidP="000C1227">
                      <w:pPr>
                        <w:rPr>
                          <w:rFonts w:ascii="Arial" w:hAnsi="Arial" w:cs="Arial"/>
                        </w:rPr>
                      </w:pPr>
                    </w:p>
                    <w:p w:rsidR="000C1227" w:rsidRPr="002B7CA5" w:rsidRDefault="000C1227" w:rsidP="000C1227">
                      <w:pPr>
                        <w:rPr>
                          <w:rFonts w:ascii="Arial" w:hAnsi="Arial" w:cs="Arial"/>
                        </w:rPr>
                      </w:pPr>
                    </w:p>
                    <w:p w:rsidR="000C1227" w:rsidRPr="002B7CA5" w:rsidRDefault="000C1227" w:rsidP="000C1227">
                      <w:pPr>
                        <w:rPr>
                          <w:rFonts w:ascii="Arial" w:hAnsi="Arial" w:cs="Arial"/>
                        </w:rPr>
                      </w:pP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sdt>
        <w:sdtPr>
          <w:rPr>
            <w:rFonts w:ascii="Arial" w:hAnsi="Arial" w:cs="Arial"/>
            <w:smallCaps w:val="0"/>
          </w:rPr>
          <w:alias w:val="Title"/>
          <w:tag w:val="Title"/>
          <w:id w:val="-1837066878"/>
          <w:placeholder>
            <w:docPart w:val="E5557BC9CDB34F84B7B53F40184DE156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r w:rsidRPr="00CD4DAC">
            <w:rPr>
              <w:rFonts w:ascii="Arial" w:hAnsi="Arial" w:cs="Arial"/>
              <w:smallCaps w:val="0"/>
            </w:rPr>
            <w:t>CỬA HÀNG GIÀY THỜI TR</w:t>
          </w:r>
          <w:r>
            <w:rPr>
              <w:rFonts w:ascii="Arial" w:hAnsi="Arial" w:cs="Arial"/>
              <w:smallCaps w:val="0"/>
            </w:rPr>
            <w:t>ANG</w:t>
          </w:r>
        </w:sdtContent>
      </w:sdt>
      <w:r>
        <w:rPr>
          <w:rFonts w:ascii="Arial" w:hAnsi="Arial" w:cs="Arial"/>
          <w:sz w:val="28"/>
        </w:rPr>
        <w:tab/>
      </w:r>
    </w:p>
    <w:p w:rsidR="0052261B" w:rsidRDefault="0052261B" w:rsidP="0052261B">
      <w:pPr>
        <w:pStyle w:val="Title"/>
        <w:rPr>
          <w:rFonts w:ascii="Arial" w:hAnsi="Arial" w:cs="Arial"/>
          <w:sz w:val="28"/>
        </w:rPr>
      </w:pPr>
      <w:r w:rsidRPr="00A90092">
        <w:rPr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507DFAFC" wp14:editId="0C127D07">
                <wp:simplePos x="0" y="0"/>
                <wp:positionH relativeFrom="margin">
                  <wp:align>right</wp:align>
                </wp:positionH>
                <wp:positionV relativeFrom="paragraph">
                  <wp:posOffset>637540</wp:posOffset>
                </wp:positionV>
                <wp:extent cx="5924550" cy="7553325"/>
                <wp:effectExtent l="0" t="0" r="19050" b="28575"/>
                <wp:wrapSquare wrapText="bothSides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553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261B" w:rsidRPr="000372C4" w:rsidRDefault="0052261B" w:rsidP="0052261B">
                            <w:pPr>
                              <w:ind w:left="1440"/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proofErr w:type="spellStart"/>
                            <w:r w:rsidRPr="000372C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Quản</w:t>
                            </w:r>
                            <w:proofErr w:type="spellEnd"/>
                            <w:r w:rsidRPr="000372C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0372C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lý</w:t>
                            </w:r>
                            <w:proofErr w:type="spellEnd"/>
                            <w:r w:rsidRPr="000372C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0372C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danh</w:t>
                            </w:r>
                            <w:proofErr w:type="spellEnd"/>
                            <w:r w:rsidRPr="000372C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0372C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mục</w:t>
                            </w:r>
                            <w:proofErr w:type="spellEnd"/>
                            <w:r w:rsidRPr="000372C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0372C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hàng</w:t>
                            </w:r>
                            <w:proofErr w:type="spellEnd"/>
                            <w:r w:rsidRPr="000372C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0372C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hóa</w:t>
                            </w:r>
                            <w:proofErr w:type="spellEnd"/>
                          </w:p>
                          <w:p w:rsidR="000372C4" w:rsidRDefault="000372C4" w:rsidP="000372C4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Chọ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Category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ở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thanh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menu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bên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trái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để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quản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lý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C755F1">
                              <w:rPr>
                                <w:rFonts w:ascii="Arial" w:hAnsi="Arial" w:cs="Arial"/>
                                <w:sz w:val="28"/>
                              </w:rPr>
                              <w:t>danh</w:t>
                            </w:r>
                            <w:proofErr w:type="spellEnd"/>
                            <w:r w:rsidR="00C755F1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C755F1">
                              <w:rPr>
                                <w:rFonts w:ascii="Arial" w:hAnsi="Arial" w:cs="Arial"/>
                                <w:sz w:val="28"/>
                              </w:rPr>
                              <w:t>mục</w:t>
                            </w:r>
                            <w:proofErr w:type="spellEnd"/>
                          </w:p>
                          <w:p w:rsidR="000372C4" w:rsidRPr="000C1227" w:rsidRDefault="000372C4" w:rsidP="000372C4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DBB15C" wp14:editId="75A8BD8D">
                                  <wp:extent cx="5732780" cy="2515870"/>
                                  <wp:effectExtent l="0" t="0" r="1270" b="0"/>
                                  <wp:docPr id="56" name="Picture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32780" cy="25158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2261B" w:rsidRPr="000372C4" w:rsidRDefault="0052261B" w:rsidP="0052261B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 w:rsidRPr="000C1227"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 w:rsidRPr="000C1227"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proofErr w:type="spellStart"/>
                            <w:r w:rsidRPr="000372C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Quản</w:t>
                            </w:r>
                            <w:proofErr w:type="spellEnd"/>
                            <w:r w:rsidRPr="000372C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0372C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lý</w:t>
                            </w:r>
                            <w:proofErr w:type="spellEnd"/>
                            <w:r w:rsidRPr="000372C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0372C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hãng</w:t>
                            </w:r>
                            <w:proofErr w:type="spellEnd"/>
                            <w:r w:rsidRPr="000372C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0372C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sản</w:t>
                            </w:r>
                            <w:proofErr w:type="spellEnd"/>
                            <w:r w:rsidRPr="000372C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0372C4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xuất</w:t>
                            </w:r>
                            <w:proofErr w:type="spellEnd"/>
                          </w:p>
                          <w:p w:rsidR="000372C4" w:rsidRDefault="000372C4" w:rsidP="000372C4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Chọ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Brand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ở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thanh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menu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bên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trái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để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quản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lý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6D6E10">
                              <w:rPr>
                                <w:rFonts w:ascii="Arial" w:hAnsi="Arial" w:cs="Arial"/>
                                <w:sz w:val="28"/>
                              </w:rPr>
                              <w:t>hãng</w:t>
                            </w:r>
                            <w:proofErr w:type="spellEnd"/>
                            <w:r w:rsidR="006D6E10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6D6E10">
                              <w:rPr>
                                <w:rFonts w:ascii="Arial" w:hAnsi="Arial" w:cs="Arial"/>
                                <w:sz w:val="28"/>
                              </w:rPr>
                              <w:t>sản</w:t>
                            </w:r>
                            <w:proofErr w:type="spellEnd"/>
                            <w:r w:rsidR="006D6E10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6D6E10">
                              <w:rPr>
                                <w:rFonts w:ascii="Arial" w:hAnsi="Arial" w:cs="Arial"/>
                                <w:sz w:val="28"/>
                              </w:rPr>
                              <w:t>xuất</w:t>
                            </w:r>
                            <w:proofErr w:type="spellEnd"/>
                          </w:p>
                          <w:p w:rsidR="000372C4" w:rsidRDefault="00272355" w:rsidP="0052261B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C6D302" wp14:editId="04835FC0">
                                  <wp:extent cx="5732780" cy="2785745"/>
                                  <wp:effectExtent l="0" t="0" r="1270" b="0"/>
                                  <wp:docPr id="58" name="Picture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32780" cy="27857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2261B" w:rsidRPr="000C1227" w:rsidRDefault="0052261B" w:rsidP="0052261B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Quản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lý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chất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liệu</w:t>
                            </w:r>
                            <w:proofErr w:type="spellEnd"/>
                            <w:r w:rsidRPr="000C1227">
                              <w:rPr>
                                <w:rFonts w:ascii="Arial" w:hAnsi="Arial" w:cs="Arial"/>
                                <w:color w:val="9D3511" w:themeColor="accent1" w:themeShade="BF"/>
                                <w:sz w:val="28"/>
                              </w:rPr>
                              <w:t xml:space="preserve"> </w:t>
                            </w:r>
                          </w:p>
                          <w:p w:rsidR="0052261B" w:rsidRDefault="0052261B" w:rsidP="0052261B"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52261B" w:rsidRDefault="0052261B" w:rsidP="0052261B"/>
                          <w:p w:rsidR="0052261B" w:rsidRPr="002B7CA5" w:rsidRDefault="0052261B" w:rsidP="0052261B">
                            <w:pPr>
                              <w:pStyle w:val="Heading2"/>
                              <w:rPr>
                                <w:rFonts w:ascii="Arial" w:hAnsi="Arial" w:cs="Arial"/>
                              </w:rPr>
                            </w:pPr>
                            <w:r w:rsidRPr="009B1B63">
                              <w:rPr>
                                <w:sz w:val="26"/>
                              </w:rPr>
                              <w:tab/>
                            </w:r>
                          </w:p>
                          <w:p w:rsidR="0052261B" w:rsidRPr="002B7CA5" w:rsidRDefault="0052261B" w:rsidP="0052261B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52261B" w:rsidRPr="002B7CA5" w:rsidRDefault="0052261B" w:rsidP="0052261B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52261B" w:rsidRPr="002B7CA5" w:rsidRDefault="0052261B" w:rsidP="0052261B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DFAFC" id="_x0000_s1056" type="#_x0000_t202" style="position:absolute;left:0;text-align:left;margin-left:415.3pt;margin-top:50.2pt;width:466.5pt;height:594.75pt;z-index:25173299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" strokecolor="white [3212]">
                <v:textbox>
                  <w:txbxContent>
                    <w:p w:rsidR="0052261B" w:rsidRPr="000372C4" w:rsidRDefault="0052261B" w:rsidP="0052261B">
                      <w:pPr>
                        <w:ind w:left="1440"/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proofErr w:type="spellStart"/>
                      <w:r w:rsidRPr="000372C4">
                        <w:rPr>
                          <w:rFonts w:ascii="Arial" w:hAnsi="Arial" w:cs="Arial"/>
                          <w:b/>
                          <w:sz w:val="28"/>
                        </w:rPr>
                        <w:t>Quản</w:t>
                      </w:r>
                      <w:proofErr w:type="spellEnd"/>
                      <w:r w:rsidRPr="000372C4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0372C4">
                        <w:rPr>
                          <w:rFonts w:ascii="Arial" w:hAnsi="Arial" w:cs="Arial"/>
                          <w:b/>
                          <w:sz w:val="28"/>
                        </w:rPr>
                        <w:t>lý</w:t>
                      </w:r>
                      <w:proofErr w:type="spellEnd"/>
                      <w:r w:rsidRPr="000372C4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0372C4">
                        <w:rPr>
                          <w:rFonts w:ascii="Arial" w:hAnsi="Arial" w:cs="Arial"/>
                          <w:b/>
                          <w:sz w:val="28"/>
                        </w:rPr>
                        <w:t>danh</w:t>
                      </w:r>
                      <w:proofErr w:type="spellEnd"/>
                      <w:r w:rsidRPr="000372C4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0372C4">
                        <w:rPr>
                          <w:rFonts w:ascii="Arial" w:hAnsi="Arial" w:cs="Arial"/>
                          <w:b/>
                          <w:sz w:val="28"/>
                        </w:rPr>
                        <w:t>mục</w:t>
                      </w:r>
                      <w:proofErr w:type="spellEnd"/>
                      <w:r w:rsidRPr="000372C4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0372C4">
                        <w:rPr>
                          <w:rFonts w:ascii="Arial" w:hAnsi="Arial" w:cs="Arial"/>
                          <w:b/>
                          <w:sz w:val="28"/>
                        </w:rPr>
                        <w:t>hàng</w:t>
                      </w:r>
                      <w:proofErr w:type="spellEnd"/>
                      <w:r w:rsidRPr="000372C4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0372C4">
                        <w:rPr>
                          <w:rFonts w:ascii="Arial" w:hAnsi="Arial" w:cs="Arial"/>
                          <w:b/>
                          <w:sz w:val="28"/>
                        </w:rPr>
                        <w:t>hóa</w:t>
                      </w:r>
                      <w:proofErr w:type="spellEnd"/>
                    </w:p>
                    <w:p w:rsidR="000372C4" w:rsidRDefault="000372C4" w:rsidP="000372C4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Chọ</w:t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>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Category</w:t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 xml:space="preserve"> ở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thanh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menu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bên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trái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để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quản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lý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C755F1">
                        <w:rPr>
                          <w:rFonts w:ascii="Arial" w:hAnsi="Arial" w:cs="Arial"/>
                          <w:sz w:val="28"/>
                        </w:rPr>
                        <w:t>danh</w:t>
                      </w:r>
                      <w:proofErr w:type="spellEnd"/>
                      <w:r w:rsidR="00C755F1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C755F1">
                        <w:rPr>
                          <w:rFonts w:ascii="Arial" w:hAnsi="Arial" w:cs="Arial"/>
                          <w:sz w:val="28"/>
                        </w:rPr>
                        <w:t>mục</w:t>
                      </w:r>
                      <w:proofErr w:type="spellEnd"/>
                    </w:p>
                    <w:p w:rsidR="000372C4" w:rsidRPr="000C1227" w:rsidRDefault="000372C4" w:rsidP="000372C4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1DBB15C" wp14:editId="75A8BD8D">
                            <wp:extent cx="5732780" cy="2515870"/>
                            <wp:effectExtent l="0" t="0" r="1270" b="0"/>
                            <wp:docPr id="56" name="Picture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32780" cy="25158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2261B" w:rsidRPr="000372C4" w:rsidRDefault="0052261B" w:rsidP="0052261B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 w:rsidRPr="000C1227"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 w:rsidRPr="000C1227"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proofErr w:type="spellStart"/>
                      <w:r w:rsidRPr="000372C4">
                        <w:rPr>
                          <w:rFonts w:ascii="Arial" w:hAnsi="Arial" w:cs="Arial"/>
                          <w:b/>
                          <w:sz w:val="28"/>
                        </w:rPr>
                        <w:t>Quản</w:t>
                      </w:r>
                      <w:proofErr w:type="spellEnd"/>
                      <w:r w:rsidRPr="000372C4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0372C4">
                        <w:rPr>
                          <w:rFonts w:ascii="Arial" w:hAnsi="Arial" w:cs="Arial"/>
                          <w:b/>
                          <w:sz w:val="28"/>
                        </w:rPr>
                        <w:t>lý</w:t>
                      </w:r>
                      <w:proofErr w:type="spellEnd"/>
                      <w:r w:rsidRPr="000372C4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0372C4">
                        <w:rPr>
                          <w:rFonts w:ascii="Arial" w:hAnsi="Arial" w:cs="Arial"/>
                          <w:b/>
                          <w:sz w:val="28"/>
                        </w:rPr>
                        <w:t>hãng</w:t>
                      </w:r>
                      <w:proofErr w:type="spellEnd"/>
                      <w:r w:rsidRPr="000372C4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0372C4">
                        <w:rPr>
                          <w:rFonts w:ascii="Arial" w:hAnsi="Arial" w:cs="Arial"/>
                          <w:b/>
                          <w:sz w:val="28"/>
                        </w:rPr>
                        <w:t>sản</w:t>
                      </w:r>
                      <w:proofErr w:type="spellEnd"/>
                      <w:r w:rsidRPr="000372C4"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 w:rsidRPr="000372C4">
                        <w:rPr>
                          <w:rFonts w:ascii="Arial" w:hAnsi="Arial" w:cs="Arial"/>
                          <w:b/>
                          <w:sz w:val="28"/>
                        </w:rPr>
                        <w:t>xuất</w:t>
                      </w:r>
                      <w:proofErr w:type="spellEnd"/>
                    </w:p>
                    <w:p w:rsidR="000372C4" w:rsidRDefault="000372C4" w:rsidP="000372C4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Chọ</w:t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>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Brand</w:t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 xml:space="preserve"> ở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thanh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menu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bên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trái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để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quản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lý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6D6E10">
                        <w:rPr>
                          <w:rFonts w:ascii="Arial" w:hAnsi="Arial" w:cs="Arial"/>
                          <w:sz w:val="28"/>
                        </w:rPr>
                        <w:t>hãng</w:t>
                      </w:r>
                      <w:proofErr w:type="spellEnd"/>
                      <w:r w:rsidR="006D6E10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6D6E10">
                        <w:rPr>
                          <w:rFonts w:ascii="Arial" w:hAnsi="Arial" w:cs="Arial"/>
                          <w:sz w:val="28"/>
                        </w:rPr>
                        <w:t>sản</w:t>
                      </w:r>
                      <w:proofErr w:type="spellEnd"/>
                      <w:r w:rsidR="006D6E10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6D6E10">
                        <w:rPr>
                          <w:rFonts w:ascii="Arial" w:hAnsi="Arial" w:cs="Arial"/>
                          <w:sz w:val="28"/>
                        </w:rPr>
                        <w:t>xuất</w:t>
                      </w:r>
                      <w:proofErr w:type="spellEnd"/>
                    </w:p>
                    <w:p w:rsidR="000372C4" w:rsidRDefault="00272355" w:rsidP="0052261B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3C6D302" wp14:editId="04835FC0">
                            <wp:extent cx="5732780" cy="2785745"/>
                            <wp:effectExtent l="0" t="0" r="1270" b="0"/>
                            <wp:docPr id="58" name="Picture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32780" cy="27857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2261B" w:rsidRPr="000C1227" w:rsidRDefault="0052261B" w:rsidP="0052261B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ab/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Quản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lý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chất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liệu</w:t>
                      </w:r>
                      <w:proofErr w:type="spellEnd"/>
                      <w:r w:rsidRPr="000C1227">
                        <w:rPr>
                          <w:rFonts w:ascii="Arial" w:hAnsi="Arial" w:cs="Arial"/>
                          <w:color w:val="9D3511" w:themeColor="accent1" w:themeShade="BF"/>
                          <w:sz w:val="28"/>
                        </w:rPr>
                        <w:t xml:space="preserve"> </w:t>
                      </w:r>
                    </w:p>
                    <w:p w:rsidR="0052261B" w:rsidRDefault="0052261B" w:rsidP="0052261B">
                      <w:r>
                        <w:tab/>
                      </w:r>
                      <w:r>
                        <w:tab/>
                      </w:r>
                    </w:p>
                    <w:p w:rsidR="0052261B" w:rsidRDefault="0052261B" w:rsidP="0052261B"/>
                    <w:p w:rsidR="0052261B" w:rsidRPr="002B7CA5" w:rsidRDefault="0052261B" w:rsidP="0052261B">
                      <w:pPr>
                        <w:pStyle w:val="Heading2"/>
                        <w:rPr>
                          <w:rFonts w:ascii="Arial" w:hAnsi="Arial" w:cs="Arial"/>
                        </w:rPr>
                      </w:pPr>
                      <w:r w:rsidRPr="009B1B63">
                        <w:rPr>
                          <w:sz w:val="26"/>
                        </w:rPr>
                        <w:tab/>
                      </w:r>
                    </w:p>
                    <w:p w:rsidR="0052261B" w:rsidRPr="002B7CA5" w:rsidRDefault="0052261B" w:rsidP="0052261B">
                      <w:pPr>
                        <w:rPr>
                          <w:rFonts w:ascii="Arial" w:hAnsi="Arial" w:cs="Arial"/>
                        </w:rPr>
                      </w:pPr>
                    </w:p>
                    <w:p w:rsidR="0052261B" w:rsidRPr="002B7CA5" w:rsidRDefault="0052261B" w:rsidP="0052261B">
                      <w:pPr>
                        <w:rPr>
                          <w:rFonts w:ascii="Arial" w:hAnsi="Arial" w:cs="Arial"/>
                        </w:rPr>
                      </w:pPr>
                    </w:p>
                    <w:p w:rsidR="0052261B" w:rsidRPr="002B7CA5" w:rsidRDefault="0052261B" w:rsidP="0052261B">
                      <w:pPr>
                        <w:rPr>
                          <w:rFonts w:ascii="Arial" w:hAnsi="Arial" w:cs="Arial"/>
                        </w:rPr>
                      </w:pP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sdt>
        <w:sdtPr>
          <w:rPr>
            <w:rFonts w:ascii="Arial" w:hAnsi="Arial" w:cs="Arial"/>
            <w:smallCaps w:val="0"/>
          </w:rPr>
          <w:alias w:val="Title"/>
          <w:tag w:val="Title"/>
          <w:id w:val="782230254"/>
          <w:placeholder>
            <w:docPart w:val="449A6390BF8144E0AD23EA27587C8DE8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Content>
          <w:r w:rsidRPr="00CD4DAC">
            <w:rPr>
              <w:rFonts w:ascii="Arial" w:hAnsi="Arial" w:cs="Arial"/>
              <w:smallCaps w:val="0"/>
            </w:rPr>
            <w:t>CỬA HÀNG GIÀY THỜI TR</w:t>
          </w:r>
          <w:r>
            <w:rPr>
              <w:rFonts w:ascii="Arial" w:hAnsi="Arial" w:cs="Arial"/>
              <w:smallCaps w:val="0"/>
            </w:rPr>
            <w:t>ANG</w:t>
          </w:r>
        </w:sdtContent>
      </w:sdt>
      <w:r>
        <w:rPr>
          <w:rFonts w:ascii="Arial" w:hAnsi="Arial" w:cs="Arial"/>
          <w:sz w:val="28"/>
        </w:rPr>
        <w:tab/>
      </w:r>
    </w:p>
    <w:p w:rsidR="00272355" w:rsidRDefault="00272355" w:rsidP="00272355">
      <w:pPr>
        <w:pStyle w:val="Title"/>
        <w:rPr>
          <w:rFonts w:ascii="Arial" w:hAnsi="Arial" w:cs="Arial"/>
          <w:sz w:val="28"/>
        </w:rPr>
      </w:pPr>
      <w:r w:rsidRPr="00A90092">
        <w:rPr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16A92872" wp14:editId="72816485">
                <wp:simplePos x="0" y="0"/>
                <wp:positionH relativeFrom="margin">
                  <wp:align>right</wp:align>
                </wp:positionH>
                <wp:positionV relativeFrom="paragraph">
                  <wp:posOffset>637540</wp:posOffset>
                </wp:positionV>
                <wp:extent cx="5924550" cy="7553325"/>
                <wp:effectExtent l="0" t="0" r="19050" b="28575"/>
                <wp:wrapSquare wrapText="bothSides"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553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2355" w:rsidRPr="000C1227" w:rsidRDefault="00272355" w:rsidP="00272355">
                            <w:pPr>
                              <w:ind w:left="720" w:firstLine="720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Quản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lý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chất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liệu</w:t>
                            </w:r>
                            <w:proofErr w:type="spellEnd"/>
                            <w:r w:rsidRPr="000C1227">
                              <w:rPr>
                                <w:rFonts w:ascii="Arial" w:hAnsi="Arial" w:cs="Arial"/>
                                <w:color w:val="9D3511" w:themeColor="accent1" w:themeShade="BF"/>
                                <w:sz w:val="28"/>
                              </w:rPr>
                              <w:t xml:space="preserve"> </w:t>
                            </w:r>
                          </w:p>
                          <w:p w:rsidR="00272355" w:rsidRDefault="00272355" w:rsidP="00272355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Chọ</w:t>
                            </w:r>
                            <w:r w:rsidR="0093357A">
                              <w:rPr>
                                <w:rFonts w:ascii="Arial" w:hAnsi="Arial" w:cs="Arial"/>
                                <w:sz w:val="28"/>
                              </w:rPr>
                              <w:t>n</w:t>
                            </w:r>
                            <w:proofErr w:type="spellEnd"/>
                            <w:r w:rsidR="0093357A">
                              <w:rPr>
                                <w:rFonts w:ascii="Arial" w:hAnsi="Arial" w:cs="Arial"/>
                                <w:sz w:val="28"/>
                              </w:rPr>
                              <w:t xml:space="preserve"> Material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ở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thanh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menu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bên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trái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để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quả</w:t>
                            </w:r>
                            <w:r w:rsidR="0093357A">
                              <w:rPr>
                                <w:rFonts w:ascii="Arial" w:hAnsi="Arial" w:cs="Arial"/>
                                <w:sz w:val="28"/>
                              </w:rPr>
                              <w:t>n</w:t>
                            </w:r>
                            <w:proofErr w:type="spellEnd"/>
                            <w:r w:rsidR="0093357A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3357A">
                              <w:rPr>
                                <w:rFonts w:ascii="Arial" w:hAnsi="Arial" w:cs="Arial"/>
                                <w:sz w:val="28"/>
                              </w:rPr>
                              <w:t>lý</w:t>
                            </w:r>
                            <w:proofErr w:type="spellEnd"/>
                            <w:r w:rsidR="0093357A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3357A">
                              <w:rPr>
                                <w:rFonts w:ascii="Arial" w:hAnsi="Arial" w:cs="Arial"/>
                                <w:sz w:val="28"/>
                              </w:rPr>
                              <w:t>chất</w:t>
                            </w:r>
                            <w:proofErr w:type="spellEnd"/>
                            <w:r w:rsidR="0093357A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93357A">
                              <w:rPr>
                                <w:rFonts w:ascii="Arial" w:hAnsi="Arial" w:cs="Arial"/>
                                <w:sz w:val="28"/>
                              </w:rPr>
                              <w:t>liệu</w:t>
                            </w:r>
                            <w:proofErr w:type="spellEnd"/>
                          </w:p>
                          <w:p w:rsidR="00B13B5D" w:rsidRDefault="00B13B5D" w:rsidP="00272355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C9BDFA" wp14:editId="0F4FA404">
                                  <wp:extent cx="5732780" cy="2749550"/>
                                  <wp:effectExtent l="0" t="0" r="1270" b="0"/>
                                  <wp:docPr id="67" name="Picture 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32780" cy="2749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72355" w:rsidRDefault="00272355" w:rsidP="00272355"/>
                          <w:p w:rsidR="00272355" w:rsidRDefault="00272355" w:rsidP="00272355"/>
                          <w:p w:rsidR="00272355" w:rsidRPr="002B7CA5" w:rsidRDefault="00272355" w:rsidP="00272355">
                            <w:pPr>
                              <w:pStyle w:val="Heading2"/>
                              <w:rPr>
                                <w:rFonts w:ascii="Arial" w:hAnsi="Arial" w:cs="Arial"/>
                              </w:rPr>
                            </w:pPr>
                            <w:r w:rsidRPr="009B1B63">
                              <w:rPr>
                                <w:sz w:val="26"/>
                              </w:rPr>
                              <w:tab/>
                            </w:r>
                          </w:p>
                          <w:p w:rsidR="00272355" w:rsidRPr="002B7CA5" w:rsidRDefault="00272355" w:rsidP="00272355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272355" w:rsidRPr="002B7CA5" w:rsidRDefault="00272355" w:rsidP="00272355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272355" w:rsidRPr="002B7CA5" w:rsidRDefault="00272355" w:rsidP="0027235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92872" id="_x0000_s1057" type="#_x0000_t202" style="position:absolute;left:0;text-align:left;margin-left:415.3pt;margin-top:50.2pt;width:466.5pt;height:594.75pt;z-index:2517350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" strokecolor="white [3212]">
                <v:textbox>
                  <w:txbxContent>
                    <w:p w:rsidR="00272355" w:rsidRPr="000C1227" w:rsidRDefault="00272355" w:rsidP="00272355">
                      <w:pPr>
                        <w:ind w:left="720" w:firstLine="720"/>
                        <w:rPr>
                          <w:rFonts w:ascii="Arial" w:hAnsi="Arial" w:cs="Arial"/>
                          <w:sz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Quản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lý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chất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liệu</w:t>
                      </w:r>
                      <w:proofErr w:type="spellEnd"/>
                      <w:r w:rsidRPr="000C1227">
                        <w:rPr>
                          <w:rFonts w:ascii="Arial" w:hAnsi="Arial" w:cs="Arial"/>
                          <w:color w:val="9D3511" w:themeColor="accent1" w:themeShade="BF"/>
                          <w:sz w:val="28"/>
                        </w:rPr>
                        <w:t xml:space="preserve"> </w:t>
                      </w:r>
                    </w:p>
                    <w:p w:rsidR="00272355" w:rsidRDefault="00272355" w:rsidP="00272355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Chọ</w:t>
                      </w:r>
                      <w:r w:rsidR="0093357A">
                        <w:rPr>
                          <w:rFonts w:ascii="Arial" w:hAnsi="Arial" w:cs="Arial"/>
                          <w:sz w:val="28"/>
                        </w:rPr>
                        <w:t>n</w:t>
                      </w:r>
                      <w:proofErr w:type="spellEnd"/>
                      <w:r w:rsidR="0093357A">
                        <w:rPr>
                          <w:rFonts w:ascii="Arial" w:hAnsi="Arial" w:cs="Arial"/>
                          <w:sz w:val="28"/>
                        </w:rPr>
                        <w:t xml:space="preserve"> Material</w:t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 xml:space="preserve"> ở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thanh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menu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bên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trái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để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quả</w:t>
                      </w:r>
                      <w:r w:rsidR="0093357A">
                        <w:rPr>
                          <w:rFonts w:ascii="Arial" w:hAnsi="Arial" w:cs="Arial"/>
                          <w:sz w:val="28"/>
                        </w:rPr>
                        <w:t>n</w:t>
                      </w:r>
                      <w:proofErr w:type="spellEnd"/>
                      <w:r w:rsidR="0093357A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3357A">
                        <w:rPr>
                          <w:rFonts w:ascii="Arial" w:hAnsi="Arial" w:cs="Arial"/>
                          <w:sz w:val="28"/>
                        </w:rPr>
                        <w:t>lý</w:t>
                      </w:r>
                      <w:proofErr w:type="spellEnd"/>
                      <w:r w:rsidR="0093357A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3357A">
                        <w:rPr>
                          <w:rFonts w:ascii="Arial" w:hAnsi="Arial" w:cs="Arial"/>
                          <w:sz w:val="28"/>
                        </w:rPr>
                        <w:t>chất</w:t>
                      </w:r>
                      <w:proofErr w:type="spellEnd"/>
                      <w:r w:rsidR="0093357A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93357A">
                        <w:rPr>
                          <w:rFonts w:ascii="Arial" w:hAnsi="Arial" w:cs="Arial"/>
                          <w:sz w:val="28"/>
                        </w:rPr>
                        <w:t>liệu</w:t>
                      </w:r>
                      <w:proofErr w:type="spellEnd"/>
                    </w:p>
                    <w:p w:rsidR="00B13B5D" w:rsidRDefault="00B13B5D" w:rsidP="00272355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2C9BDFA" wp14:editId="0F4FA404">
                            <wp:extent cx="5732780" cy="2749550"/>
                            <wp:effectExtent l="0" t="0" r="1270" b="0"/>
                            <wp:docPr id="67" name="Picture 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32780" cy="2749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72355" w:rsidRDefault="00272355" w:rsidP="00272355"/>
                    <w:p w:rsidR="00272355" w:rsidRDefault="00272355" w:rsidP="00272355"/>
                    <w:p w:rsidR="00272355" w:rsidRPr="002B7CA5" w:rsidRDefault="00272355" w:rsidP="00272355">
                      <w:pPr>
                        <w:pStyle w:val="Heading2"/>
                        <w:rPr>
                          <w:rFonts w:ascii="Arial" w:hAnsi="Arial" w:cs="Arial"/>
                        </w:rPr>
                      </w:pPr>
                      <w:r w:rsidRPr="009B1B63">
                        <w:rPr>
                          <w:sz w:val="26"/>
                        </w:rPr>
                        <w:tab/>
                      </w:r>
                    </w:p>
                    <w:p w:rsidR="00272355" w:rsidRPr="002B7CA5" w:rsidRDefault="00272355" w:rsidP="00272355">
                      <w:pPr>
                        <w:rPr>
                          <w:rFonts w:ascii="Arial" w:hAnsi="Arial" w:cs="Arial"/>
                        </w:rPr>
                      </w:pPr>
                    </w:p>
                    <w:p w:rsidR="00272355" w:rsidRPr="002B7CA5" w:rsidRDefault="00272355" w:rsidP="00272355">
                      <w:pPr>
                        <w:rPr>
                          <w:rFonts w:ascii="Arial" w:hAnsi="Arial" w:cs="Arial"/>
                        </w:rPr>
                      </w:pPr>
                    </w:p>
                    <w:p w:rsidR="00272355" w:rsidRPr="002B7CA5" w:rsidRDefault="00272355" w:rsidP="00272355">
                      <w:pPr>
                        <w:rPr>
                          <w:rFonts w:ascii="Arial" w:hAnsi="Arial" w:cs="Arial"/>
                        </w:rPr>
                      </w:pP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sdt>
        <w:sdtPr>
          <w:rPr>
            <w:rFonts w:ascii="Arial" w:hAnsi="Arial" w:cs="Arial"/>
            <w:smallCaps w:val="0"/>
          </w:rPr>
          <w:alias w:val="Title"/>
          <w:tag w:val="Title"/>
          <w:id w:val="867949849"/>
          <w:placeholder>
            <w:docPart w:val="2306C2A54FA641238BF1C652DD6787A4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Content>
          <w:r w:rsidRPr="00CD4DAC">
            <w:rPr>
              <w:rFonts w:ascii="Arial" w:hAnsi="Arial" w:cs="Arial"/>
              <w:smallCaps w:val="0"/>
            </w:rPr>
            <w:t>CỬA HÀNG GIÀY THỜI TR</w:t>
          </w:r>
          <w:r>
            <w:rPr>
              <w:rFonts w:ascii="Arial" w:hAnsi="Arial" w:cs="Arial"/>
              <w:smallCaps w:val="0"/>
            </w:rPr>
            <w:t>ANG</w:t>
          </w:r>
        </w:sdtContent>
      </w:sdt>
      <w:r>
        <w:rPr>
          <w:rFonts w:ascii="Arial" w:hAnsi="Arial" w:cs="Arial"/>
          <w:sz w:val="28"/>
        </w:rPr>
        <w:tab/>
      </w:r>
    </w:p>
    <w:p w:rsidR="000C1227" w:rsidRDefault="000C1227" w:rsidP="000C1227">
      <w:pPr>
        <w:pStyle w:val="Title"/>
        <w:rPr>
          <w:rFonts w:ascii="Arial" w:hAnsi="Arial" w:cs="Arial"/>
          <w:sz w:val="28"/>
        </w:rPr>
      </w:pPr>
      <w:r w:rsidRPr="00A90092">
        <w:rPr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13130F63" wp14:editId="5D420D39">
                <wp:simplePos x="0" y="0"/>
                <wp:positionH relativeFrom="margin">
                  <wp:align>right</wp:align>
                </wp:positionH>
                <wp:positionV relativeFrom="paragraph">
                  <wp:posOffset>637540</wp:posOffset>
                </wp:positionV>
                <wp:extent cx="5924550" cy="7553325"/>
                <wp:effectExtent l="0" t="0" r="19050" b="28575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553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1227" w:rsidRDefault="00D37B8B" w:rsidP="000C1227">
                            <w:pPr>
                              <w:pStyle w:val="Heading2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ab/>
                              <w:t>3.8</w:t>
                            </w:r>
                            <w:r w:rsidR="000C1227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0C1227">
                              <w:rPr>
                                <w:rFonts w:ascii="Arial" w:hAnsi="Arial" w:cs="Arial"/>
                                <w:sz w:val="28"/>
                              </w:rPr>
                              <w:t>Tổng</w:t>
                            </w:r>
                            <w:proofErr w:type="spellEnd"/>
                            <w:r w:rsidR="000C1227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0C1227">
                              <w:rPr>
                                <w:rFonts w:ascii="Arial" w:hAnsi="Arial" w:cs="Arial"/>
                                <w:sz w:val="28"/>
                              </w:rPr>
                              <w:t>hợp</w:t>
                            </w:r>
                            <w:proofErr w:type="spellEnd"/>
                            <w:r w:rsidR="000C1227">
                              <w:rPr>
                                <w:rFonts w:ascii="Arial" w:hAnsi="Arial" w:cs="Arial"/>
                                <w:sz w:val="28"/>
                              </w:rPr>
                              <w:t xml:space="preserve"> – </w:t>
                            </w:r>
                            <w:proofErr w:type="spellStart"/>
                            <w:r w:rsidR="000C1227">
                              <w:rPr>
                                <w:rFonts w:ascii="Arial" w:hAnsi="Arial" w:cs="Arial"/>
                                <w:sz w:val="28"/>
                              </w:rPr>
                              <w:t>thống</w:t>
                            </w:r>
                            <w:proofErr w:type="spellEnd"/>
                            <w:r w:rsidR="000C1227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0C1227">
                              <w:rPr>
                                <w:rFonts w:ascii="Arial" w:hAnsi="Arial" w:cs="Arial"/>
                                <w:sz w:val="28"/>
                              </w:rPr>
                              <w:t>kê</w:t>
                            </w:r>
                            <w:proofErr w:type="spellEnd"/>
                          </w:p>
                          <w:p w:rsidR="000C1227" w:rsidRPr="00AC01C0" w:rsidRDefault="000C1227" w:rsidP="001D2559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 w:rsidRPr="00AC01C0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 xml:space="preserve">Admin </w:t>
                            </w:r>
                            <w:proofErr w:type="spellStart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>chọn</w:t>
                            </w:r>
                            <w:proofErr w:type="spellEnd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 xml:space="preserve"> Revenue Statistic </w:t>
                            </w:r>
                            <w:proofErr w:type="spellStart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>để</w:t>
                            </w:r>
                            <w:proofErr w:type="spellEnd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>thống</w:t>
                            </w:r>
                            <w:proofErr w:type="spellEnd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>kê</w:t>
                            </w:r>
                            <w:proofErr w:type="spellEnd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>theo</w:t>
                            </w:r>
                            <w:proofErr w:type="spellEnd"/>
                            <w:proofErr w:type="gramEnd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>hóa</w:t>
                            </w:r>
                            <w:proofErr w:type="spellEnd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 xml:space="preserve">, </w:t>
                            </w:r>
                            <w:proofErr w:type="spellStart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>danh</w:t>
                            </w:r>
                            <w:proofErr w:type="spellEnd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>mục</w:t>
                            </w:r>
                            <w:proofErr w:type="spellEnd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 xml:space="preserve">, </w:t>
                            </w:r>
                            <w:proofErr w:type="spellStart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>hãng</w:t>
                            </w:r>
                            <w:proofErr w:type="spellEnd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>sản</w:t>
                            </w:r>
                            <w:proofErr w:type="spellEnd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>xuất</w:t>
                            </w:r>
                            <w:proofErr w:type="spellEnd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 xml:space="preserve">, </w:t>
                            </w:r>
                            <w:proofErr w:type="spellStart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>khách</w:t>
                            </w:r>
                            <w:proofErr w:type="spellEnd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>hàng</w:t>
                            </w:r>
                            <w:proofErr w:type="spellEnd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 xml:space="preserve">, </w:t>
                            </w:r>
                            <w:proofErr w:type="spellStart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>theo</w:t>
                            </w:r>
                            <w:proofErr w:type="spellEnd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>tháng</w:t>
                            </w:r>
                            <w:proofErr w:type="spellEnd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>và</w:t>
                            </w:r>
                            <w:proofErr w:type="spellEnd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>theo</w:t>
                            </w:r>
                            <w:proofErr w:type="spellEnd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AF67CF">
                              <w:rPr>
                                <w:rFonts w:ascii="Arial" w:hAnsi="Arial" w:cs="Arial"/>
                                <w:sz w:val="28"/>
                              </w:rPr>
                              <w:t>năm</w:t>
                            </w:r>
                            <w:proofErr w:type="spellEnd"/>
                            <w:r w:rsidR="00AF67CF">
                              <w:rPr>
                                <w:noProof/>
                              </w:rPr>
                              <w:drawing>
                                <wp:inline distT="0" distB="0" distL="0" distR="0" wp14:anchorId="0EDE6DD5" wp14:editId="5A3AED54">
                                  <wp:extent cx="5732780" cy="2806700"/>
                                  <wp:effectExtent l="0" t="0" r="1270" b="0"/>
                                  <wp:docPr id="68" name="Picture 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32780" cy="2806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C1227" w:rsidRPr="000C1227" w:rsidRDefault="000C1227" w:rsidP="000C1227"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0C1227" w:rsidRDefault="000C1227" w:rsidP="000C1227"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0C1227" w:rsidRDefault="000C1227" w:rsidP="000C1227"/>
                          <w:p w:rsidR="000C1227" w:rsidRPr="002B7CA5" w:rsidRDefault="000C1227" w:rsidP="000C1227">
                            <w:pPr>
                              <w:pStyle w:val="Heading2"/>
                              <w:rPr>
                                <w:rFonts w:ascii="Arial" w:hAnsi="Arial" w:cs="Arial"/>
                              </w:rPr>
                            </w:pPr>
                            <w:r w:rsidRPr="009B1B63">
                              <w:rPr>
                                <w:sz w:val="26"/>
                              </w:rPr>
                              <w:tab/>
                            </w:r>
                          </w:p>
                          <w:p w:rsidR="000C1227" w:rsidRPr="002B7CA5" w:rsidRDefault="000C1227" w:rsidP="000C1227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0C1227" w:rsidRPr="002B7CA5" w:rsidRDefault="000C1227" w:rsidP="000C1227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0C1227" w:rsidRPr="002B7CA5" w:rsidRDefault="000C1227" w:rsidP="000C1227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Pr="002B7CA5">
                              <w:rPr>
                                <w:rFonts w:ascii="Arial" w:hAnsi="Arial" w:cs="Arial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30F63" id="_x0000_s1058" type="#_x0000_t202" style="position:absolute;left:0;text-align:left;margin-left:415.3pt;margin-top:50.2pt;width:466.5pt;height:594.75pt;z-index:2516889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" strokecolor="white [3212]">
                <v:textbox>
                  <w:txbxContent>
                    <w:p w:rsidR="000C1227" w:rsidRDefault="00D37B8B" w:rsidP="000C1227">
                      <w:pPr>
                        <w:pStyle w:val="Heading2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ab/>
                        <w:t>3.8</w:t>
                      </w:r>
                      <w:r w:rsidR="000C1227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0C1227">
                        <w:rPr>
                          <w:rFonts w:ascii="Arial" w:hAnsi="Arial" w:cs="Arial"/>
                          <w:sz w:val="28"/>
                        </w:rPr>
                        <w:t>Tổng</w:t>
                      </w:r>
                      <w:proofErr w:type="spellEnd"/>
                      <w:r w:rsidR="000C1227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0C1227">
                        <w:rPr>
                          <w:rFonts w:ascii="Arial" w:hAnsi="Arial" w:cs="Arial"/>
                          <w:sz w:val="28"/>
                        </w:rPr>
                        <w:t>hợp</w:t>
                      </w:r>
                      <w:proofErr w:type="spellEnd"/>
                      <w:r w:rsidR="000C1227">
                        <w:rPr>
                          <w:rFonts w:ascii="Arial" w:hAnsi="Arial" w:cs="Arial"/>
                          <w:sz w:val="28"/>
                        </w:rPr>
                        <w:t xml:space="preserve"> – </w:t>
                      </w:r>
                      <w:proofErr w:type="spellStart"/>
                      <w:r w:rsidR="000C1227">
                        <w:rPr>
                          <w:rFonts w:ascii="Arial" w:hAnsi="Arial" w:cs="Arial"/>
                          <w:sz w:val="28"/>
                        </w:rPr>
                        <w:t>thống</w:t>
                      </w:r>
                      <w:proofErr w:type="spellEnd"/>
                      <w:r w:rsidR="000C1227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0C1227">
                        <w:rPr>
                          <w:rFonts w:ascii="Arial" w:hAnsi="Arial" w:cs="Arial"/>
                          <w:sz w:val="28"/>
                        </w:rPr>
                        <w:t>kê</w:t>
                      </w:r>
                      <w:proofErr w:type="spellEnd"/>
                    </w:p>
                    <w:p w:rsidR="000C1227" w:rsidRPr="00AC01C0" w:rsidRDefault="000C1227" w:rsidP="001D2559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tab/>
                      </w:r>
                      <w:r>
                        <w:tab/>
                      </w:r>
                      <w:r w:rsidRPr="00AC01C0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r w:rsidR="00AF67CF">
                        <w:rPr>
                          <w:rFonts w:ascii="Arial" w:hAnsi="Arial" w:cs="Arial"/>
                          <w:sz w:val="28"/>
                        </w:rPr>
                        <w:t xml:space="preserve">Admin </w:t>
                      </w:r>
                      <w:proofErr w:type="spellStart"/>
                      <w:r w:rsidR="00AF67CF">
                        <w:rPr>
                          <w:rFonts w:ascii="Arial" w:hAnsi="Arial" w:cs="Arial"/>
                          <w:sz w:val="28"/>
                        </w:rPr>
                        <w:t>chọn</w:t>
                      </w:r>
                      <w:proofErr w:type="spellEnd"/>
                      <w:r w:rsidR="00AF67CF">
                        <w:rPr>
                          <w:rFonts w:ascii="Arial" w:hAnsi="Arial" w:cs="Arial"/>
                          <w:sz w:val="28"/>
                        </w:rPr>
                        <w:t xml:space="preserve"> Revenue Statistic </w:t>
                      </w:r>
                      <w:proofErr w:type="spellStart"/>
                      <w:r w:rsidR="00AF67CF">
                        <w:rPr>
                          <w:rFonts w:ascii="Arial" w:hAnsi="Arial" w:cs="Arial"/>
                          <w:sz w:val="28"/>
                        </w:rPr>
                        <w:t>để</w:t>
                      </w:r>
                      <w:proofErr w:type="spellEnd"/>
                      <w:r w:rsidR="00AF67CF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AF67CF">
                        <w:rPr>
                          <w:rFonts w:ascii="Arial" w:hAnsi="Arial" w:cs="Arial"/>
                          <w:sz w:val="28"/>
                        </w:rPr>
                        <w:t>thống</w:t>
                      </w:r>
                      <w:proofErr w:type="spellEnd"/>
                      <w:r w:rsidR="00AF67CF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AF67CF">
                        <w:rPr>
                          <w:rFonts w:ascii="Arial" w:hAnsi="Arial" w:cs="Arial"/>
                          <w:sz w:val="28"/>
                        </w:rPr>
                        <w:t>kê</w:t>
                      </w:r>
                      <w:proofErr w:type="spellEnd"/>
                      <w:r w:rsidR="00AF67CF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proofErr w:type="gramStart"/>
                      <w:r w:rsidR="00AF67CF">
                        <w:rPr>
                          <w:rFonts w:ascii="Arial" w:hAnsi="Arial" w:cs="Arial"/>
                          <w:sz w:val="28"/>
                        </w:rPr>
                        <w:t>theo</w:t>
                      </w:r>
                      <w:proofErr w:type="spellEnd"/>
                      <w:proofErr w:type="gramEnd"/>
                      <w:r w:rsidR="00AF67CF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AF67CF"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 w:rsidR="00AF67CF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AF67CF">
                        <w:rPr>
                          <w:rFonts w:ascii="Arial" w:hAnsi="Arial" w:cs="Arial"/>
                          <w:sz w:val="28"/>
                        </w:rPr>
                        <w:t>hóa</w:t>
                      </w:r>
                      <w:proofErr w:type="spellEnd"/>
                      <w:r w:rsidR="00AF67CF">
                        <w:rPr>
                          <w:rFonts w:ascii="Arial" w:hAnsi="Arial" w:cs="Arial"/>
                          <w:sz w:val="28"/>
                        </w:rPr>
                        <w:t xml:space="preserve">, </w:t>
                      </w:r>
                      <w:proofErr w:type="spellStart"/>
                      <w:r w:rsidR="00AF67CF">
                        <w:rPr>
                          <w:rFonts w:ascii="Arial" w:hAnsi="Arial" w:cs="Arial"/>
                          <w:sz w:val="28"/>
                        </w:rPr>
                        <w:t>danh</w:t>
                      </w:r>
                      <w:proofErr w:type="spellEnd"/>
                      <w:r w:rsidR="00AF67CF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AF67CF">
                        <w:rPr>
                          <w:rFonts w:ascii="Arial" w:hAnsi="Arial" w:cs="Arial"/>
                          <w:sz w:val="28"/>
                        </w:rPr>
                        <w:t>mục</w:t>
                      </w:r>
                      <w:proofErr w:type="spellEnd"/>
                      <w:r w:rsidR="00AF67CF">
                        <w:rPr>
                          <w:rFonts w:ascii="Arial" w:hAnsi="Arial" w:cs="Arial"/>
                          <w:sz w:val="28"/>
                        </w:rPr>
                        <w:t xml:space="preserve">, </w:t>
                      </w:r>
                      <w:proofErr w:type="spellStart"/>
                      <w:r w:rsidR="00AF67CF">
                        <w:rPr>
                          <w:rFonts w:ascii="Arial" w:hAnsi="Arial" w:cs="Arial"/>
                          <w:sz w:val="28"/>
                        </w:rPr>
                        <w:t>hãng</w:t>
                      </w:r>
                      <w:proofErr w:type="spellEnd"/>
                      <w:r w:rsidR="00AF67CF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AF67CF">
                        <w:rPr>
                          <w:rFonts w:ascii="Arial" w:hAnsi="Arial" w:cs="Arial"/>
                          <w:sz w:val="28"/>
                        </w:rPr>
                        <w:t>sản</w:t>
                      </w:r>
                      <w:proofErr w:type="spellEnd"/>
                      <w:r w:rsidR="00AF67CF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AF67CF">
                        <w:rPr>
                          <w:rFonts w:ascii="Arial" w:hAnsi="Arial" w:cs="Arial"/>
                          <w:sz w:val="28"/>
                        </w:rPr>
                        <w:t>xuất</w:t>
                      </w:r>
                      <w:proofErr w:type="spellEnd"/>
                      <w:r w:rsidR="00AF67CF">
                        <w:rPr>
                          <w:rFonts w:ascii="Arial" w:hAnsi="Arial" w:cs="Arial"/>
                          <w:sz w:val="28"/>
                        </w:rPr>
                        <w:t xml:space="preserve">, </w:t>
                      </w:r>
                      <w:proofErr w:type="spellStart"/>
                      <w:r w:rsidR="00AF67CF">
                        <w:rPr>
                          <w:rFonts w:ascii="Arial" w:hAnsi="Arial" w:cs="Arial"/>
                          <w:sz w:val="28"/>
                        </w:rPr>
                        <w:t>khách</w:t>
                      </w:r>
                      <w:proofErr w:type="spellEnd"/>
                      <w:r w:rsidR="00AF67CF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AF67CF">
                        <w:rPr>
                          <w:rFonts w:ascii="Arial" w:hAnsi="Arial" w:cs="Arial"/>
                          <w:sz w:val="28"/>
                        </w:rPr>
                        <w:t>hàng</w:t>
                      </w:r>
                      <w:proofErr w:type="spellEnd"/>
                      <w:r w:rsidR="00AF67CF">
                        <w:rPr>
                          <w:rFonts w:ascii="Arial" w:hAnsi="Arial" w:cs="Arial"/>
                          <w:sz w:val="28"/>
                        </w:rPr>
                        <w:t xml:space="preserve">, </w:t>
                      </w:r>
                      <w:proofErr w:type="spellStart"/>
                      <w:r w:rsidR="00AF67CF">
                        <w:rPr>
                          <w:rFonts w:ascii="Arial" w:hAnsi="Arial" w:cs="Arial"/>
                          <w:sz w:val="28"/>
                        </w:rPr>
                        <w:t>theo</w:t>
                      </w:r>
                      <w:proofErr w:type="spellEnd"/>
                      <w:r w:rsidR="00AF67CF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AF67CF">
                        <w:rPr>
                          <w:rFonts w:ascii="Arial" w:hAnsi="Arial" w:cs="Arial"/>
                          <w:sz w:val="28"/>
                        </w:rPr>
                        <w:t>tháng</w:t>
                      </w:r>
                      <w:proofErr w:type="spellEnd"/>
                      <w:r w:rsidR="00AF67CF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AF67CF">
                        <w:rPr>
                          <w:rFonts w:ascii="Arial" w:hAnsi="Arial" w:cs="Arial"/>
                          <w:sz w:val="28"/>
                        </w:rPr>
                        <w:t>và</w:t>
                      </w:r>
                      <w:proofErr w:type="spellEnd"/>
                      <w:r w:rsidR="00AF67CF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AF67CF">
                        <w:rPr>
                          <w:rFonts w:ascii="Arial" w:hAnsi="Arial" w:cs="Arial"/>
                          <w:sz w:val="28"/>
                        </w:rPr>
                        <w:t>theo</w:t>
                      </w:r>
                      <w:proofErr w:type="spellEnd"/>
                      <w:r w:rsidR="00AF67CF">
                        <w:rPr>
                          <w:rFonts w:ascii="Arial" w:hAnsi="Arial" w:cs="Arial"/>
                          <w:sz w:val="28"/>
                        </w:rPr>
                        <w:t xml:space="preserve"> </w:t>
                      </w:r>
                      <w:proofErr w:type="spellStart"/>
                      <w:r w:rsidR="00AF67CF">
                        <w:rPr>
                          <w:rFonts w:ascii="Arial" w:hAnsi="Arial" w:cs="Arial"/>
                          <w:sz w:val="28"/>
                        </w:rPr>
                        <w:t>năm</w:t>
                      </w:r>
                      <w:proofErr w:type="spellEnd"/>
                      <w:r w:rsidR="00AF67CF">
                        <w:rPr>
                          <w:noProof/>
                        </w:rPr>
                        <w:drawing>
                          <wp:inline distT="0" distB="0" distL="0" distR="0" wp14:anchorId="0EDE6DD5" wp14:editId="5A3AED54">
                            <wp:extent cx="5732780" cy="2806700"/>
                            <wp:effectExtent l="0" t="0" r="1270" b="0"/>
                            <wp:docPr id="68" name="Picture 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32780" cy="28067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C1227" w:rsidRPr="000C1227" w:rsidRDefault="000C1227" w:rsidP="000C1227">
                      <w:r>
                        <w:tab/>
                      </w:r>
                      <w:r>
                        <w:tab/>
                      </w:r>
                    </w:p>
                    <w:p w:rsidR="000C1227" w:rsidRDefault="000C1227" w:rsidP="000C1227">
                      <w:r>
                        <w:tab/>
                      </w:r>
                      <w:r>
                        <w:tab/>
                      </w:r>
                    </w:p>
                    <w:p w:rsidR="000C1227" w:rsidRDefault="000C1227" w:rsidP="000C1227"/>
                    <w:p w:rsidR="000C1227" w:rsidRPr="002B7CA5" w:rsidRDefault="000C1227" w:rsidP="000C1227">
                      <w:pPr>
                        <w:pStyle w:val="Heading2"/>
                        <w:rPr>
                          <w:rFonts w:ascii="Arial" w:hAnsi="Arial" w:cs="Arial"/>
                        </w:rPr>
                      </w:pPr>
                      <w:r w:rsidRPr="009B1B63">
                        <w:rPr>
                          <w:sz w:val="26"/>
                        </w:rPr>
                        <w:tab/>
                      </w:r>
                    </w:p>
                    <w:p w:rsidR="000C1227" w:rsidRPr="002B7CA5" w:rsidRDefault="000C1227" w:rsidP="000C1227">
                      <w:pPr>
                        <w:rPr>
                          <w:rFonts w:ascii="Arial" w:hAnsi="Arial" w:cs="Arial"/>
                        </w:rPr>
                      </w:pPr>
                    </w:p>
                    <w:p w:rsidR="000C1227" w:rsidRPr="002B7CA5" w:rsidRDefault="000C1227" w:rsidP="000C1227">
                      <w:pPr>
                        <w:rPr>
                          <w:rFonts w:ascii="Arial" w:hAnsi="Arial" w:cs="Arial"/>
                        </w:rPr>
                      </w:pPr>
                    </w:p>
                    <w:p w:rsidR="000C1227" w:rsidRPr="002B7CA5" w:rsidRDefault="000C1227" w:rsidP="000C1227">
                      <w:pPr>
                        <w:rPr>
                          <w:rFonts w:ascii="Arial" w:hAnsi="Arial" w:cs="Arial"/>
                        </w:rPr>
                      </w:pP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  <w:r w:rsidRPr="002B7CA5">
                        <w:rPr>
                          <w:rFonts w:ascii="Arial" w:hAnsi="Arial" w:cs="Arial"/>
                        </w:rP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sdt>
        <w:sdtPr>
          <w:rPr>
            <w:rFonts w:ascii="Arial" w:hAnsi="Arial" w:cs="Arial"/>
            <w:smallCaps w:val="0"/>
          </w:rPr>
          <w:alias w:val="Title"/>
          <w:tag w:val="Title"/>
          <w:id w:val="1433867795"/>
          <w:placeholder>
            <w:docPart w:val="3551B44F71594A72BC302DE880C606AF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r w:rsidRPr="00CD4DAC">
            <w:rPr>
              <w:rFonts w:ascii="Arial" w:hAnsi="Arial" w:cs="Arial"/>
              <w:smallCaps w:val="0"/>
            </w:rPr>
            <w:t>CỬA HÀNG GIÀY THỜI TR</w:t>
          </w:r>
          <w:r>
            <w:rPr>
              <w:rFonts w:ascii="Arial" w:hAnsi="Arial" w:cs="Arial"/>
              <w:smallCaps w:val="0"/>
            </w:rPr>
            <w:t>ANG</w:t>
          </w:r>
        </w:sdtContent>
      </w:sdt>
      <w:r>
        <w:rPr>
          <w:rFonts w:ascii="Arial" w:hAnsi="Arial" w:cs="Arial"/>
          <w:sz w:val="28"/>
        </w:rPr>
        <w:tab/>
      </w:r>
    </w:p>
    <w:sectPr w:rsidR="000C1227">
      <w:footerReference w:type="even" r:id="rId43"/>
      <w:footerReference w:type="default" r:id="rId44"/>
      <w:pgSz w:w="12240" w:h="15840" w:code="1"/>
      <w:pgMar w:top="1440" w:right="1440" w:bottom="1440" w:left="1440" w:header="720" w:footer="720" w:gutter="0"/>
      <w:pgNumType w:start="0"/>
      <w:cols w:space="36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10047" w:rsidRDefault="00E10047">
      <w:pPr>
        <w:spacing w:after="0" w:line="240" w:lineRule="auto"/>
      </w:pPr>
      <w:r>
        <w:separator/>
      </w:r>
    </w:p>
  </w:endnote>
  <w:endnote w:type="continuationSeparator" w:id="0">
    <w:p w:rsidR="00E10047" w:rsidRDefault="00E100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altName w:val="iCiel Cadena"/>
    <w:charset w:val="00"/>
    <w:family w:val="roman"/>
    <w:pitch w:val="variable"/>
    <w:sig w:usb0="00000003" w:usb1="00000000" w:usb2="00000000" w:usb3="00000000" w:csb0="00000001" w:csb1="00000000"/>
  </w:font>
  <w:font w:name="Franklin Gothic Book">
    <w:altName w:val="Corbel"/>
    <w:charset w:val="00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GGothicM">
    <w:charset w:val="80"/>
    <w:family w:val="modern"/>
    <w:pitch w:val="fixed"/>
    <w:sig w:usb0="80000281" w:usb1="28C76CF8" w:usb2="00000010" w:usb3="00000000" w:csb0="00020000" w:csb1="00000000"/>
  </w:font>
  <w:font w:name="HGSoeiPresenceEB">
    <w:altName w:val="MS Mincho"/>
    <w:charset w:val="80"/>
    <w:family w:val="roman"/>
    <w:pitch w:val="fixed"/>
    <w:sig w:usb0="00000000" w:usb1="28C76CF8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D7CB7" w:rsidRDefault="00AE2D7B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editId="1695E6CF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32" name="Rectangle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2D7CB7" w:rsidRDefault="00E10047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Title"/>
                              <w:id w:val="201965352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192401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CỬA HÀNG GIÀY THỜI TRANG</w:t>
                              </w:r>
                            </w:sdtContent>
                          </w:sdt>
                          <w:r w:rsidR="00AE2D7B"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  <w:t xml:space="preserve"> </w:t>
                          </w:r>
                          <w:proofErr w:type="gramStart"/>
                          <w:r w:rsidR="00AE2D7B"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  <w:t xml:space="preserve">|  </w:t>
                          </w:r>
                          <w:proofErr w:type="gramEnd"/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Date"/>
                              <w:id w:val="201965362"/>
                              <w:showingPlcHdr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AE2D7B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[Pick the date]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Rectangle 22" o:spid="_x0000_s1059" style="position:absolute;margin-left:0;margin-top:0;width:41.85pt;height:9in;z-index:251664384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" o:allowincell="f" filled="f" stroked="f">
              <v:textbox style="layout-flow:vertical;mso-layout-flow-alt:bottom-to-top" inset=",,8.64pt,10.8pt">
                <w:txbxContent>
                  <w:p w:rsidR="002D7CB7" w:rsidRDefault="00E10047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Title"/>
                        <w:id w:val="201965352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192401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CỬA HÀNG GIÀY THỜI TRANG</w:t>
                        </w:r>
                      </w:sdtContent>
                    </w:sdt>
                    <w:r w:rsidR="00AE2D7B">
                      <w:rPr>
                        <w:rFonts w:asciiTheme="majorHAnsi" w:eastAsiaTheme="majorEastAsia" w:hAnsiTheme="majorHAnsi" w:cstheme="majorBidi"/>
                        <w:sz w:val="20"/>
                      </w:rPr>
                      <w:t xml:space="preserve"> </w:t>
                    </w:r>
                    <w:proofErr w:type="gramStart"/>
                    <w:r w:rsidR="00AE2D7B">
                      <w:rPr>
                        <w:rFonts w:asciiTheme="majorHAnsi" w:eastAsiaTheme="majorEastAsia" w:hAnsiTheme="majorHAnsi" w:cstheme="majorBidi"/>
                        <w:sz w:val="20"/>
                      </w:rPr>
                      <w:t xml:space="preserve">|  </w:t>
                    </w:r>
                    <w:proofErr w:type="gramEnd"/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Date"/>
                        <w:id w:val="201965362"/>
                        <w:showingPlcHdr/>
                        <w:dataBinding w:prefixMappings="xmlns:ns0='http://schemas.microsoft.com/office/2006/coverPageProps'" w:xpath="/ns0:CoverPageProperties[1]/ns0:PublishDate[1]" w:storeItemID="{55AF091B-3C7A-41E3-B477-F2FDAA23CFDA}"/>
                        <w:date>
                          <w:lid w:val="en-US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AE2D7B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[Pick the date]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editId="77551866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3" name="AutoShap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7ECAE1D1" id="AutoShape 24" o:spid="_x0000_s1026" style="position:absolute;margin-left:0;margin-top:0;width:561.15pt;height:742.85pt;z-index:25166540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editId="57BC8C09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520700" cy="520700"/>
              <wp:effectExtent l="0" t="0" r="3175" b="3175"/>
              <wp:wrapNone/>
              <wp:docPr id="34" name="Oval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2D7CB7" w:rsidRDefault="00AE2D7B">
                          <w:pPr>
                            <w:pStyle w:val="NoSpacing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\* Arabic  \* MERGEFORMAT </w:instrText>
                          </w:r>
                          <w:r>
                            <w:fldChar w:fldCharType="separate"/>
                          </w:r>
                          <w:r w:rsidR="00B60DD3" w:rsidRPr="00B60DD3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Oval 21" o:spid="_x0000_s1060" style="position:absolute;margin-left:0;margin-top:0;width:41pt;height:41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" o:allowincell="f" fillcolor="#d34817 [3204]" stroked="f">
              <v:textbox inset="0,0,0,0">
                <w:txbxContent>
                  <w:p w:rsidR="002D7CB7" w:rsidRDefault="00AE2D7B">
                    <w:pPr>
                      <w:pStyle w:val="NoSpacing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 xml:space="preserve"> PAGE  \* Arabic  \* MERGEFORMAT </w:instrText>
                    </w:r>
                    <w:r>
                      <w:fldChar w:fldCharType="separate"/>
                    </w:r>
                    <w:r w:rsidR="00B60DD3" w:rsidRPr="00B60DD3">
                      <w:rPr>
                        <w:noProof/>
                        <w:color w:val="FFFFFF" w:themeColor="background1"/>
                        <w:sz w:val="40"/>
                        <w:szCs w:val="40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D7CB7" w:rsidRDefault="00AE2D7B">
    <w:pPr>
      <w:rPr>
        <w:sz w:val="20"/>
      </w:rPr>
    </w:pPr>
    <w:r>
      <w:rPr>
        <w:noProof/>
        <w:sz w:val="10"/>
        <w:szCs w:val="10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editId="36B85038">
              <wp:simplePos x="0" y="0"/>
              <wp:positionH relativeFrom="leftMargin">
                <wp:align>right</wp:align>
              </wp:positionH>
              <wp:positionV relativeFrom="margin">
                <wp:align>bottom</wp:align>
              </wp:positionV>
              <wp:extent cx="594995" cy="8229600"/>
              <wp:effectExtent l="0" t="0" r="0" b="0"/>
              <wp:wrapNone/>
              <wp:docPr id="35" name="Rectangl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9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2D7CB7" w:rsidRDefault="00E10047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Title"/>
                              <w:id w:val="420306751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192401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CỬA HÀNG GIÀY THỜI TRANG</w:t>
                              </w:r>
                            </w:sdtContent>
                          </w:sdt>
                          <w:r w:rsidR="00AE2D7B"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  <w:t xml:space="preserve"> |  </w:t>
                          </w:r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Rectangle 24" o:spid="_x0000_s1061" style="position:absolute;margin-left:-4.35pt;margin-top:0;width:46.85pt;height:9in;z-index:251661312;visibility:visible;mso-wrap-style:square;mso-width-percent:500;mso-height-percent:1000;mso-wrap-distance-left:9pt;mso-wrap-distance-top:0;mso-wrap-distance-right:9pt;mso-wrap-distance-bottom:0;mso-position-horizontal:right;mso-position-horizontal-relative:lef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" o:allowincell="f" filled="f" stroked="f">
              <v:textbox style="layout-flow:vertical;mso-layout-flow-alt:bottom-to-top" inset=",,8.64pt,10.8pt">
                <w:txbxContent>
                  <w:p w:rsidR="002D7CB7" w:rsidRDefault="00E10047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Title"/>
                        <w:id w:val="420306751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192401"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CỬA HÀNG GIÀY THỜI TRANG</w:t>
                        </w:r>
                      </w:sdtContent>
                    </w:sdt>
                    <w:r w:rsidR="00AE2D7B">
                      <w:rPr>
                        <w:rFonts w:asciiTheme="majorHAnsi" w:eastAsiaTheme="majorEastAsia" w:hAnsiTheme="majorHAnsi" w:cstheme="majorBidi"/>
                        <w:sz w:val="20"/>
                      </w:rPr>
                      <w:t xml:space="preserve"> |  </w:t>
                    </w:r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editId="4087D9B8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6" name="AutoShap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518A04A6" id="AutoShape 21" o:spid="_x0000_s1026" style="position:absolute;margin-left:0;margin-top:0;width:561.15pt;height:742.8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editId="04014A31">
              <wp:simplePos x="0" y="0"/>
              <wp:positionH relativeFrom="leftMargin">
                <wp:align>right</wp:align>
              </wp:positionH>
              <wp:positionV relativeFrom="bottomMargin">
                <wp:align>top</wp:align>
              </wp:positionV>
              <wp:extent cx="520700" cy="520700"/>
              <wp:effectExtent l="8890" t="0" r="3810" b="3175"/>
              <wp:wrapNone/>
              <wp:docPr id="37" name="Oval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2D7CB7" w:rsidRDefault="00AE2D7B">
                          <w:pPr>
                            <w:pStyle w:val="NoSpacing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\* Arabic  \* MERGEFORMAT </w:instrText>
                          </w:r>
                          <w:r>
                            <w:fldChar w:fldCharType="separate"/>
                          </w:r>
                          <w:r w:rsidR="00B60DD3" w:rsidRPr="00B60DD3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</w:rPr>
                            <w:t>1</w:t>
                          </w:r>
                          <w:r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Oval 18" o:spid="_x0000_s1062" style="position:absolute;margin-left:-10.2pt;margin-top:0;width:41pt;height:41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" o:allowincell="f" fillcolor="#d34817 [3204]" stroked="f">
              <v:textbox inset="0,0,0,0">
                <w:txbxContent>
                  <w:p w:rsidR="002D7CB7" w:rsidRDefault="00AE2D7B">
                    <w:pPr>
                      <w:pStyle w:val="NoSpacing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 xml:space="preserve"> PAGE  \* Arabic  \* MERGEFORMAT </w:instrText>
                    </w:r>
                    <w:r>
                      <w:fldChar w:fldCharType="separate"/>
                    </w:r>
                    <w:r w:rsidR="00B60DD3" w:rsidRPr="00B60DD3">
                      <w:rPr>
                        <w:noProof/>
                        <w:color w:val="FFFFFF" w:themeColor="background1"/>
                        <w:sz w:val="40"/>
                        <w:szCs w:val="40"/>
                      </w:rPr>
                      <w:t>1</w:t>
                    </w:r>
                    <w:r>
                      <w:rPr>
                        <w:noProof/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:rsidR="002D7CB7" w:rsidRDefault="002D7CB7">
    <w:pPr>
      <w:pStyle w:val="Footer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10047" w:rsidRDefault="00E10047">
      <w:pPr>
        <w:spacing w:after="0" w:line="240" w:lineRule="auto"/>
      </w:pPr>
      <w:r>
        <w:separator/>
      </w:r>
    </w:p>
  </w:footnote>
  <w:footnote w:type="continuationSeparator" w:id="0">
    <w:p w:rsidR="00E10047" w:rsidRDefault="00E100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ListBullet5"/>
      <w:lvlText w:val="○"/>
      <w:lvlJc w:val="left"/>
      <w:pPr>
        <w:ind w:left="1800" w:hanging="360"/>
      </w:pPr>
      <w:rPr>
        <w:rFonts w:ascii="Monotype Corsiva" w:hAnsi="Monotype Corsiva" w:hint="default"/>
        <w:color w:val="A28E6A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ListBullet4"/>
      <w:lvlText w:val=""/>
      <w:lvlJc w:val="left"/>
      <w:pPr>
        <w:ind w:left="1440" w:hanging="360"/>
      </w:pPr>
      <w:rPr>
        <w:rFonts w:ascii="Symbol" w:hAnsi="Symbol" w:hint="default"/>
        <w:color w:val="A28E6A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ListBullet3"/>
      <w:lvlText w:val=""/>
      <w:lvlJc w:val="left"/>
      <w:pPr>
        <w:ind w:left="1080" w:hanging="360"/>
      </w:pPr>
      <w:rPr>
        <w:rFonts w:ascii="Symbol" w:hAnsi="Symbol" w:hint="default"/>
        <w:color w:val="EE8C69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ListBullet2"/>
      <w:lvlText w:val=""/>
      <w:lvlJc w:val="left"/>
      <w:pPr>
        <w:ind w:left="720" w:hanging="360"/>
      </w:pPr>
      <w:rPr>
        <w:rFonts w:ascii="Symbol" w:hAnsi="Symbol" w:hint="default"/>
        <w:color w:val="D34817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9D3511" w:themeColor="accent1" w:themeShade="BF"/>
      </w:rPr>
    </w:lvl>
  </w:abstractNum>
  <w:num w:numId="1">
    <w:abstractNumId w:val="4"/>
  </w:num>
  <w:num w:numId="2">
    <w:abstractNumId w:val="4"/>
  </w:num>
  <w:num w:numId="3">
    <w:abstractNumId w:val="3"/>
  </w:num>
  <w:num w:numId="4">
    <w:abstractNumId w:val="3"/>
  </w:num>
  <w:num w:numId="5">
    <w:abstractNumId w:val="2"/>
  </w:num>
  <w:num w:numId="6">
    <w:abstractNumId w:val="2"/>
  </w:num>
  <w:num w:numId="7">
    <w:abstractNumId w:val="1"/>
  </w:num>
  <w:num w:numId="8">
    <w:abstractNumId w:val="1"/>
  </w:num>
  <w:num w:numId="9">
    <w:abstractNumId w:val="0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7EA"/>
    <w:rsid w:val="000347EA"/>
    <w:rsid w:val="000372C4"/>
    <w:rsid w:val="00076544"/>
    <w:rsid w:val="00094C11"/>
    <w:rsid w:val="000C1227"/>
    <w:rsid w:val="000C5967"/>
    <w:rsid w:val="001110DD"/>
    <w:rsid w:val="00114918"/>
    <w:rsid w:val="0012537C"/>
    <w:rsid w:val="00162361"/>
    <w:rsid w:val="00192401"/>
    <w:rsid w:val="00192FF6"/>
    <w:rsid w:val="00193EEF"/>
    <w:rsid w:val="001A51FF"/>
    <w:rsid w:val="001D2559"/>
    <w:rsid w:val="001D3C5E"/>
    <w:rsid w:val="00241644"/>
    <w:rsid w:val="00272355"/>
    <w:rsid w:val="002B6E37"/>
    <w:rsid w:val="002B7CA5"/>
    <w:rsid w:val="002D7CB7"/>
    <w:rsid w:val="002E0C54"/>
    <w:rsid w:val="003917C5"/>
    <w:rsid w:val="003A47C5"/>
    <w:rsid w:val="003B1ED2"/>
    <w:rsid w:val="003B4358"/>
    <w:rsid w:val="003D7339"/>
    <w:rsid w:val="003F4C94"/>
    <w:rsid w:val="004458FC"/>
    <w:rsid w:val="0045157E"/>
    <w:rsid w:val="004701F6"/>
    <w:rsid w:val="004C0CB2"/>
    <w:rsid w:val="004D15BB"/>
    <w:rsid w:val="004E6A0B"/>
    <w:rsid w:val="00501213"/>
    <w:rsid w:val="0052261B"/>
    <w:rsid w:val="00541DC3"/>
    <w:rsid w:val="00544FC6"/>
    <w:rsid w:val="00584ACF"/>
    <w:rsid w:val="005B657C"/>
    <w:rsid w:val="005E03DF"/>
    <w:rsid w:val="005F5B5D"/>
    <w:rsid w:val="00613ABA"/>
    <w:rsid w:val="00623DA5"/>
    <w:rsid w:val="0064335F"/>
    <w:rsid w:val="006570BE"/>
    <w:rsid w:val="006864A8"/>
    <w:rsid w:val="006A5845"/>
    <w:rsid w:val="006D6E10"/>
    <w:rsid w:val="00700B36"/>
    <w:rsid w:val="007373CB"/>
    <w:rsid w:val="007440E6"/>
    <w:rsid w:val="00763B0D"/>
    <w:rsid w:val="007A0B84"/>
    <w:rsid w:val="007D24AA"/>
    <w:rsid w:val="007D706C"/>
    <w:rsid w:val="00801920"/>
    <w:rsid w:val="00813C52"/>
    <w:rsid w:val="00853F4E"/>
    <w:rsid w:val="00862C37"/>
    <w:rsid w:val="00874AE1"/>
    <w:rsid w:val="008A27AE"/>
    <w:rsid w:val="008B6B03"/>
    <w:rsid w:val="008C2AAB"/>
    <w:rsid w:val="009064F1"/>
    <w:rsid w:val="00911EAE"/>
    <w:rsid w:val="009231A8"/>
    <w:rsid w:val="00923F35"/>
    <w:rsid w:val="0093357A"/>
    <w:rsid w:val="009652CE"/>
    <w:rsid w:val="00982ED5"/>
    <w:rsid w:val="00986483"/>
    <w:rsid w:val="0099232D"/>
    <w:rsid w:val="009A5A92"/>
    <w:rsid w:val="009B1B63"/>
    <w:rsid w:val="009C2DE4"/>
    <w:rsid w:val="009F144C"/>
    <w:rsid w:val="00A25628"/>
    <w:rsid w:val="00A412AF"/>
    <w:rsid w:val="00A42A51"/>
    <w:rsid w:val="00A75237"/>
    <w:rsid w:val="00A847B9"/>
    <w:rsid w:val="00A90092"/>
    <w:rsid w:val="00AA6F88"/>
    <w:rsid w:val="00AC01C0"/>
    <w:rsid w:val="00AC6090"/>
    <w:rsid w:val="00AE2D7B"/>
    <w:rsid w:val="00AF67CF"/>
    <w:rsid w:val="00B13B5D"/>
    <w:rsid w:val="00B60DD3"/>
    <w:rsid w:val="00BC7140"/>
    <w:rsid w:val="00BD3DEF"/>
    <w:rsid w:val="00BF0BCE"/>
    <w:rsid w:val="00C06148"/>
    <w:rsid w:val="00C44041"/>
    <w:rsid w:val="00C45B7D"/>
    <w:rsid w:val="00C5354A"/>
    <w:rsid w:val="00C64C70"/>
    <w:rsid w:val="00C755F1"/>
    <w:rsid w:val="00CC5B6C"/>
    <w:rsid w:val="00CD4DAC"/>
    <w:rsid w:val="00CD6AE8"/>
    <w:rsid w:val="00CE419E"/>
    <w:rsid w:val="00D37B8B"/>
    <w:rsid w:val="00D47E5D"/>
    <w:rsid w:val="00D83FB5"/>
    <w:rsid w:val="00D8797F"/>
    <w:rsid w:val="00DA766C"/>
    <w:rsid w:val="00DD72DD"/>
    <w:rsid w:val="00DE5D5D"/>
    <w:rsid w:val="00DF5389"/>
    <w:rsid w:val="00DF6DFE"/>
    <w:rsid w:val="00E10047"/>
    <w:rsid w:val="00E23E1E"/>
    <w:rsid w:val="00E333AD"/>
    <w:rsid w:val="00E3694C"/>
    <w:rsid w:val="00E42539"/>
    <w:rsid w:val="00EA3D7F"/>
    <w:rsid w:val="00EC067D"/>
    <w:rsid w:val="00EC2AA3"/>
    <w:rsid w:val="00F0439F"/>
    <w:rsid w:val="00F07B0B"/>
    <w:rsid w:val="00F12D07"/>
    <w:rsid w:val="00F54FF1"/>
    <w:rsid w:val="00F814A1"/>
    <w:rsid w:val="00FB1423"/>
    <w:rsid w:val="00FC4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75FDCCC5-8EFF-4D71-B1B6-E321B73AE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 w:qFormat="1"/>
    <w:lsdException w:name="toc 2" w:semiHidden="1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/>
    </w:pPr>
    <w:rPr>
      <w:rFonts w:cs="Times New Roman"/>
      <w:color w:val="000000" w:themeColor="text1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300" w:after="40" w:line="240" w:lineRule="auto"/>
      <w:outlineLvl w:val="0"/>
    </w:pPr>
    <w:rPr>
      <w:rFonts w:asciiTheme="majorHAnsi" w:hAnsiTheme="majorHAnsi"/>
      <w:b/>
      <w:color w:val="9D3511" w:themeColor="accent1" w:themeShade="BF"/>
      <w:spacing w:val="20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pPr>
      <w:spacing w:before="240" w:after="40" w:line="240" w:lineRule="auto"/>
      <w:outlineLvl w:val="1"/>
    </w:pPr>
    <w:rPr>
      <w:rFonts w:asciiTheme="majorHAnsi" w:hAnsiTheme="majorHAnsi"/>
      <w:b/>
      <w:color w:val="9D3511" w:themeColor="accent1" w:themeShade="BF"/>
      <w:spacing w:val="20"/>
      <w:sz w:val="24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pPr>
      <w:spacing w:before="200" w:after="40" w:line="240" w:lineRule="auto"/>
      <w:outlineLvl w:val="2"/>
    </w:pPr>
    <w:rPr>
      <w:rFonts w:asciiTheme="majorHAnsi" w:hAnsiTheme="majorHAnsi"/>
      <w:b/>
      <w:color w:val="D34817" w:themeColor="accent1"/>
      <w:spacing w:val="2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spacing w:before="240" w:after="0"/>
      <w:outlineLvl w:val="3"/>
    </w:pPr>
    <w:rPr>
      <w:rFonts w:asciiTheme="majorHAnsi" w:hAnsiTheme="majorHAnsi"/>
      <w:b/>
      <w:color w:val="7B6A4D" w:themeColor="accent3" w:themeShade="BF"/>
      <w:spacing w:val="20"/>
      <w:sz w:val="24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spacing w:before="200" w:after="0"/>
      <w:outlineLvl w:val="4"/>
    </w:pPr>
    <w:rPr>
      <w:rFonts w:asciiTheme="majorHAnsi" w:hAnsiTheme="majorHAnsi"/>
      <w:b/>
      <w:i/>
      <w:color w:val="7B6A4D" w:themeColor="accent3" w:themeShade="BF"/>
      <w:spacing w:val="20"/>
      <w:szCs w:val="2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spacing w:before="200" w:after="0"/>
      <w:outlineLvl w:val="5"/>
    </w:pPr>
    <w:rPr>
      <w:rFonts w:asciiTheme="majorHAnsi" w:hAnsiTheme="majorHAnsi"/>
      <w:color w:val="524733" w:themeColor="accent3" w:themeShade="80"/>
      <w:spacing w:val="10"/>
      <w:sz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spacing w:before="200" w:after="0"/>
      <w:outlineLvl w:val="6"/>
    </w:pPr>
    <w:rPr>
      <w:rFonts w:asciiTheme="majorHAnsi" w:hAnsiTheme="majorHAnsi"/>
      <w:i/>
      <w:color w:val="524733" w:themeColor="accent3" w:themeShade="80"/>
      <w:spacing w:val="10"/>
      <w:sz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spacing w:before="200" w:after="0"/>
      <w:outlineLvl w:val="7"/>
    </w:pPr>
    <w:rPr>
      <w:rFonts w:asciiTheme="majorHAnsi" w:hAnsiTheme="majorHAnsi"/>
      <w:color w:val="D34817" w:themeColor="accent1"/>
      <w:spacing w:val="1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spacing w:before="200" w:after="0"/>
      <w:outlineLvl w:val="8"/>
    </w:pPr>
    <w:rPr>
      <w:rFonts w:asciiTheme="majorHAnsi" w:hAnsiTheme="majorHAnsi"/>
      <w:i/>
      <w:color w:val="D34817" w:themeColor="accent1"/>
      <w:spacing w:val="1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hAnsiTheme="majorHAnsi" w:cs="Times New Roman"/>
      <w:b/>
      <w:color w:val="9D3511" w:themeColor="accent1" w:themeShade="BF"/>
      <w:spacing w:val="20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hAnsiTheme="majorHAnsi" w:cs="Times New Roman"/>
      <w:b/>
      <w:color w:val="9D3511" w:themeColor="accent1" w:themeShade="BF"/>
      <w:spacing w:val="20"/>
      <w:sz w:val="24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hAnsiTheme="majorHAnsi" w:cs="Times New Roman"/>
      <w:b/>
      <w:color w:val="D34817" w:themeColor="accent1"/>
      <w:spacing w:val="20"/>
      <w:sz w:val="24"/>
      <w:szCs w:val="24"/>
    </w:rPr>
  </w:style>
  <w:style w:type="paragraph" w:styleId="Title">
    <w:name w:val="Title"/>
    <w:basedOn w:val="Normal"/>
    <w:link w:val="TitleChar"/>
    <w:uiPriority w:val="10"/>
    <w:qFormat/>
    <w:pPr>
      <w:pBdr>
        <w:bottom w:val="single" w:sz="8" w:space="4" w:color="D34817" w:themeColor="accent1"/>
      </w:pBdr>
      <w:spacing w:line="240" w:lineRule="auto"/>
      <w:contextualSpacing/>
      <w:jc w:val="center"/>
    </w:pPr>
    <w:rPr>
      <w:rFonts w:asciiTheme="majorHAnsi" w:hAnsiTheme="majorHAnsi"/>
      <w:b/>
      <w:smallCaps/>
      <w:color w:val="D34817" w:themeColor="accent1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hAnsiTheme="majorHAnsi" w:cs="Times New Roman"/>
      <w:b/>
      <w:smallCaps/>
      <w:color w:val="D34817" w:themeColor="accent1"/>
      <w:sz w:val="48"/>
      <w:szCs w:val="48"/>
    </w:rPr>
  </w:style>
  <w:style w:type="paragraph" w:styleId="Subtitle">
    <w:name w:val="Subtitle"/>
    <w:basedOn w:val="Normal"/>
    <w:link w:val="SubtitleChar"/>
    <w:uiPriority w:val="11"/>
    <w:qFormat/>
    <w:pPr>
      <w:spacing w:after="480" w:line="240" w:lineRule="auto"/>
      <w:jc w:val="center"/>
    </w:pPr>
    <w:rPr>
      <w:rFonts w:asciiTheme="majorHAnsi" w:hAnsiTheme="majorHAnsi" w:cstheme="minorHAnsi"/>
      <w:color w:val="000000"/>
      <w:sz w:val="28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hAnsiTheme="majorHAnsi" w:cstheme="minorHAnsi"/>
      <w:sz w:val="28"/>
      <w:szCs w:val="24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Pr>
      <w:rFonts w:cs="Times New Roman"/>
      <w:color w:val="000000" w:themeColor="text1"/>
      <w:szCs w:val="20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0" w:line="240" w:lineRule="auto"/>
    </w:pPr>
    <w:rPr>
      <w:bCs/>
      <w:smallCaps/>
      <w:color w:val="732117" w:themeColor="accent2" w:themeShade="BF"/>
      <w:spacing w:val="10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color w:val="000000" w:themeColor="text1"/>
      <w:sz w:val="16"/>
      <w:szCs w:val="16"/>
    </w:rPr>
  </w:style>
  <w:style w:type="paragraph" w:styleId="BlockText">
    <w:name w:val="Block Text"/>
    <w:aliases w:val="Block Quote"/>
    <w:uiPriority w:val="40"/>
    <w:pPr>
      <w:pBdr>
        <w:top w:val="single" w:sz="2" w:space="10" w:color="EE8C69" w:themeColor="accent1" w:themeTint="99"/>
        <w:bottom w:val="single" w:sz="24" w:space="10" w:color="EE8C69" w:themeColor="accent1" w:themeTint="99"/>
      </w:pBdr>
      <w:spacing w:after="280" w:line="240" w:lineRule="auto"/>
      <w:ind w:left="1440" w:right="1440"/>
      <w:jc w:val="both"/>
    </w:pPr>
    <w:rPr>
      <w:rFonts w:eastAsia="Times New Roman" w:cs="Times New Roman"/>
      <w:color w:val="808080" w:themeColor="background1" w:themeShade="80"/>
      <w:sz w:val="28"/>
      <w:szCs w:val="28"/>
      <w:lang w:eastAsia="ko-KR" w:bidi="hi-IN"/>
    </w:rPr>
  </w:style>
  <w:style w:type="character" w:styleId="BookTitle">
    <w:name w:val="Book Title"/>
    <w:basedOn w:val="DefaultParagraphFont"/>
    <w:uiPriority w:val="33"/>
    <w:qFormat/>
    <w:rPr>
      <w:rFonts w:asciiTheme="majorHAnsi" w:hAnsiTheme="majorHAnsi" w:cs="Times New Roman"/>
      <w:i/>
      <w:color w:val="855D5D" w:themeColor="accent6"/>
      <w:sz w:val="20"/>
      <w:szCs w:val="20"/>
    </w:rPr>
  </w:style>
  <w:style w:type="character" w:styleId="Emphasis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Pr>
      <w:rFonts w:cs="Times New Roman"/>
      <w:color w:val="000000" w:themeColor="text1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hAnsiTheme="majorHAnsi" w:cs="Times New Roman"/>
      <w:b/>
      <w:color w:val="7B6A4D" w:themeColor="accent3" w:themeShade="BF"/>
      <w:spacing w:val="20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hAnsiTheme="majorHAnsi" w:cs="Times New Roman"/>
      <w:b/>
      <w:i/>
      <w:color w:val="7B6A4D" w:themeColor="accent3" w:themeShade="BF"/>
      <w:spacing w:val="20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hAnsiTheme="majorHAnsi" w:cs="Times New Roman"/>
      <w:color w:val="524733" w:themeColor="accent3" w:themeShade="80"/>
      <w:spacing w:val="10"/>
      <w:sz w:val="24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hAnsiTheme="majorHAnsi" w:cs="Times New Roman"/>
      <w:i/>
      <w:color w:val="524733" w:themeColor="accent3" w:themeShade="80"/>
      <w:spacing w:val="10"/>
      <w:sz w:val="24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hAnsiTheme="majorHAnsi" w:cs="Times New Roman"/>
      <w:color w:val="D34817" w:themeColor="accent1"/>
      <w:spacing w:val="1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hAnsiTheme="majorHAnsi" w:cs="Times New Roman"/>
      <w:i/>
      <w:color w:val="D34817" w:themeColor="accent1"/>
      <w:spacing w:val="10"/>
      <w:szCs w:val="20"/>
    </w:rPr>
  </w:style>
  <w:style w:type="character" w:styleId="IntenseEmphasis">
    <w:name w:val="Intense Emphasis"/>
    <w:basedOn w:val="DefaultParagraphFont"/>
    <w:uiPriority w:val="21"/>
    <w:qFormat/>
    <w:rPr>
      <w:rFonts w:asciiTheme="minorHAnsi" w:hAnsiTheme="minorHAnsi" w:cs="Times New Roman"/>
      <w:b/>
      <w:i/>
      <w:smallCaps/>
      <w:color w:val="9B2D1F" w:themeColor="accent2"/>
      <w:spacing w:val="2"/>
      <w:w w:val="100"/>
      <w:sz w:val="20"/>
      <w:szCs w:val="20"/>
    </w:rPr>
  </w:style>
  <w:style w:type="paragraph" w:styleId="IntenseQuote">
    <w:name w:val="Intense Quote"/>
    <w:basedOn w:val="Normal"/>
    <w:qFormat/>
    <w:pPr>
      <w:pBdr>
        <w:top w:val="single" w:sz="36" w:space="10" w:color="EE8C69" w:themeColor="accent1" w:themeTint="99"/>
        <w:left w:val="single" w:sz="24" w:space="10" w:color="D34817" w:themeColor="accent1"/>
        <w:bottom w:val="single" w:sz="36" w:space="10" w:color="A28E6A" w:themeColor="accent3"/>
        <w:right w:val="single" w:sz="24" w:space="10" w:color="D34817" w:themeColor="accent1"/>
      </w:pBdr>
      <w:shd w:val="clear" w:color="auto" w:fill="D34817" w:themeFill="accent1"/>
      <w:ind w:left="1440" w:right="1440"/>
      <w:jc w:val="center"/>
    </w:pPr>
    <w:rPr>
      <w:rFonts w:asciiTheme="majorHAnsi" w:hAnsiTheme="majorHAnsi"/>
      <w:i/>
      <w:color w:val="FFFFFF" w:themeColor="background1"/>
      <w:sz w:val="32"/>
    </w:rPr>
  </w:style>
  <w:style w:type="character" w:styleId="IntenseReference">
    <w:name w:val="Intense Reference"/>
    <w:basedOn w:val="DefaultParagraphFont"/>
    <w:uiPriority w:val="32"/>
    <w:qFormat/>
    <w:rPr>
      <w:rFonts w:cs="Times New Roman"/>
      <w:b/>
      <w:color w:val="D34817" w:themeColor="accent1"/>
      <w:sz w:val="22"/>
      <w:szCs w:val="20"/>
      <w:u w:val="single"/>
    </w:rPr>
  </w:style>
  <w:style w:type="paragraph" w:styleId="ListBullet">
    <w:name w:val="List Bullet"/>
    <w:basedOn w:val="Normal"/>
    <w:uiPriority w:val="36"/>
    <w:unhideWhenUsed/>
    <w:qFormat/>
    <w:pPr>
      <w:numPr>
        <w:numId w:val="2"/>
      </w:numPr>
      <w:spacing w:after="0"/>
      <w:contextualSpacing/>
    </w:pPr>
  </w:style>
  <w:style w:type="paragraph" w:styleId="ListBullet2">
    <w:name w:val="List Bullet 2"/>
    <w:basedOn w:val="Normal"/>
    <w:uiPriority w:val="36"/>
    <w:unhideWhenUsed/>
    <w:qFormat/>
    <w:pPr>
      <w:numPr>
        <w:numId w:val="4"/>
      </w:numPr>
      <w:spacing w:after="0"/>
    </w:pPr>
  </w:style>
  <w:style w:type="paragraph" w:styleId="ListBullet3">
    <w:name w:val="List Bullet 3"/>
    <w:basedOn w:val="Normal"/>
    <w:uiPriority w:val="36"/>
    <w:unhideWhenUsed/>
    <w:qFormat/>
    <w:pPr>
      <w:numPr>
        <w:numId w:val="6"/>
      </w:numPr>
      <w:spacing w:after="0"/>
    </w:pPr>
  </w:style>
  <w:style w:type="paragraph" w:styleId="ListBullet4">
    <w:name w:val="List Bullet 4"/>
    <w:basedOn w:val="Normal"/>
    <w:uiPriority w:val="36"/>
    <w:unhideWhenUsed/>
    <w:qFormat/>
    <w:pPr>
      <w:numPr>
        <w:numId w:val="8"/>
      </w:numPr>
      <w:spacing w:after="0"/>
    </w:pPr>
  </w:style>
  <w:style w:type="paragraph" w:styleId="ListBullet5">
    <w:name w:val="List Bullet 5"/>
    <w:basedOn w:val="Normal"/>
    <w:uiPriority w:val="36"/>
    <w:unhideWhenUsed/>
    <w:qFormat/>
    <w:pPr>
      <w:numPr>
        <w:numId w:val="10"/>
      </w:num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Quote">
    <w:name w:val="Quote"/>
    <w:basedOn w:val="Normal"/>
    <w:link w:val="QuoteChar"/>
    <w:uiPriority w:val="29"/>
    <w:qFormat/>
    <w:rPr>
      <w:i/>
      <w:color w:val="808080" w:themeColor="background1" w:themeShade="80"/>
      <w:sz w:val="24"/>
    </w:rPr>
  </w:style>
  <w:style w:type="character" w:customStyle="1" w:styleId="QuoteChar">
    <w:name w:val="Quote Char"/>
    <w:basedOn w:val="DefaultParagraphFont"/>
    <w:link w:val="Quote"/>
    <w:uiPriority w:val="29"/>
    <w:rPr>
      <w:rFonts w:cs="Times New Roman"/>
      <w:i/>
      <w:color w:val="808080" w:themeColor="background1" w:themeShade="80"/>
      <w:sz w:val="24"/>
      <w:szCs w:val="20"/>
    </w:rPr>
  </w:style>
  <w:style w:type="character" w:styleId="Strong">
    <w:name w:val="Strong"/>
    <w:uiPriority w:val="22"/>
    <w:qFormat/>
    <w:rPr>
      <w:rFonts w:asciiTheme="minorHAnsi" w:hAnsiTheme="minorHAnsi"/>
      <w:b/>
      <w:color w:val="9B2D1F" w:themeColor="accent2"/>
    </w:rPr>
  </w:style>
  <w:style w:type="character" w:styleId="SubtleEmphasis">
    <w:name w:val="Subtle Emphasis"/>
    <w:basedOn w:val="DefaultParagraphFont"/>
    <w:uiPriority w:val="19"/>
    <w:qFormat/>
    <w:rPr>
      <w:rFonts w:asciiTheme="minorHAnsi" w:hAnsiTheme="minorHAnsi" w:cs="Times New Roman"/>
      <w:i/>
      <w:color w:val="737373" w:themeColor="text1" w:themeTint="8C"/>
      <w:spacing w:val="2"/>
      <w:w w:val="100"/>
      <w:kern w:val="0"/>
      <w:sz w:val="22"/>
      <w:szCs w:val="24"/>
    </w:rPr>
  </w:style>
  <w:style w:type="character" w:styleId="SubtleReference">
    <w:name w:val="Subtle Reference"/>
    <w:basedOn w:val="DefaultParagraphFont"/>
    <w:uiPriority w:val="31"/>
    <w:qFormat/>
    <w:rPr>
      <w:rFonts w:cs="Times New Roman"/>
      <w:color w:val="737373" w:themeColor="text1" w:themeTint="8C"/>
      <w:sz w:val="22"/>
      <w:szCs w:val="20"/>
      <w:u w:val="single"/>
    </w:rPr>
  </w:style>
  <w:style w:type="table" w:styleId="TableGrid">
    <w:name w:val="Table Grid"/>
    <w:basedOn w:val="TableNormal"/>
    <w:uiPriority w:val="1"/>
    <w:pPr>
      <w:spacing w:after="0" w:line="240" w:lineRule="auto"/>
    </w:pPr>
    <w:rPr>
      <w:rFonts w:cs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OC1">
    <w:name w:val="toc 1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</w:pPr>
    <w:rPr>
      <w:smallCaps/>
      <w:noProof/>
      <w:color w:val="9B2D1F" w:themeColor="accent2"/>
    </w:rPr>
  </w:style>
  <w:style w:type="paragraph" w:styleId="TOC2">
    <w:name w:val="toc 2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216"/>
    </w:pPr>
    <w:rPr>
      <w:smallCaps/>
      <w:noProof/>
    </w:rPr>
  </w:style>
  <w:style w:type="paragraph" w:styleId="TOC3">
    <w:name w:val="toc 3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  <w:noProof/>
    </w:rPr>
  </w:style>
  <w:style w:type="paragraph" w:styleId="TOC4">
    <w:name w:val="toc 4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  <w:noProof/>
    </w:rPr>
  </w:style>
  <w:style w:type="paragraph" w:styleId="TOC5">
    <w:name w:val="toc 5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  <w:noProof/>
    </w:rPr>
  </w:style>
  <w:style w:type="paragraph" w:styleId="TOC6">
    <w:name w:val="toc 6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  <w:noProof/>
    </w:rPr>
  </w:style>
  <w:style w:type="paragraph" w:styleId="TOC7">
    <w:name w:val="toc 7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  <w:noProof/>
    </w:rPr>
  </w:style>
  <w:style w:type="paragraph" w:styleId="TOC8">
    <w:name w:val="toc 8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  <w:noProof/>
    </w:rPr>
  </w:style>
  <w:style w:type="paragraph" w:styleId="TOC9">
    <w:name w:val="toc 9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  <w:noProof/>
    </w:rPr>
  </w:style>
  <w:style w:type="paragraph" w:styleId="ListParagraph">
    <w:name w:val="List Paragraph"/>
    <w:basedOn w:val="Normal"/>
    <w:uiPriority w:val="34"/>
    <w:qFormat/>
    <w:rsid w:val="00FC43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oter" Target="foot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glossaryDocument" Target="glossary/document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ien\AppData\Roaming\Microsoft\Templates\Report%20(Equity%20theme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6F38C9DA87B34682956B3B6AFF2BCCE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DEDAEB8-8856-42C4-A010-546064043BCC}"/>
      </w:docPartPr>
      <w:docPartBody>
        <w:p w:rsidR="00F9586E" w:rsidRDefault="006659AC">
          <w:pPr>
            <w:pStyle w:val="6F38C9DA87B34682956B3B6AFF2BCCE2"/>
          </w:pPr>
          <w:r>
            <w:t>[Type the document title]</w:t>
          </w:r>
        </w:p>
      </w:docPartBody>
    </w:docPart>
    <w:docPart>
      <w:docPartPr>
        <w:name w:val="52EE714E4F2440479BB7352270FB4A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75A98C-1365-4171-80DA-0E8F9BF3FD55}"/>
      </w:docPartPr>
      <w:docPartBody>
        <w:p w:rsidR="00F9586E" w:rsidRDefault="006659AC">
          <w:pPr>
            <w:pStyle w:val="52EE714E4F2440479BB7352270FB4A07"/>
          </w:pPr>
          <w:r>
            <w:t>[Type the document subtitle]</w:t>
          </w:r>
        </w:p>
      </w:docPartBody>
    </w:docPart>
    <w:docPart>
      <w:docPartPr>
        <w:name w:val="874C03CD6D674B97A7236BA295F25F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D2A2EC8-2F63-4C19-BE1B-02B00CB914C7}"/>
      </w:docPartPr>
      <w:docPartBody>
        <w:p w:rsidR="00F9586E" w:rsidRDefault="006659AC">
          <w:pPr>
            <w:pStyle w:val="874C03CD6D674B97A7236BA295F25F34"/>
          </w:pPr>
          <w:r>
            <w:rPr>
              <w:rFonts w:asciiTheme="majorHAnsi" w:eastAsiaTheme="majorEastAsia" w:hAnsiTheme="majorHAnsi" w:cstheme="majorBidi"/>
              <w:color w:val="FFFFFF" w:themeColor="background1"/>
              <w:sz w:val="72"/>
              <w:szCs w:val="72"/>
            </w:rPr>
            <w:t>[Type the document title]</w:t>
          </w:r>
        </w:p>
      </w:docPartBody>
    </w:docPart>
    <w:docPart>
      <w:docPartPr>
        <w:name w:val="532EE214340145728B26208658FA5A2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33EB01-4FA0-46E0-A947-849F75753865}"/>
      </w:docPartPr>
      <w:docPartBody>
        <w:p w:rsidR="00F9586E" w:rsidRDefault="006659AC">
          <w:pPr>
            <w:pStyle w:val="532EE214340145728B26208658FA5A25"/>
          </w:pPr>
          <w:r>
            <w:rPr>
              <w:sz w:val="36"/>
              <w:szCs w:val="36"/>
            </w:rPr>
            <w:t>[Type the document subtitle]</w:t>
          </w:r>
        </w:p>
      </w:docPartBody>
    </w:docPart>
    <w:docPart>
      <w:docPartPr>
        <w:name w:val="B5B976E93B0148538F0147C8F4D418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5BA76D-622A-4880-95B1-3B7D9E35BFC3}"/>
      </w:docPartPr>
      <w:docPartBody>
        <w:p w:rsidR="00F9586E" w:rsidRDefault="003A28E6" w:rsidP="003A28E6">
          <w:pPr>
            <w:pStyle w:val="B5B976E93B0148538F0147C8F4D418D6"/>
          </w:pPr>
          <w:r>
            <w:t>[Type the document title]</w:t>
          </w:r>
        </w:p>
      </w:docPartBody>
    </w:docPart>
    <w:docPart>
      <w:docPartPr>
        <w:name w:val="1431EA8EA5BD43A1A2135CF23063B4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197932-45F7-4B1B-8BEC-00BD58E3F61C}"/>
      </w:docPartPr>
      <w:docPartBody>
        <w:p w:rsidR="00F9586E" w:rsidRDefault="003A28E6" w:rsidP="003A28E6">
          <w:pPr>
            <w:pStyle w:val="1431EA8EA5BD43A1A2135CF23063B4E0"/>
          </w:pPr>
          <w:r>
            <w:t>[Type the document title]</w:t>
          </w:r>
        </w:p>
      </w:docPartBody>
    </w:docPart>
    <w:docPart>
      <w:docPartPr>
        <w:name w:val="6145C30CC69F4259B218A2DAFCABD4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E65172-F6CC-4D55-94CE-F663FE6C04DE}"/>
      </w:docPartPr>
      <w:docPartBody>
        <w:p w:rsidR="00435177" w:rsidRDefault="00F9586E" w:rsidP="00F9586E">
          <w:pPr>
            <w:pStyle w:val="6145C30CC69F4259B218A2DAFCABD4A3"/>
          </w:pPr>
          <w:r>
            <w:t>[Type the document title]</w:t>
          </w:r>
        </w:p>
      </w:docPartBody>
    </w:docPart>
    <w:docPart>
      <w:docPartPr>
        <w:name w:val="7E4914A19C354386BA7C38C0384A66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005A67-90F1-43FD-8529-D21C42828210}"/>
      </w:docPartPr>
      <w:docPartBody>
        <w:p w:rsidR="00435177" w:rsidRDefault="00F9586E" w:rsidP="00F9586E">
          <w:pPr>
            <w:pStyle w:val="7E4914A19C354386BA7C38C0384A6610"/>
          </w:pPr>
          <w:r>
            <w:t>[Type the document title]</w:t>
          </w:r>
        </w:p>
      </w:docPartBody>
    </w:docPart>
    <w:docPart>
      <w:docPartPr>
        <w:name w:val="BE3B057A75944D18B986A8A6C2775A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03094F-765E-4A66-8661-4C846A040C22}"/>
      </w:docPartPr>
      <w:docPartBody>
        <w:p w:rsidR="00435177" w:rsidRDefault="00F9586E" w:rsidP="00F9586E">
          <w:pPr>
            <w:pStyle w:val="BE3B057A75944D18B986A8A6C2775ADE"/>
          </w:pPr>
          <w:r>
            <w:t>[Type the document title]</w:t>
          </w:r>
        </w:p>
      </w:docPartBody>
    </w:docPart>
    <w:docPart>
      <w:docPartPr>
        <w:name w:val="E5557BC9CDB34F84B7B53F40184DE1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1240E8-E750-4276-BCF4-6B65A50D3DB1}"/>
      </w:docPartPr>
      <w:docPartBody>
        <w:p w:rsidR="00435177" w:rsidRDefault="00F9586E" w:rsidP="00F9586E">
          <w:pPr>
            <w:pStyle w:val="E5557BC9CDB34F84B7B53F40184DE156"/>
          </w:pPr>
          <w:r>
            <w:t>[Type the document title]</w:t>
          </w:r>
        </w:p>
      </w:docPartBody>
    </w:docPart>
    <w:docPart>
      <w:docPartPr>
        <w:name w:val="3551B44F71594A72BC302DE880C606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0C444-A887-4A79-A819-B2D2564C82DA}"/>
      </w:docPartPr>
      <w:docPartBody>
        <w:p w:rsidR="00435177" w:rsidRDefault="00F9586E" w:rsidP="00F9586E">
          <w:pPr>
            <w:pStyle w:val="3551B44F71594A72BC302DE880C606AF"/>
          </w:pPr>
          <w:r>
            <w:t>[Type the document title]</w:t>
          </w:r>
        </w:p>
      </w:docPartBody>
    </w:docPart>
    <w:docPart>
      <w:docPartPr>
        <w:name w:val="BA3411A9A320419A9DDD4B47EECAF6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063D66-3A1F-44F5-80F5-831EAA916850}"/>
      </w:docPartPr>
      <w:docPartBody>
        <w:p w:rsidR="00435177" w:rsidRDefault="00F9586E" w:rsidP="00F9586E">
          <w:pPr>
            <w:pStyle w:val="BA3411A9A320419A9DDD4B47EECAF630"/>
          </w:pPr>
          <w:r>
            <w:t>[Type the document title]</w:t>
          </w:r>
        </w:p>
      </w:docPartBody>
    </w:docPart>
    <w:docPart>
      <w:docPartPr>
        <w:name w:val="833B9B161CBB412DBAF717704C77A0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2CB8D7-E2D8-4970-B68E-7C4FC5A27435}"/>
      </w:docPartPr>
      <w:docPartBody>
        <w:p w:rsidR="00435177" w:rsidRDefault="00F9586E" w:rsidP="00F9586E">
          <w:pPr>
            <w:pStyle w:val="833B9B161CBB412DBAF717704C77A03F"/>
          </w:pPr>
          <w:r>
            <w:t>[Type the document title]</w:t>
          </w:r>
        </w:p>
      </w:docPartBody>
    </w:docPart>
    <w:docPart>
      <w:docPartPr>
        <w:name w:val="46862F18C0AB43DBB811667E5DD6FE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72D258A-315B-4C8A-AEDC-C901297FE046}"/>
      </w:docPartPr>
      <w:docPartBody>
        <w:p w:rsidR="00435177" w:rsidRDefault="00F9586E" w:rsidP="00F9586E">
          <w:pPr>
            <w:pStyle w:val="46862F18C0AB43DBB811667E5DD6FE3D"/>
          </w:pPr>
          <w:r>
            <w:t>[Type the document title]</w:t>
          </w:r>
        </w:p>
      </w:docPartBody>
    </w:docPart>
    <w:docPart>
      <w:docPartPr>
        <w:name w:val="B67C2ACA4B504F6D9FFAC7CF247AE1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310D4B-D57F-4442-83BB-396D5B3C3A25}"/>
      </w:docPartPr>
      <w:docPartBody>
        <w:p w:rsidR="00435177" w:rsidRDefault="00F9586E" w:rsidP="00F9586E">
          <w:pPr>
            <w:pStyle w:val="B67C2ACA4B504F6D9FFAC7CF247AE11E"/>
          </w:pPr>
          <w:r>
            <w:t>[Type the document title]</w:t>
          </w:r>
        </w:p>
      </w:docPartBody>
    </w:docPart>
    <w:docPart>
      <w:docPartPr>
        <w:name w:val="977A71E1C42E407B94DF04BB5333E1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2DC027-FDF6-4363-9E01-DC12D683126E}"/>
      </w:docPartPr>
      <w:docPartBody>
        <w:p w:rsidR="00435177" w:rsidRDefault="00F9586E" w:rsidP="00F9586E">
          <w:pPr>
            <w:pStyle w:val="977A71E1C42E407B94DF04BB5333E195"/>
          </w:pPr>
          <w:r>
            <w:t>[Type the document title]</w:t>
          </w:r>
        </w:p>
      </w:docPartBody>
    </w:docPart>
    <w:docPart>
      <w:docPartPr>
        <w:name w:val="469EAF5EEA8F4124B9547513851967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095640-A101-49B7-B694-22A433E31F0F}"/>
      </w:docPartPr>
      <w:docPartBody>
        <w:p w:rsidR="00435177" w:rsidRDefault="00F9586E" w:rsidP="00F9586E">
          <w:pPr>
            <w:pStyle w:val="469EAF5EEA8F4124B954751385196754"/>
          </w:pPr>
          <w:r>
            <w:t>[Type the document title]</w:t>
          </w:r>
        </w:p>
      </w:docPartBody>
    </w:docPart>
    <w:docPart>
      <w:docPartPr>
        <w:name w:val="206769E8E589405BA594AF201DFC24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003FED-C4CB-4CCB-B83A-485467DB7FAE}"/>
      </w:docPartPr>
      <w:docPartBody>
        <w:p w:rsidR="00435177" w:rsidRDefault="00F9586E" w:rsidP="00F9586E">
          <w:pPr>
            <w:pStyle w:val="206769E8E589405BA594AF201DFC24B9"/>
          </w:pPr>
          <w:r>
            <w:t>[Type the document title]</w:t>
          </w:r>
        </w:p>
      </w:docPartBody>
    </w:docPart>
    <w:docPart>
      <w:docPartPr>
        <w:name w:val="D7082464471E458496427F5C5DBEA3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F20EF4-B925-4F8D-A63B-3B095886B898}"/>
      </w:docPartPr>
      <w:docPartBody>
        <w:p w:rsidR="00435177" w:rsidRDefault="00F9586E" w:rsidP="00F9586E">
          <w:pPr>
            <w:pStyle w:val="D7082464471E458496427F5C5DBEA34C"/>
          </w:pPr>
          <w:r>
            <w:t>[Type the document title]</w:t>
          </w:r>
        </w:p>
      </w:docPartBody>
    </w:docPart>
    <w:docPart>
      <w:docPartPr>
        <w:name w:val="C2CDAA39FAC94DEEA8E4D1EDEA6C84D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3593EC-00ED-48F1-9AFC-0ADCEF3B992E}"/>
      </w:docPartPr>
      <w:docPartBody>
        <w:p w:rsidR="00435177" w:rsidRDefault="00F9586E" w:rsidP="00F9586E">
          <w:pPr>
            <w:pStyle w:val="C2CDAA39FAC94DEEA8E4D1EDEA6C84DA"/>
          </w:pPr>
          <w:r>
            <w:t>[Type the document title]</w:t>
          </w:r>
        </w:p>
      </w:docPartBody>
    </w:docPart>
    <w:docPart>
      <w:docPartPr>
        <w:name w:val="51F428F6256A408C8D595A50EC0524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EA06A8C-ACEF-47AD-9F8D-2451F5372C69}"/>
      </w:docPartPr>
      <w:docPartBody>
        <w:p w:rsidR="00000000" w:rsidRDefault="00435177" w:rsidP="00435177">
          <w:pPr>
            <w:pStyle w:val="51F428F6256A408C8D595A50EC0524B9"/>
          </w:pPr>
          <w:r>
            <w:t>[Type the document title]</w:t>
          </w:r>
        </w:p>
      </w:docPartBody>
    </w:docPart>
    <w:docPart>
      <w:docPartPr>
        <w:name w:val="E8B805C8BFBE48B9B130CE6DAFD7481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C6BA82-209C-49E4-9DD7-1AEF4E4F88CC}"/>
      </w:docPartPr>
      <w:docPartBody>
        <w:p w:rsidR="00000000" w:rsidRDefault="00435177" w:rsidP="00435177">
          <w:pPr>
            <w:pStyle w:val="E8B805C8BFBE48B9B130CE6DAFD7481A"/>
          </w:pPr>
          <w:r>
            <w:t>[Type the document title]</w:t>
          </w:r>
        </w:p>
      </w:docPartBody>
    </w:docPart>
    <w:docPart>
      <w:docPartPr>
        <w:name w:val="E876C2AF9BF24FAE8A0444187E8DB7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B74709-836C-4163-9337-976E3973BDF5}"/>
      </w:docPartPr>
      <w:docPartBody>
        <w:p w:rsidR="00000000" w:rsidRDefault="00435177" w:rsidP="00435177">
          <w:pPr>
            <w:pStyle w:val="E876C2AF9BF24FAE8A0444187E8DB7A2"/>
          </w:pPr>
          <w:r>
            <w:t>[Type the document title]</w:t>
          </w:r>
        </w:p>
      </w:docPartBody>
    </w:docPart>
    <w:docPart>
      <w:docPartPr>
        <w:name w:val="449A6390BF8144E0AD23EA27587C8D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16B3D5-94B5-4420-8AFB-76ED806DAECB}"/>
      </w:docPartPr>
      <w:docPartBody>
        <w:p w:rsidR="00000000" w:rsidRDefault="00435177" w:rsidP="00435177">
          <w:pPr>
            <w:pStyle w:val="449A6390BF8144E0AD23EA27587C8DE8"/>
          </w:pPr>
          <w:r>
            <w:t>[Type the document title]</w:t>
          </w:r>
        </w:p>
      </w:docPartBody>
    </w:docPart>
    <w:docPart>
      <w:docPartPr>
        <w:name w:val="2306C2A54FA641238BF1C652DD6787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C24794-10A0-440A-A74F-FDE6EF83046E}"/>
      </w:docPartPr>
      <w:docPartBody>
        <w:p w:rsidR="00000000" w:rsidRDefault="00435177" w:rsidP="00435177">
          <w:pPr>
            <w:pStyle w:val="2306C2A54FA641238BF1C652DD6787A4"/>
          </w:pPr>
          <w: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erpetua">
    <w:altName w:val="iCiel Cadena"/>
    <w:charset w:val="00"/>
    <w:family w:val="roman"/>
    <w:pitch w:val="variable"/>
    <w:sig w:usb0="00000003" w:usb1="00000000" w:usb2="00000000" w:usb3="00000000" w:csb0="00000001" w:csb1="00000000"/>
  </w:font>
  <w:font w:name="Franklin Gothic Book">
    <w:altName w:val="Corbel"/>
    <w:charset w:val="00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GGothicM">
    <w:charset w:val="80"/>
    <w:family w:val="modern"/>
    <w:pitch w:val="fixed"/>
    <w:sig w:usb0="80000281" w:usb1="28C76CF8" w:usb2="00000010" w:usb3="00000000" w:csb0="00020000" w:csb1="00000000"/>
  </w:font>
  <w:font w:name="HGSoeiPresenceEB">
    <w:altName w:val="MS Mincho"/>
    <w:charset w:val="80"/>
    <w:family w:val="roman"/>
    <w:pitch w:val="fixed"/>
    <w:sig w:usb0="00000000" w:usb1="28C76CF8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28E6"/>
    <w:rsid w:val="003A28E6"/>
    <w:rsid w:val="00435177"/>
    <w:rsid w:val="00591860"/>
    <w:rsid w:val="006659AC"/>
    <w:rsid w:val="00C95A10"/>
    <w:rsid w:val="00F95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300" w:after="40" w:line="240" w:lineRule="auto"/>
      <w:outlineLvl w:val="0"/>
    </w:pPr>
    <w:rPr>
      <w:rFonts w:asciiTheme="majorHAnsi" w:eastAsiaTheme="minorHAnsi" w:hAnsiTheme="majorHAnsi" w:cs="Times New Roman"/>
      <w:b/>
      <w:color w:val="2E74B5" w:themeColor="accent1" w:themeShade="BF"/>
      <w:spacing w:val="20"/>
      <w:sz w:val="28"/>
      <w:szCs w:val="32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qFormat/>
    <w:pPr>
      <w:spacing w:before="240" w:after="40" w:line="240" w:lineRule="auto"/>
      <w:outlineLvl w:val="1"/>
    </w:pPr>
    <w:rPr>
      <w:rFonts w:asciiTheme="majorHAnsi" w:eastAsiaTheme="minorHAnsi" w:hAnsiTheme="majorHAnsi" w:cs="Times New Roman"/>
      <w:b/>
      <w:color w:val="2E74B5" w:themeColor="accent1" w:themeShade="BF"/>
      <w:spacing w:val="20"/>
      <w:sz w:val="24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pPr>
      <w:spacing w:before="200" w:after="40" w:line="240" w:lineRule="auto"/>
      <w:outlineLvl w:val="2"/>
    </w:pPr>
    <w:rPr>
      <w:rFonts w:asciiTheme="majorHAnsi" w:eastAsiaTheme="minorHAnsi" w:hAnsiTheme="majorHAnsi" w:cs="Times New Roman"/>
      <w:b/>
      <w:color w:val="5B9BD5" w:themeColor="accent1"/>
      <w:spacing w:val="20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F38C9DA87B34682956B3B6AFF2BCCE2">
    <w:name w:val="6F38C9DA87B34682956B3B6AFF2BCCE2"/>
  </w:style>
  <w:style w:type="paragraph" w:customStyle="1" w:styleId="52EE714E4F2440479BB7352270FB4A07">
    <w:name w:val="52EE714E4F2440479BB7352270FB4A07"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inorHAnsi" w:hAnsiTheme="majorHAnsi" w:cs="Times New Roman"/>
      <w:b/>
      <w:color w:val="2E74B5" w:themeColor="accent1" w:themeShade="BF"/>
      <w:spacing w:val="20"/>
      <w:sz w:val="28"/>
      <w:szCs w:val="32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inorHAnsi" w:hAnsiTheme="majorHAnsi" w:cs="Times New Roman"/>
      <w:b/>
      <w:color w:val="2E74B5" w:themeColor="accent1" w:themeShade="BF"/>
      <w:spacing w:val="20"/>
      <w:sz w:val="24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inorHAnsi" w:hAnsiTheme="majorHAnsi" w:cs="Times New Roman"/>
      <w:b/>
      <w:color w:val="5B9BD5" w:themeColor="accent1"/>
      <w:spacing w:val="2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874C03CD6D674B97A7236BA295F25F34">
    <w:name w:val="874C03CD6D674B97A7236BA295F25F34"/>
  </w:style>
  <w:style w:type="paragraph" w:customStyle="1" w:styleId="532EE214340145728B26208658FA5A25">
    <w:name w:val="532EE214340145728B26208658FA5A25"/>
  </w:style>
  <w:style w:type="paragraph" w:customStyle="1" w:styleId="B5B976E93B0148538F0147C8F4D418D6">
    <w:name w:val="B5B976E93B0148538F0147C8F4D418D6"/>
    <w:rsid w:val="003A28E6"/>
  </w:style>
  <w:style w:type="paragraph" w:customStyle="1" w:styleId="1431EA8EA5BD43A1A2135CF23063B4E0">
    <w:name w:val="1431EA8EA5BD43A1A2135CF23063B4E0"/>
    <w:rsid w:val="003A28E6"/>
  </w:style>
  <w:style w:type="paragraph" w:customStyle="1" w:styleId="6B22E09DCEAF4103B523CFF913DCC87A">
    <w:name w:val="6B22E09DCEAF4103B523CFF913DCC87A"/>
    <w:rsid w:val="00F9586E"/>
  </w:style>
  <w:style w:type="paragraph" w:customStyle="1" w:styleId="02CE4BBD909E425183FB888DAFAFB710">
    <w:name w:val="02CE4BBD909E425183FB888DAFAFB710"/>
    <w:rsid w:val="00F9586E"/>
  </w:style>
  <w:style w:type="paragraph" w:customStyle="1" w:styleId="D833C61D0E5B4839AF1A063E30EF85EC">
    <w:name w:val="D833C61D0E5B4839AF1A063E30EF85EC"/>
    <w:rsid w:val="00F9586E"/>
  </w:style>
  <w:style w:type="paragraph" w:customStyle="1" w:styleId="DD4008D83C35490F875B8F5661FBC94D">
    <w:name w:val="DD4008D83C35490F875B8F5661FBC94D"/>
    <w:rsid w:val="00F9586E"/>
  </w:style>
  <w:style w:type="paragraph" w:customStyle="1" w:styleId="6145C30CC69F4259B218A2DAFCABD4A3">
    <w:name w:val="6145C30CC69F4259B218A2DAFCABD4A3"/>
    <w:rsid w:val="00F9586E"/>
  </w:style>
  <w:style w:type="paragraph" w:customStyle="1" w:styleId="7E4914A19C354386BA7C38C0384A6610">
    <w:name w:val="7E4914A19C354386BA7C38C0384A6610"/>
    <w:rsid w:val="00F9586E"/>
  </w:style>
  <w:style w:type="paragraph" w:customStyle="1" w:styleId="BE3B057A75944D18B986A8A6C2775ADE">
    <w:name w:val="BE3B057A75944D18B986A8A6C2775ADE"/>
    <w:rsid w:val="00F9586E"/>
  </w:style>
  <w:style w:type="paragraph" w:customStyle="1" w:styleId="F84CD86EDFBD4193A4856511567EEECF">
    <w:name w:val="F84CD86EDFBD4193A4856511567EEECF"/>
    <w:rsid w:val="00F9586E"/>
  </w:style>
  <w:style w:type="paragraph" w:customStyle="1" w:styleId="E5557BC9CDB34F84B7B53F40184DE156">
    <w:name w:val="E5557BC9CDB34F84B7B53F40184DE156"/>
    <w:rsid w:val="00F9586E"/>
  </w:style>
  <w:style w:type="paragraph" w:customStyle="1" w:styleId="3551B44F71594A72BC302DE880C606AF">
    <w:name w:val="3551B44F71594A72BC302DE880C606AF"/>
    <w:rsid w:val="00F9586E"/>
  </w:style>
  <w:style w:type="paragraph" w:customStyle="1" w:styleId="62830C98F7E648CBA2BB4F81C9A6FCF5">
    <w:name w:val="62830C98F7E648CBA2BB4F81C9A6FCF5"/>
    <w:rsid w:val="00F9586E"/>
  </w:style>
  <w:style w:type="paragraph" w:customStyle="1" w:styleId="35EF2C79CE224FE2B22576EB3F5370CD">
    <w:name w:val="35EF2C79CE224FE2B22576EB3F5370CD"/>
    <w:rsid w:val="00F9586E"/>
  </w:style>
  <w:style w:type="paragraph" w:customStyle="1" w:styleId="994730BCD8034C3EB483C1EB10CB0792">
    <w:name w:val="994730BCD8034C3EB483C1EB10CB0792"/>
    <w:rsid w:val="00F9586E"/>
  </w:style>
  <w:style w:type="paragraph" w:customStyle="1" w:styleId="C31B41DAAD324AA8A65A4728CD48BBD4">
    <w:name w:val="C31B41DAAD324AA8A65A4728CD48BBD4"/>
    <w:rsid w:val="00F9586E"/>
  </w:style>
  <w:style w:type="paragraph" w:customStyle="1" w:styleId="BA3411A9A320419A9DDD4B47EECAF630">
    <w:name w:val="BA3411A9A320419A9DDD4B47EECAF630"/>
    <w:rsid w:val="00F9586E"/>
  </w:style>
  <w:style w:type="paragraph" w:customStyle="1" w:styleId="A3B9A55985D14679B9EE6309724CAE57">
    <w:name w:val="A3B9A55985D14679B9EE6309724CAE57"/>
    <w:rsid w:val="00F9586E"/>
  </w:style>
  <w:style w:type="paragraph" w:customStyle="1" w:styleId="B6145C91DA96446BB673CE8F1897B38A">
    <w:name w:val="B6145C91DA96446BB673CE8F1897B38A"/>
    <w:rsid w:val="00F9586E"/>
  </w:style>
  <w:style w:type="paragraph" w:customStyle="1" w:styleId="833B9B161CBB412DBAF717704C77A03F">
    <w:name w:val="833B9B161CBB412DBAF717704C77A03F"/>
    <w:rsid w:val="00F9586E"/>
  </w:style>
  <w:style w:type="paragraph" w:customStyle="1" w:styleId="46862F18C0AB43DBB811667E5DD6FE3D">
    <w:name w:val="46862F18C0AB43DBB811667E5DD6FE3D"/>
    <w:rsid w:val="00F9586E"/>
  </w:style>
  <w:style w:type="paragraph" w:customStyle="1" w:styleId="B67C2ACA4B504F6D9FFAC7CF247AE11E">
    <w:name w:val="B67C2ACA4B504F6D9FFAC7CF247AE11E"/>
    <w:rsid w:val="00F9586E"/>
  </w:style>
  <w:style w:type="paragraph" w:customStyle="1" w:styleId="DFB0E09511DF4C02ABE7B0257506E16B">
    <w:name w:val="DFB0E09511DF4C02ABE7B0257506E16B"/>
    <w:rsid w:val="00F9586E"/>
  </w:style>
  <w:style w:type="paragraph" w:customStyle="1" w:styleId="7C06812AE945496F861AA487B9D733F0">
    <w:name w:val="7C06812AE945496F861AA487B9D733F0"/>
    <w:rsid w:val="00F9586E"/>
  </w:style>
  <w:style w:type="paragraph" w:customStyle="1" w:styleId="977A71E1C42E407B94DF04BB5333E195">
    <w:name w:val="977A71E1C42E407B94DF04BB5333E195"/>
    <w:rsid w:val="00F9586E"/>
  </w:style>
  <w:style w:type="paragraph" w:customStyle="1" w:styleId="469EAF5EEA8F4124B954751385196754">
    <w:name w:val="469EAF5EEA8F4124B954751385196754"/>
    <w:rsid w:val="00F9586E"/>
  </w:style>
  <w:style w:type="paragraph" w:customStyle="1" w:styleId="206769E8E589405BA594AF201DFC24B9">
    <w:name w:val="206769E8E589405BA594AF201DFC24B9"/>
    <w:rsid w:val="00F9586E"/>
  </w:style>
  <w:style w:type="paragraph" w:customStyle="1" w:styleId="D7082464471E458496427F5C5DBEA34C">
    <w:name w:val="D7082464471E458496427F5C5DBEA34C"/>
    <w:rsid w:val="00F9586E"/>
  </w:style>
  <w:style w:type="paragraph" w:customStyle="1" w:styleId="C2CDAA39FAC94DEEA8E4D1EDEA6C84DA">
    <w:name w:val="C2CDAA39FAC94DEEA8E4D1EDEA6C84DA"/>
    <w:rsid w:val="00F9586E"/>
  </w:style>
  <w:style w:type="paragraph" w:customStyle="1" w:styleId="51F428F6256A408C8D595A50EC0524B9">
    <w:name w:val="51F428F6256A408C8D595A50EC0524B9"/>
    <w:rsid w:val="00435177"/>
  </w:style>
  <w:style w:type="paragraph" w:customStyle="1" w:styleId="E8B805C8BFBE48B9B130CE6DAFD7481A">
    <w:name w:val="E8B805C8BFBE48B9B130CE6DAFD7481A"/>
    <w:rsid w:val="00435177"/>
  </w:style>
  <w:style w:type="paragraph" w:customStyle="1" w:styleId="E876C2AF9BF24FAE8A0444187E8DB7A2">
    <w:name w:val="E876C2AF9BF24FAE8A0444187E8DB7A2"/>
    <w:rsid w:val="00435177"/>
  </w:style>
  <w:style w:type="paragraph" w:customStyle="1" w:styleId="449A6390BF8144E0AD23EA27587C8DE8">
    <w:name w:val="449A6390BF8144E0AD23EA27587C8DE8"/>
    <w:rsid w:val="00435177"/>
  </w:style>
  <w:style w:type="paragraph" w:customStyle="1" w:styleId="2306C2A54FA641238BF1C652DD6787A4">
    <w:name w:val="2306C2A54FA641238BF1C652DD6787A4"/>
    <w:rsid w:val="0043517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4.jpeg"/></Relationships>
</file>

<file path=word/theme/theme1.xml><?xml version="1.0" encoding="utf-8"?>
<a:theme xmlns:a="http://schemas.openxmlformats.org/drawingml/2006/main" name="Equity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outs:outSpaceData xmlns:outs="http://schemas.microsoft.com/office/2009/outspace/metadata">
  <outs:relatedDates/>
  <outs:relatedDocuments/>
  <outs:relatedPeople/>
  <outs:propertyMetadataList/>
  <outs:corruptMetadataWasLost/>
</outs:outSpaceData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C4EA158-6381-4403-B672-7654AF6C664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00B806B-C3C7-4EFE-A57F-81DC87A14EE1}">
  <ds:schemaRefs>
    <ds:schemaRef ds:uri="http://schemas.microsoft.com/office/2009/outspace/metadata"/>
  </ds:schemaRefs>
</ds:datastoreItem>
</file>

<file path=customXml/itemProps3.xml><?xml version="1.0" encoding="utf-8"?>
<ds:datastoreItem xmlns:ds="http://schemas.openxmlformats.org/officeDocument/2006/customXml" ds:itemID="{C3F930A7-CAFD-4CB2-BF75-05716359F1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(Equity theme)</Template>
  <TotalTime>1328</TotalTime>
  <Pages>23</Pages>
  <Words>102</Words>
  <Characters>582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CỬA HÀNG GIÀY THỜI TRANG</vt:lpstr>
    </vt:vector>
  </TitlesOfParts>
  <Company/>
  <LinksUpToDate>false</LinksUpToDate>
  <CharactersWithSpaces>683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CỬA HÀNG GIÀY THỜI TRANG</dc:title>
  <dc:subject>Lập trình web với Java</dc:subject>
  <dc:creator>XinKaChu</dc:creator>
  <cp:keywords/>
  <dc:description/>
  <cp:lastModifiedBy>XinKaChu</cp:lastModifiedBy>
  <cp:revision>99</cp:revision>
  <dcterms:created xsi:type="dcterms:W3CDTF">2017-11-27T03:40:00Z</dcterms:created>
  <dcterms:modified xsi:type="dcterms:W3CDTF">2017-11-28T10:38:00Z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TC017730649991</vt:lpwstr>
  </property>
</Properties>
</file>